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FB85A" w14:textId="77777777" w:rsidR="001F00CD" w:rsidRPr="003B5ADE" w:rsidRDefault="001F00CD" w:rsidP="003B5ADE">
      <w:pPr>
        <w:spacing w:after="0" w:line="480" w:lineRule="auto"/>
        <w:jc w:val="left"/>
        <w:rPr>
          <w:rFonts w:ascii="Times New Roman" w:hAnsi="Times New Roman" w:cs="Times New Roman"/>
          <w:sz w:val="24"/>
          <w:szCs w:val="24"/>
        </w:rPr>
      </w:pPr>
    </w:p>
    <w:p w14:paraId="3DAA5E4C" w14:textId="77777777" w:rsidR="001F00CD" w:rsidRPr="003B5ADE" w:rsidRDefault="001F00CD" w:rsidP="003B5ADE">
      <w:pPr>
        <w:spacing w:after="0" w:line="480" w:lineRule="auto"/>
        <w:jc w:val="left"/>
        <w:rPr>
          <w:rFonts w:ascii="Times New Roman" w:hAnsi="Times New Roman" w:cs="Times New Roman"/>
          <w:sz w:val="24"/>
          <w:szCs w:val="24"/>
        </w:rPr>
      </w:pPr>
    </w:p>
    <w:p w14:paraId="611B3953" w14:textId="77777777" w:rsidR="001F00CD" w:rsidRPr="003B5ADE" w:rsidRDefault="001F00CD" w:rsidP="003B5ADE">
      <w:pPr>
        <w:spacing w:after="0" w:line="480" w:lineRule="auto"/>
        <w:jc w:val="left"/>
        <w:rPr>
          <w:rFonts w:ascii="Times New Roman" w:hAnsi="Times New Roman" w:cs="Times New Roman"/>
          <w:sz w:val="24"/>
          <w:szCs w:val="24"/>
        </w:rPr>
      </w:pPr>
    </w:p>
    <w:p w14:paraId="16FCF649" w14:textId="77777777" w:rsidR="001F00CD" w:rsidRPr="003B5ADE" w:rsidRDefault="001F00CD" w:rsidP="003B5ADE">
      <w:pPr>
        <w:spacing w:after="0" w:line="480" w:lineRule="auto"/>
        <w:jc w:val="left"/>
        <w:rPr>
          <w:rFonts w:ascii="Times New Roman" w:hAnsi="Times New Roman" w:cs="Times New Roman"/>
          <w:sz w:val="24"/>
          <w:szCs w:val="24"/>
        </w:rPr>
      </w:pPr>
    </w:p>
    <w:p w14:paraId="517AB42A" w14:textId="24700622" w:rsidR="001F00CD" w:rsidRPr="003B5ADE" w:rsidRDefault="001F00CD" w:rsidP="003B5ADE">
      <w:pPr>
        <w:spacing w:after="0" w:line="480" w:lineRule="auto"/>
        <w:jc w:val="left"/>
        <w:rPr>
          <w:rFonts w:ascii="Times New Roman" w:hAnsi="Times New Roman" w:cs="Times New Roman"/>
          <w:sz w:val="24"/>
          <w:szCs w:val="24"/>
        </w:rPr>
      </w:pPr>
    </w:p>
    <w:p w14:paraId="78A80404" w14:textId="06EF1810" w:rsidR="00893FD3" w:rsidRPr="003B5ADE" w:rsidRDefault="00893FD3" w:rsidP="003B5ADE">
      <w:pPr>
        <w:spacing w:after="0" w:line="480" w:lineRule="auto"/>
        <w:jc w:val="left"/>
        <w:rPr>
          <w:rFonts w:ascii="Times New Roman" w:hAnsi="Times New Roman" w:cs="Times New Roman"/>
          <w:sz w:val="24"/>
          <w:szCs w:val="24"/>
        </w:rPr>
      </w:pPr>
    </w:p>
    <w:p w14:paraId="1D7ACEBE" w14:textId="77777777" w:rsidR="00893FD3" w:rsidRPr="003B5ADE" w:rsidRDefault="00893FD3" w:rsidP="003B5ADE">
      <w:pPr>
        <w:spacing w:after="0" w:line="480" w:lineRule="auto"/>
        <w:jc w:val="left"/>
        <w:rPr>
          <w:rFonts w:ascii="Times New Roman" w:hAnsi="Times New Roman" w:cs="Times New Roman"/>
          <w:sz w:val="24"/>
          <w:szCs w:val="24"/>
        </w:rPr>
      </w:pPr>
    </w:p>
    <w:bookmarkStart w:id="0" w:name="_Hlk21678621"/>
    <w:p w14:paraId="72389828" w14:textId="15B91704" w:rsidR="000E0FC1" w:rsidRPr="003B5ADE" w:rsidRDefault="00B749B9" w:rsidP="003B5ADE">
      <w:pPr>
        <w:spacing w:after="0" w:line="480" w:lineRule="auto"/>
        <w:jc w:val="center"/>
        <w:rPr>
          <w:rFonts w:ascii="Times New Roman" w:hAnsi="Times New Roman" w:cs="Times New Roman"/>
          <w:sz w:val="24"/>
          <w:szCs w:val="24"/>
        </w:rPr>
      </w:pPr>
      <w:sdt>
        <w:sdtPr>
          <w:rPr>
            <w:rFonts w:ascii="Times New Roman" w:hAnsi="Times New Roman" w:cs="Times New Roman"/>
            <w:sz w:val="24"/>
            <w:szCs w:val="24"/>
          </w:rPr>
          <w:alias w:val="Title:"/>
          <w:tag w:val="Title:"/>
          <w:id w:val="726351117"/>
          <w:placeholder>
            <w:docPart w:val="B7C4B910AC1D4C1F9C9C2DAC049D7B9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02338" w:rsidRPr="003B5ADE">
            <w:rPr>
              <w:rFonts w:ascii="Times New Roman" w:hAnsi="Times New Roman" w:cs="Times New Roman"/>
              <w:sz w:val="24"/>
              <w:szCs w:val="24"/>
            </w:rPr>
            <w:t xml:space="preserve">Proposal for Inventory Management </w:t>
          </w:r>
          <w:r w:rsidR="00402338" w:rsidRPr="003B5ADE">
            <w:rPr>
              <w:rFonts w:ascii="Times New Roman" w:hAnsi="Times New Roman" w:cs="Times New Roman"/>
              <w:sz w:val="24"/>
              <w:szCs w:val="24"/>
            </w:rPr>
            <w:br/>
            <w:t>Application</w:t>
          </w:r>
        </w:sdtContent>
      </w:sdt>
    </w:p>
    <w:bookmarkEnd w:id="0"/>
    <w:p w14:paraId="60362C22" w14:textId="7447669D" w:rsidR="00B823AA" w:rsidRPr="003B5ADE" w:rsidRDefault="00550064" w:rsidP="003B5ADE">
      <w:pPr>
        <w:spacing w:after="0" w:line="480" w:lineRule="auto"/>
        <w:jc w:val="center"/>
        <w:rPr>
          <w:rFonts w:ascii="Times New Roman" w:hAnsi="Times New Roman" w:cs="Times New Roman"/>
          <w:sz w:val="24"/>
          <w:szCs w:val="24"/>
        </w:rPr>
      </w:pPr>
      <w:r w:rsidRPr="003B5ADE">
        <w:rPr>
          <w:rFonts w:ascii="Times New Roman" w:hAnsi="Times New Roman" w:cs="Times New Roman"/>
          <w:sz w:val="24"/>
          <w:szCs w:val="24"/>
        </w:rPr>
        <w:t>Therese M. Parks</w:t>
      </w:r>
    </w:p>
    <w:p w14:paraId="1947ED72" w14:textId="3C9A607B" w:rsidR="00E81978" w:rsidRPr="003B5ADE" w:rsidRDefault="00550064" w:rsidP="003B5ADE">
      <w:pPr>
        <w:spacing w:after="0" w:line="480" w:lineRule="auto"/>
        <w:jc w:val="center"/>
        <w:rPr>
          <w:rFonts w:ascii="Times New Roman" w:hAnsi="Times New Roman" w:cs="Times New Roman"/>
          <w:sz w:val="24"/>
          <w:szCs w:val="24"/>
        </w:rPr>
      </w:pPr>
      <w:r w:rsidRPr="003B5ADE">
        <w:rPr>
          <w:rFonts w:ascii="Times New Roman" w:hAnsi="Times New Roman" w:cs="Times New Roman"/>
          <w:sz w:val="24"/>
          <w:szCs w:val="24"/>
        </w:rPr>
        <w:t>Western Governors University</w:t>
      </w:r>
    </w:p>
    <w:p w14:paraId="776CE0C3" w14:textId="327EC143" w:rsidR="00E81978" w:rsidRPr="003B5ADE" w:rsidRDefault="00E81978" w:rsidP="003B5ADE">
      <w:pPr>
        <w:spacing w:after="0" w:line="480" w:lineRule="auto"/>
        <w:jc w:val="left"/>
        <w:rPr>
          <w:rFonts w:ascii="Times New Roman" w:hAnsi="Times New Roman" w:cs="Times New Roman"/>
          <w:sz w:val="24"/>
          <w:szCs w:val="24"/>
        </w:rPr>
      </w:pPr>
    </w:p>
    <w:p w14:paraId="26F79B71" w14:textId="2E21AEBB" w:rsidR="00E81978" w:rsidRPr="003B5ADE" w:rsidRDefault="00E81978" w:rsidP="003B5ADE">
      <w:pPr>
        <w:spacing w:after="0" w:line="480" w:lineRule="auto"/>
        <w:jc w:val="left"/>
        <w:rPr>
          <w:rFonts w:ascii="Times New Roman" w:hAnsi="Times New Roman" w:cs="Times New Roman"/>
          <w:sz w:val="24"/>
          <w:szCs w:val="24"/>
        </w:rPr>
      </w:pPr>
    </w:p>
    <w:p w14:paraId="5D391938" w14:textId="1335C1DF" w:rsidR="004F753A" w:rsidRPr="003B5ADE" w:rsidRDefault="004F753A" w:rsidP="003B5ADE">
      <w:pPr>
        <w:spacing w:after="0" w:line="480" w:lineRule="auto"/>
        <w:jc w:val="left"/>
        <w:rPr>
          <w:rFonts w:ascii="Times New Roman" w:hAnsi="Times New Roman" w:cs="Times New Roman"/>
          <w:sz w:val="24"/>
          <w:szCs w:val="24"/>
        </w:rPr>
      </w:pPr>
    </w:p>
    <w:p w14:paraId="105B5232" w14:textId="1A6CF4E6" w:rsidR="004F753A" w:rsidRPr="003B5ADE" w:rsidRDefault="004F753A" w:rsidP="003B5ADE">
      <w:pPr>
        <w:spacing w:after="0" w:line="480" w:lineRule="auto"/>
        <w:jc w:val="left"/>
        <w:rPr>
          <w:rFonts w:ascii="Times New Roman" w:hAnsi="Times New Roman" w:cs="Times New Roman"/>
          <w:sz w:val="24"/>
          <w:szCs w:val="24"/>
        </w:rPr>
      </w:pPr>
    </w:p>
    <w:p w14:paraId="60FBDFE3" w14:textId="39C8FA7B" w:rsidR="004F753A" w:rsidRPr="003B5ADE" w:rsidRDefault="004F753A" w:rsidP="003B5ADE">
      <w:pPr>
        <w:spacing w:after="0" w:line="480" w:lineRule="auto"/>
        <w:jc w:val="left"/>
        <w:rPr>
          <w:rFonts w:ascii="Times New Roman" w:hAnsi="Times New Roman" w:cs="Times New Roman"/>
          <w:sz w:val="24"/>
          <w:szCs w:val="24"/>
        </w:rPr>
      </w:pPr>
    </w:p>
    <w:p w14:paraId="6E3E138D" w14:textId="5E810461" w:rsidR="004F753A" w:rsidRPr="003B5ADE" w:rsidRDefault="004F753A" w:rsidP="003B5ADE">
      <w:pPr>
        <w:spacing w:after="0" w:line="480" w:lineRule="auto"/>
        <w:jc w:val="left"/>
        <w:rPr>
          <w:rFonts w:ascii="Times New Roman" w:hAnsi="Times New Roman" w:cs="Times New Roman"/>
          <w:sz w:val="24"/>
          <w:szCs w:val="24"/>
        </w:rPr>
      </w:pPr>
    </w:p>
    <w:p w14:paraId="1691D655" w14:textId="73D82D3A" w:rsidR="004F753A" w:rsidRPr="003B5ADE" w:rsidRDefault="004F753A" w:rsidP="003B5ADE">
      <w:pPr>
        <w:spacing w:after="0" w:line="480" w:lineRule="auto"/>
        <w:jc w:val="left"/>
        <w:rPr>
          <w:rFonts w:ascii="Times New Roman" w:hAnsi="Times New Roman" w:cs="Times New Roman"/>
          <w:sz w:val="24"/>
          <w:szCs w:val="24"/>
        </w:rPr>
      </w:pPr>
    </w:p>
    <w:p w14:paraId="474C0CAC" w14:textId="4B8EED0A" w:rsidR="004F753A" w:rsidRPr="003B5ADE" w:rsidRDefault="004F753A" w:rsidP="003B5ADE">
      <w:pPr>
        <w:spacing w:after="0" w:line="480" w:lineRule="auto"/>
        <w:jc w:val="left"/>
        <w:rPr>
          <w:rFonts w:ascii="Times New Roman" w:hAnsi="Times New Roman" w:cs="Times New Roman"/>
          <w:sz w:val="24"/>
          <w:szCs w:val="24"/>
        </w:rPr>
      </w:pPr>
    </w:p>
    <w:p w14:paraId="45286835" w14:textId="5E7519C7" w:rsidR="004F753A" w:rsidRPr="003B5ADE" w:rsidRDefault="004F753A" w:rsidP="003B5ADE">
      <w:pPr>
        <w:spacing w:after="0" w:line="480" w:lineRule="auto"/>
        <w:jc w:val="left"/>
        <w:rPr>
          <w:rFonts w:ascii="Times New Roman" w:hAnsi="Times New Roman" w:cs="Times New Roman"/>
          <w:sz w:val="24"/>
          <w:szCs w:val="24"/>
        </w:rPr>
      </w:pPr>
    </w:p>
    <w:p w14:paraId="4D6ACA93" w14:textId="14EA36BB" w:rsidR="0085057B" w:rsidRPr="003B5ADE" w:rsidRDefault="0085057B" w:rsidP="003B5ADE">
      <w:pPr>
        <w:spacing w:after="0" w:line="480" w:lineRule="auto"/>
        <w:jc w:val="left"/>
        <w:rPr>
          <w:rFonts w:ascii="Times New Roman" w:hAnsi="Times New Roman" w:cs="Times New Roman"/>
          <w:sz w:val="24"/>
          <w:szCs w:val="24"/>
        </w:rPr>
      </w:pPr>
    </w:p>
    <w:p w14:paraId="784268CA" w14:textId="26BB0AD1" w:rsidR="0085057B" w:rsidRPr="003B5ADE" w:rsidRDefault="0085057B" w:rsidP="003B5ADE">
      <w:pPr>
        <w:spacing w:after="0" w:line="480" w:lineRule="auto"/>
        <w:jc w:val="left"/>
        <w:rPr>
          <w:rFonts w:ascii="Times New Roman" w:hAnsi="Times New Roman" w:cs="Times New Roman"/>
          <w:sz w:val="24"/>
          <w:szCs w:val="24"/>
        </w:rPr>
      </w:pPr>
    </w:p>
    <w:p w14:paraId="05C5C473" w14:textId="0F0E18C4" w:rsidR="00402338" w:rsidRPr="003B5ADE" w:rsidRDefault="00402338" w:rsidP="003B5ADE">
      <w:pPr>
        <w:spacing w:after="0" w:line="480" w:lineRule="auto"/>
        <w:rPr>
          <w:rFonts w:ascii="Times New Roman" w:hAnsi="Times New Roman" w:cs="Times New Roman"/>
          <w:b/>
          <w:bCs/>
          <w:sz w:val="24"/>
          <w:szCs w:val="24"/>
        </w:rPr>
      </w:pPr>
    </w:p>
    <w:p w14:paraId="7A9AE57D" w14:textId="47A97715" w:rsidR="005E74B1" w:rsidRPr="003B5ADE" w:rsidRDefault="004A4085" w:rsidP="003B5ADE">
      <w:pPr>
        <w:pStyle w:val="Heading5"/>
        <w:spacing w:line="480" w:lineRule="auto"/>
        <w:jc w:val="center"/>
        <w:rPr>
          <w:rFonts w:ascii="Times New Roman" w:hAnsi="Times New Roman" w:cs="Times New Roman"/>
          <w:sz w:val="24"/>
          <w:szCs w:val="24"/>
        </w:rPr>
      </w:pPr>
      <w:r w:rsidRPr="003B5ADE">
        <w:rPr>
          <w:rFonts w:ascii="Times New Roman" w:hAnsi="Times New Roman" w:cs="Times New Roman"/>
          <w:sz w:val="24"/>
          <w:szCs w:val="24"/>
        </w:rPr>
        <w:lastRenderedPageBreak/>
        <w:t>Table of Contents</w:t>
      </w:r>
    </w:p>
    <w:sdt>
      <w:sdtPr>
        <w:rPr>
          <w:rFonts w:ascii="Times New Roman" w:eastAsiaTheme="minorEastAsia" w:hAnsi="Times New Roman" w:cs="Times New Roman"/>
          <w:b w:val="0"/>
          <w:bCs w:val="0"/>
          <w:caps w:val="0"/>
          <w:spacing w:val="0"/>
          <w:sz w:val="24"/>
          <w:szCs w:val="24"/>
        </w:rPr>
        <w:id w:val="1468777198"/>
        <w:docPartObj>
          <w:docPartGallery w:val="Table of Contents"/>
          <w:docPartUnique/>
        </w:docPartObj>
      </w:sdtPr>
      <w:sdtEndPr/>
      <w:sdtContent>
        <w:p w14:paraId="2A30EAFF" w14:textId="0E96594D" w:rsidR="004A4085" w:rsidRPr="003B5ADE" w:rsidRDefault="004A4085" w:rsidP="003B5ADE">
          <w:pPr>
            <w:pStyle w:val="TOCHeading"/>
            <w:spacing w:line="480" w:lineRule="auto"/>
            <w:rPr>
              <w:rStyle w:val="Heading3Char"/>
              <w:rFonts w:ascii="Times New Roman" w:hAnsi="Times New Roman" w:cs="Times New Roman"/>
            </w:rPr>
          </w:pPr>
        </w:p>
        <w:p w14:paraId="31B40630" w14:textId="10D03030" w:rsidR="004A4085" w:rsidRPr="003B5ADE" w:rsidRDefault="004A4085" w:rsidP="003B5ADE">
          <w:pPr>
            <w:pStyle w:val="TOC1"/>
            <w:spacing w:line="480" w:lineRule="auto"/>
            <w:rPr>
              <w:rFonts w:ascii="Times New Roman" w:hAnsi="Times New Roman" w:cs="Times New Roman"/>
              <w:sz w:val="24"/>
              <w:szCs w:val="24"/>
            </w:rPr>
          </w:pPr>
          <w:r w:rsidRPr="003B5ADE">
            <w:rPr>
              <w:rFonts w:ascii="Times New Roman" w:hAnsi="Times New Roman" w:cs="Times New Roman"/>
              <w:b/>
              <w:bCs/>
              <w:sz w:val="24"/>
              <w:szCs w:val="24"/>
            </w:rPr>
            <w:t>Proposal Overview</w:t>
          </w:r>
          <w:r w:rsidRPr="003B5ADE">
            <w:rPr>
              <w:rFonts w:ascii="Times New Roman" w:hAnsi="Times New Roman" w:cs="Times New Roman"/>
              <w:sz w:val="24"/>
              <w:szCs w:val="24"/>
            </w:rPr>
            <w:ptab w:relativeTo="margin" w:alignment="right" w:leader="dot"/>
          </w:r>
          <w:r w:rsidR="006A33C8">
            <w:rPr>
              <w:rFonts w:ascii="Times New Roman" w:hAnsi="Times New Roman" w:cs="Times New Roman"/>
              <w:b/>
              <w:bCs/>
              <w:sz w:val="24"/>
              <w:szCs w:val="24"/>
            </w:rPr>
            <w:t>4</w:t>
          </w:r>
        </w:p>
        <w:p w14:paraId="625E3933" w14:textId="7A7FD7B0" w:rsidR="004A4085" w:rsidRPr="003B5ADE" w:rsidRDefault="0018444F"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Problem Summary</w:t>
          </w:r>
          <w:r w:rsidR="004A4085" w:rsidRPr="003B5ADE">
            <w:rPr>
              <w:rFonts w:ascii="Times New Roman" w:hAnsi="Times New Roman" w:cs="Times New Roman"/>
              <w:sz w:val="24"/>
              <w:szCs w:val="24"/>
            </w:rPr>
            <w:ptab w:relativeTo="margin" w:alignment="right" w:leader="dot"/>
          </w:r>
          <w:r w:rsidR="00E528D3">
            <w:rPr>
              <w:rFonts w:ascii="Times New Roman" w:hAnsi="Times New Roman" w:cs="Times New Roman"/>
              <w:sz w:val="24"/>
              <w:szCs w:val="24"/>
            </w:rPr>
            <w:t>5</w:t>
          </w:r>
        </w:p>
        <w:p w14:paraId="397ACFEF" w14:textId="46E96636" w:rsidR="0018444F" w:rsidRPr="003B5ADE" w:rsidRDefault="0018444F"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IT Solution</w:t>
          </w:r>
          <w:r w:rsidRPr="003B5ADE">
            <w:rPr>
              <w:rFonts w:ascii="Times New Roman" w:hAnsi="Times New Roman" w:cs="Times New Roman"/>
              <w:sz w:val="24"/>
              <w:szCs w:val="24"/>
            </w:rPr>
            <w:ptab w:relativeTo="margin" w:alignment="right" w:leader="dot"/>
          </w:r>
          <w:r w:rsidR="00E528D3">
            <w:rPr>
              <w:rFonts w:ascii="Times New Roman" w:hAnsi="Times New Roman" w:cs="Times New Roman"/>
              <w:sz w:val="24"/>
              <w:szCs w:val="24"/>
            </w:rPr>
            <w:t>5</w:t>
          </w:r>
        </w:p>
        <w:p w14:paraId="7148FD6C" w14:textId="34FF277D" w:rsidR="0018444F" w:rsidRPr="003B5ADE" w:rsidRDefault="0018444F"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Implementation Plan</w:t>
          </w:r>
          <w:r w:rsidRPr="003B5ADE">
            <w:rPr>
              <w:rFonts w:ascii="Times New Roman" w:hAnsi="Times New Roman" w:cs="Times New Roman"/>
              <w:sz w:val="24"/>
              <w:szCs w:val="24"/>
            </w:rPr>
            <w:ptab w:relativeTo="margin" w:alignment="right" w:leader="dot"/>
          </w:r>
          <w:r w:rsidR="00617755">
            <w:rPr>
              <w:rFonts w:ascii="Times New Roman" w:hAnsi="Times New Roman" w:cs="Times New Roman"/>
              <w:sz w:val="24"/>
              <w:szCs w:val="24"/>
            </w:rPr>
            <w:t>5</w:t>
          </w:r>
        </w:p>
        <w:p w14:paraId="52CB86BA" w14:textId="43CCBA45" w:rsidR="004A4085" w:rsidRPr="003B5ADE" w:rsidRDefault="008911C7" w:rsidP="003B5ADE">
          <w:pPr>
            <w:spacing w:line="480" w:lineRule="auto"/>
            <w:rPr>
              <w:rFonts w:ascii="Times New Roman" w:hAnsi="Times New Roman" w:cs="Times New Roman"/>
              <w:sz w:val="24"/>
              <w:szCs w:val="24"/>
            </w:rPr>
          </w:pPr>
          <w:r w:rsidRPr="003B5ADE">
            <w:rPr>
              <w:rFonts w:ascii="Times New Roman" w:hAnsi="Times New Roman" w:cs="Times New Roman"/>
              <w:b/>
              <w:bCs/>
              <w:sz w:val="24"/>
              <w:szCs w:val="24"/>
            </w:rPr>
            <w:t>Review of Other Works</w:t>
          </w:r>
          <w:r w:rsidR="004A4085" w:rsidRPr="003B5ADE">
            <w:rPr>
              <w:rFonts w:ascii="Times New Roman" w:hAnsi="Times New Roman" w:cs="Times New Roman"/>
              <w:sz w:val="24"/>
              <w:szCs w:val="24"/>
            </w:rPr>
            <w:ptab w:relativeTo="margin" w:alignment="right" w:leader="dot"/>
          </w:r>
          <w:r w:rsidR="007C4B84">
            <w:rPr>
              <w:rFonts w:ascii="Times New Roman" w:hAnsi="Times New Roman" w:cs="Times New Roman"/>
              <w:b/>
              <w:bCs/>
              <w:sz w:val="24"/>
              <w:szCs w:val="24"/>
            </w:rPr>
            <w:t>7</w:t>
          </w:r>
        </w:p>
        <w:p w14:paraId="64FC81C8" w14:textId="714F2745" w:rsidR="004A4085" w:rsidRPr="003B5ADE" w:rsidRDefault="00CD528E"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Relation of Artifacts to Project Development</w:t>
          </w:r>
          <w:r w:rsidR="004A4085" w:rsidRPr="003B5ADE">
            <w:rPr>
              <w:rFonts w:ascii="Times New Roman" w:hAnsi="Times New Roman" w:cs="Times New Roman"/>
              <w:sz w:val="24"/>
              <w:szCs w:val="24"/>
            </w:rPr>
            <w:ptab w:relativeTo="margin" w:alignment="right" w:leader="dot"/>
          </w:r>
          <w:r w:rsidR="007C4B84">
            <w:rPr>
              <w:rFonts w:ascii="Times New Roman" w:hAnsi="Times New Roman" w:cs="Times New Roman"/>
              <w:sz w:val="24"/>
              <w:szCs w:val="24"/>
            </w:rPr>
            <w:t>9</w:t>
          </w:r>
        </w:p>
        <w:p w14:paraId="0339D53A" w14:textId="472262EB" w:rsidR="00664C71" w:rsidRPr="003B5ADE" w:rsidRDefault="0045555A" w:rsidP="003B5ADE">
          <w:pPr>
            <w:pStyle w:val="TOC3"/>
            <w:spacing w:line="480" w:lineRule="auto"/>
            <w:ind w:left="0"/>
            <w:rPr>
              <w:rFonts w:ascii="Times New Roman" w:hAnsi="Times New Roman" w:cs="Times New Roman"/>
              <w:b/>
              <w:bCs/>
              <w:sz w:val="24"/>
              <w:szCs w:val="24"/>
            </w:rPr>
          </w:pPr>
          <w:r w:rsidRPr="003B5ADE">
            <w:rPr>
              <w:rFonts w:ascii="Times New Roman" w:hAnsi="Times New Roman" w:cs="Times New Roman"/>
              <w:b/>
              <w:bCs/>
              <w:sz w:val="24"/>
              <w:szCs w:val="24"/>
            </w:rPr>
            <w:t>Project Rationale</w:t>
          </w:r>
          <w:r w:rsidRPr="003B5ADE">
            <w:rPr>
              <w:rFonts w:ascii="Times New Roman" w:hAnsi="Times New Roman" w:cs="Times New Roman"/>
              <w:sz w:val="24"/>
              <w:szCs w:val="24"/>
            </w:rPr>
            <w:ptab w:relativeTo="margin" w:alignment="right" w:leader="dot"/>
          </w:r>
          <w:r w:rsidR="00F52242">
            <w:rPr>
              <w:rFonts w:ascii="Times New Roman" w:hAnsi="Times New Roman" w:cs="Times New Roman"/>
              <w:b/>
              <w:bCs/>
              <w:sz w:val="24"/>
              <w:szCs w:val="24"/>
            </w:rPr>
            <w:t>10</w:t>
          </w:r>
        </w:p>
        <w:p w14:paraId="0A515DC4" w14:textId="784D4994" w:rsidR="000E7ABC" w:rsidRPr="003B5ADE" w:rsidRDefault="00664C71" w:rsidP="003B5ADE">
          <w:pPr>
            <w:spacing w:line="480" w:lineRule="auto"/>
            <w:rPr>
              <w:rFonts w:ascii="Times New Roman" w:hAnsi="Times New Roman" w:cs="Times New Roman"/>
              <w:b/>
              <w:bCs/>
              <w:sz w:val="24"/>
              <w:szCs w:val="24"/>
            </w:rPr>
          </w:pPr>
          <w:r w:rsidRPr="003B5ADE">
            <w:rPr>
              <w:rFonts w:ascii="Times New Roman" w:hAnsi="Times New Roman" w:cs="Times New Roman"/>
              <w:b/>
              <w:bCs/>
              <w:sz w:val="24"/>
              <w:szCs w:val="24"/>
            </w:rPr>
            <w:t>Current Project Environment</w:t>
          </w:r>
          <w:r w:rsidRPr="003B5ADE">
            <w:rPr>
              <w:rFonts w:ascii="Times New Roman" w:hAnsi="Times New Roman" w:cs="Times New Roman"/>
              <w:sz w:val="24"/>
              <w:szCs w:val="24"/>
            </w:rPr>
            <w:ptab w:relativeTo="margin" w:alignment="right" w:leader="dot"/>
          </w:r>
          <w:r w:rsidRPr="003B5ADE">
            <w:rPr>
              <w:rFonts w:ascii="Times New Roman" w:hAnsi="Times New Roman" w:cs="Times New Roman"/>
              <w:b/>
              <w:bCs/>
              <w:sz w:val="24"/>
              <w:szCs w:val="24"/>
            </w:rPr>
            <w:t>1</w:t>
          </w:r>
          <w:r w:rsidR="00F52242">
            <w:rPr>
              <w:rFonts w:ascii="Times New Roman" w:hAnsi="Times New Roman" w:cs="Times New Roman"/>
              <w:b/>
              <w:bCs/>
              <w:sz w:val="24"/>
              <w:szCs w:val="24"/>
            </w:rPr>
            <w:t>1</w:t>
          </w:r>
        </w:p>
        <w:p w14:paraId="30CA7DA7" w14:textId="4983CEE8" w:rsidR="00FF3052" w:rsidRPr="003B5ADE" w:rsidRDefault="000E7ABC" w:rsidP="003B5ADE">
          <w:pPr>
            <w:spacing w:line="480" w:lineRule="auto"/>
            <w:rPr>
              <w:rFonts w:ascii="Times New Roman" w:hAnsi="Times New Roman" w:cs="Times New Roman"/>
              <w:b/>
              <w:bCs/>
              <w:sz w:val="24"/>
              <w:szCs w:val="24"/>
            </w:rPr>
          </w:pPr>
          <w:r w:rsidRPr="003B5ADE">
            <w:rPr>
              <w:rFonts w:ascii="Times New Roman" w:hAnsi="Times New Roman" w:cs="Times New Roman"/>
              <w:b/>
              <w:bCs/>
              <w:sz w:val="24"/>
              <w:szCs w:val="24"/>
            </w:rPr>
            <w:t>Methodology</w:t>
          </w:r>
          <w:r w:rsidRPr="003B5ADE">
            <w:rPr>
              <w:rFonts w:ascii="Times New Roman" w:hAnsi="Times New Roman" w:cs="Times New Roman"/>
              <w:sz w:val="24"/>
              <w:szCs w:val="24"/>
            </w:rPr>
            <w:ptab w:relativeTo="margin" w:alignment="right" w:leader="dot"/>
          </w:r>
          <w:r w:rsidRPr="003B5ADE">
            <w:rPr>
              <w:rFonts w:ascii="Times New Roman" w:hAnsi="Times New Roman" w:cs="Times New Roman"/>
              <w:b/>
              <w:bCs/>
              <w:sz w:val="24"/>
              <w:szCs w:val="24"/>
            </w:rPr>
            <w:t>1</w:t>
          </w:r>
          <w:r w:rsidR="009B2B85" w:rsidRPr="003B5ADE">
            <w:rPr>
              <w:rFonts w:ascii="Times New Roman" w:hAnsi="Times New Roman" w:cs="Times New Roman"/>
              <w:b/>
              <w:bCs/>
              <w:sz w:val="24"/>
              <w:szCs w:val="24"/>
            </w:rPr>
            <w:t>3</w:t>
          </w:r>
        </w:p>
        <w:p w14:paraId="63434F33" w14:textId="0BD412E6" w:rsidR="00FF3052" w:rsidRPr="003B5ADE" w:rsidRDefault="00FF3052"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Plan</w:t>
          </w:r>
          <w:r w:rsidR="0083685E" w:rsidRPr="003B5ADE">
            <w:rPr>
              <w:rFonts w:ascii="Times New Roman" w:hAnsi="Times New Roman" w:cs="Times New Roman"/>
              <w:sz w:val="24"/>
              <w:szCs w:val="24"/>
            </w:rPr>
            <w:t xml:space="preserve"> </w:t>
          </w:r>
          <w:r w:rsidRPr="003B5ADE">
            <w:rPr>
              <w:rFonts w:ascii="Times New Roman" w:hAnsi="Times New Roman" w:cs="Times New Roman"/>
              <w:sz w:val="24"/>
              <w:szCs w:val="24"/>
            </w:rPr>
            <w:t>(includes auditing)</w:t>
          </w:r>
          <w:r w:rsidRPr="003B5ADE">
            <w:rPr>
              <w:rFonts w:ascii="Times New Roman" w:hAnsi="Times New Roman" w:cs="Times New Roman"/>
              <w:sz w:val="24"/>
              <w:szCs w:val="24"/>
            </w:rPr>
            <w:ptab w:relativeTo="margin" w:alignment="right" w:leader="dot"/>
          </w:r>
          <w:r w:rsidR="00E03076" w:rsidRPr="003B5ADE">
            <w:rPr>
              <w:rFonts w:ascii="Times New Roman" w:hAnsi="Times New Roman" w:cs="Times New Roman"/>
              <w:sz w:val="24"/>
              <w:szCs w:val="24"/>
            </w:rPr>
            <w:t>13</w:t>
          </w:r>
        </w:p>
        <w:p w14:paraId="28424812" w14:textId="2A96A1B4" w:rsidR="00FF3052" w:rsidRPr="003B5ADE" w:rsidRDefault="00FF3052"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Design</w:t>
          </w:r>
          <w:r w:rsidRPr="003B5ADE">
            <w:rPr>
              <w:rFonts w:ascii="Times New Roman" w:hAnsi="Times New Roman" w:cs="Times New Roman"/>
              <w:sz w:val="24"/>
              <w:szCs w:val="24"/>
            </w:rPr>
            <w:ptab w:relativeTo="margin" w:alignment="right" w:leader="dot"/>
          </w:r>
          <w:r w:rsidR="00E03076" w:rsidRPr="003B5ADE">
            <w:rPr>
              <w:rFonts w:ascii="Times New Roman" w:hAnsi="Times New Roman" w:cs="Times New Roman"/>
              <w:sz w:val="24"/>
              <w:szCs w:val="24"/>
            </w:rPr>
            <w:t>1</w:t>
          </w:r>
          <w:r w:rsidR="00F52242">
            <w:rPr>
              <w:rFonts w:ascii="Times New Roman" w:hAnsi="Times New Roman" w:cs="Times New Roman"/>
              <w:sz w:val="24"/>
              <w:szCs w:val="24"/>
            </w:rPr>
            <w:t>4</w:t>
          </w:r>
        </w:p>
        <w:p w14:paraId="11D3ADA3" w14:textId="1BB70CAB" w:rsidR="00FF3052" w:rsidRPr="003B5ADE" w:rsidRDefault="0083685E"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Build</w:t>
          </w:r>
          <w:r w:rsidR="00FF3052" w:rsidRPr="003B5ADE">
            <w:rPr>
              <w:rFonts w:ascii="Times New Roman" w:hAnsi="Times New Roman" w:cs="Times New Roman"/>
              <w:sz w:val="24"/>
              <w:szCs w:val="24"/>
            </w:rPr>
            <w:ptab w:relativeTo="margin" w:alignment="right" w:leader="dot"/>
          </w:r>
          <w:r w:rsidR="00E03076" w:rsidRPr="003B5ADE">
            <w:rPr>
              <w:rFonts w:ascii="Times New Roman" w:hAnsi="Times New Roman" w:cs="Times New Roman"/>
              <w:sz w:val="24"/>
              <w:szCs w:val="24"/>
            </w:rPr>
            <w:t>1</w:t>
          </w:r>
          <w:r w:rsidR="009973EE">
            <w:rPr>
              <w:rFonts w:ascii="Times New Roman" w:hAnsi="Times New Roman" w:cs="Times New Roman"/>
              <w:sz w:val="24"/>
              <w:szCs w:val="24"/>
            </w:rPr>
            <w:t>4</w:t>
          </w:r>
        </w:p>
        <w:p w14:paraId="242BEAB5" w14:textId="04915FC4" w:rsidR="0083685E" w:rsidRPr="003B5ADE" w:rsidRDefault="0083685E"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Deploy</w:t>
          </w:r>
          <w:r w:rsidRPr="003B5ADE">
            <w:rPr>
              <w:rFonts w:ascii="Times New Roman" w:hAnsi="Times New Roman" w:cs="Times New Roman"/>
              <w:sz w:val="24"/>
              <w:szCs w:val="24"/>
            </w:rPr>
            <w:ptab w:relativeTo="margin" w:alignment="right" w:leader="dot"/>
          </w:r>
          <w:r w:rsidR="00E03076" w:rsidRPr="003B5ADE">
            <w:rPr>
              <w:rFonts w:ascii="Times New Roman" w:hAnsi="Times New Roman" w:cs="Times New Roman"/>
              <w:sz w:val="24"/>
              <w:szCs w:val="24"/>
            </w:rPr>
            <w:t>1</w:t>
          </w:r>
          <w:r w:rsidR="009973EE">
            <w:rPr>
              <w:rFonts w:ascii="Times New Roman" w:hAnsi="Times New Roman" w:cs="Times New Roman"/>
              <w:sz w:val="24"/>
              <w:szCs w:val="24"/>
            </w:rPr>
            <w:t>4</w:t>
          </w:r>
        </w:p>
        <w:p w14:paraId="7B234339" w14:textId="4AF83494" w:rsidR="00E03076" w:rsidRPr="003B5ADE" w:rsidRDefault="00E03076" w:rsidP="003B5ADE">
          <w:pPr>
            <w:spacing w:line="480" w:lineRule="auto"/>
            <w:rPr>
              <w:rFonts w:ascii="Times New Roman" w:hAnsi="Times New Roman" w:cs="Times New Roman"/>
              <w:b/>
              <w:bCs/>
              <w:sz w:val="24"/>
              <w:szCs w:val="24"/>
            </w:rPr>
          </w:pPr>
          <w:r w:rsidRPr="003B5ADE">
            <w:rPr>
              <w:rFonts w:ascii="Times New Roman" w:hAnsi="Times New Roman" w:cs="Times New Roman"/>
              <w:b/>
              <w:bCs/>
              <w:sz w:val="24"/>
              <w:szCs w:val="24"/>
            </w:rPr>
            <w:t>Project Goal, Objectives, and Deliverables</w:t>
          </w:r>
          <w:r w:rsidRPr="003B5ADE">
            <w:rPr>
              <w:rFonts w:ascii="Times New Roman" w:hAnsi="Times New Roman" w:cs="Times New Roman"/>
              <w:sz w:val="24"/>
              <w:szCs w:val="24"/>
            </w:rPr>
            <w:ptab w:relativeTo="margin" w:alignment="right" w:leader="dot"/>
          </w:r>
          <w:r w:rsidRPr="003B5ADE">
            <w:rPr>
              <w:rFonts w:ascii="Times New Roman" w:hAnsi="Times New Roman" w:cs="Times New Roman"/>
              <w:b/>
              <w:bCs/>
              <w:sz w:val="24"/>
              <w:szCs w:val="24"/>
            </w:rPr>
            <w:t>1</w:t>
          </w:r>
          <w:r w:rsidR="007E7BE6">
            <w:rPr>
              <w:rFonts w:ascii="Times New Roman" w:hAnsi="Times New Roman" w:cs="Times New Roman"/>
              <w:b/>
              <w:bCs/>
              <w:sz w:val="24"/>
              <w:szCs w:val="24"/>
            </w:rPr>
            <w:t>4</w:t>
          </w:r>
        </w:p>
        <w:p w14:paraId="512C8AB9" w14:textId="15ED9E01" w:rsidR="00B648CF" w:rsidRPr="003B5ADE" w:rsidRDefault="00B648CF" w:rsidP="003B5ADE">
          <w:pPr>
            <w:pStyle w:val="TOC2"/>
            <w:spacing w:line="480" w:lineRule="auto"/>
            <w:ind w:left="216"/>
            <w:rPr>
              <w:rFonts w:ascii="Times New Roman" w:hAnsi="Times New Roman" w:cs="Times New Roman"/>
              <w:sz w:val="24"/>
              <w:szCs w:val="24"/>
            </w:rPr>
          </w:pPr>
          <w:r w:rsidRPr="003B5ADE">
            <w:rPr>
              <w:rFonts w:ascii="Times New Roman" w:hAnsi="Times New Roman" w:cs="Times New Roman"/>
              <w:sz w:val="24"/>
              <w:szCs w:val="24"/>
            </w:rPr>
            <w:t>Goal, Objectives and Deliverables Table</w:t>
          </w:r>
          <w:r w:rsidRPr="003B5ADE">
            <w:rPr>
              <w:rFonts w:ascii="Times New Roman" w:hAnsi="Times New Roman" w:cs="Times New Roman"/>
              <w:sz w:val="24"/>
              <w:szCs w:val="24"/>
            </w:rPr>
            <w:ptab w:relativeTo="margin" w:alignment="right" w:leader="dot"/>
          </w:r>
          <w:r w:rsidRPr="003B5ADE">
            <w:rPr>
              <w:rFonts w:ascii="Times New Roman" w:hAnsi="Times New Roman" w:cs="Times New Roman"/>
              <w:sz w:val="24"/>
              <w:szCs w:val="24"/>
            </w:rPr>
            <w:t>14</w:t>
          </w:r>
        </w:p>
        <w:p w14:paraId="34D2B499" w14:textId="72B868D5" w:rsidR="00B648CF" w:rsidRPr="003B5ADE" w:rsidRDefault="006D4B82" w:rsidP="003B5ADE">
          <w:pPr>
            <w:pStyle w:val="TOC2"/>
            <w:spacing w:line="480" w:lineRule="auto"/>
            <w:ind w:left="0"/>
            <w:rPr>
              <w:rFonts w:ascii="Times New Roman" w:hAnsi="Times New Roman" w:cs="Times New Roman"/>
              <w:sz w:val="24"/>
              <w:szCs w:val="24"/>
            </w:rPr>
          </w:pPr>
          <w:r w:rsidRPr="003B5ADE">
            <w:rPr>
              <w:rFonts w:ascii="Times New Roman" w:hAnsi="Times New Roman" w:cs="Times New Roman"/>
              <w:sz w:val="24"/>
              <w:szCs w:val="24"/>
            </w:rPr>
            <w:t xml:space="preserve">    Description of Project Goal, Objectives, and Deliverables</w:t>
          </w:r>
          <w:r w:rsidR="00B648CF" w:rsidRPr="003B5ADE">
            <w:rPr>
              <w:rFonts w:ascii="Times New Roman" w:hAnsi="Times New Roman" w:cs="Times New Roman"/>
              <w:sz w:val="24"/>
              <w:szCs w:val="24"/>
            </w:rPr>
            <w:ptab w:relativeTo="margin" w:alignment="right" w:leader="dot"/>
          </w:r>
          <w:r w:rsidR="00B648CF" w:rsidRPr="003B5ADE">
            <w:rPr>
              <w:rFonts w:ascii="Times New Roman" w:hAnsi="Times New Roman" w:cs="Times New Roman"/>
              <w:sz w:val="24"/>
              <w:szCs w:val="24"/>
            </w:rPr>
            <w:t>1</w:t>
          </w:r>
          <w:r w:rsidR="00311858">
            <w:rPr>
              <w:rFonts w:ascii="Times New Roman" w:hAnsi="Times New Roman" w:cs="Times New Roman"/>
              <w:sz w:val="24"/>
              <w:szCs w:val="24"/>
            </w:rPr>
            <w:t>6</w:t>
          </w:r>
        </w:p>
        <w:p w14:paraId="352ADBD2" w14:textId="6BEB7EBF" w:rsidR="007274C6" w:rsidRPr="003B5ADE" w:rsidRDefault="007274C6" w:rsidP="003B5ADE">
          <w:pPr>
            <w:spacing w:line="480" w:lineRule="auto"/>
            <w:rPr>
              <w:rFonts w:ascii="Times New Roman" w:hAnsi="Times New Roman" w:cs="Times New Roman"/>
              <w:b/>
              <w:bCs/>
              <w:sz w:val="24"/>
              <w:szCs w:val="24"/>
            </w:rPr>
          </w:pPr>
          <w:r w:rsidRPr="003B5ADE">
            <w:rPr>
              <w:rFonts w:ascii="Times New Roman" w:hAnsi="Times New Roman" w:cs="Times New Roman"/>
              <w:b/>
              <w:bCs/>
              <w:sz w:val="24"/>
              <w:szCs w:val="24"/>
            </w:rPr>
            <w:t>Project Timeline with Milestones</w:t>
          </w:r>
          <w:r w:rsidRPr="003B5ADE">
            <w:rPr>
              <w:rFonts w:ascii="Times New Roman" w:hAnsi="Times New Roman" w:cs="Times New Roman"/>
              <w:sz w:val="24"/>
              <w:szCs w:val="24"/>
            </w:rPr>
            <w:ptab w:relativeTo="margin" w:alignment="right" w:leader="dot"/>
          </w:r>
          <w:r w:rsidRPr="003B5ADE">
            <w:rPr>
              <w:rFonts w:ascii="Times New Roman" w:hAnsi="Times New Roman" w:cs="Times New Roman"/>
              <w:b/>
              <w:bCs/>
              <w:sz w:val="24"/>
              <w:szCs w:val="24"/>
            </w:rPr>
            <w:t>1</w:t>
          </w:r>
          <w:r w:rsidR="00E17B84">
            <w:rPr>
              <w:rFonts w:ascii="Times New Roman" w:hAnsi="Times New Roman" w:cs="Times New Roman"/>
              <w:b/>
              <w:bCs/>
              <w:sz w:val="24"/>
              <w:szCs w:val="24"/>
            </w:rPr>
            <w:t>8</w:t>
          </w:r>
        </w:p>
        <w:p w14:paraId="11AD8564" w14:textId="11DB1B87" w:rsidR="00693618" w:rsidRPr="003B5ADE" w:rsidRDefault="00693618" w:rsidP="003B5ADE">
          <w:pPr>
            <w:spacing w:line="480" w:lineRule="auto"/>
            <w:rPr>
              <w:rFonts w:ascii="Times New Roman" w:hAnsi="Times New Roman" w:cs="Times New Roman"/>
              <w:b/>
              <w:bCs/>
              <w:sz w:val="24"/>
              <w:szCs w:val="24"/>
            </w:rPr>
          </w:pPr>
          <w:r w:rsidRPr="003B5ADE">
            <w:rPr>
              <w:rFonts w:ascii="Times New Roman" w:hAnsi="Times New Roman" w:cs="Times New Roman"/>
              <w:b/>
              <w:bCs/>
              <w:sz w:val="24"/>
              <w:szCs w:val="24"/>
            </w:rPr>
            <w:lastRenderedPageBreak/>
            <w:t>Outcome</w:t>
          </w:r>
          <w:r w:rsidRPr="003B5ADE">
            <w:rPr>
              <w:rFonts w:ascii="Times New Roman" w:hAnsi="Times New Roman" w:cs="Times New Roman"/>
              <w:sz w:val="24"/>
              <w:szCs w:val="24"/>
            </w:rPr>
            <w:ptab w:relativeTo="margin" w:alignment="right" w:leader="dot"/>
          </w:r>
          <w:r w:rsidRPr="003B5ADE">
            <w:rPr>
              <w:rFonts w:ascii="Times New Roman" w:hAnsi="Times New Roman" w:cs="Times New Roman"/>
              <w:b/>
              <w:bCs/>
              <w:sz w:val="24"/>
              <w:szCs w:val="24"/>
            </w:rPr>
            <w:t>1</w:t>
          </w:r>
          <w:r w:rsidR="0011191F">
            <w:rPr>
              <w:rFonts w:ascii="Times New Roman" w:hAnsi="Times New Roman" w:cs="Times New Roman"/>
              <w:b/>
              <w:bCs/>
              <w:sz w:val="24"/>
              <w:szCs w:val="24"/>
            </w:rPr>
            <w:t>9</w:t>
          </w:r>
        </w:p>
        <w:p w14:paraId="3A37E8E7" w14:textId="34012992" w:rsidR="00693618" w:rsidRPr="003B5ADE" w:rsidRDefault="00693618" w:rsidP="003B5ADE">
          <w:pPr>
            <w:spacing w:line="480" w:lineRule="auto"/>
            <w:rPr>
              <w:rFonts w:ascii="Times New Roman" w:hAnsi="Times New Roman" w:cs="Times New Roman"/>
              <w:b/>
              <w:bCs/>
              <w:sz w:val="24"/>
              <w:szCs w:val="24"/>
            </w:rPr>
          </w:pPr>
          <w:r w:rsidRPr="003B5ADE">
            <w:rPr>
              <w:rFonts w:ascii="Times New Roman" w:hAnsi="Times New Roman" w:cs="Times New Roman"/>
              <w:b/>
              <w:bCs/>
              <w:sz w:val="24"/>
              <w:szCs w:val="24"/>
            </w:rPr>
            <w:t>References</w:t>
          </w:r>
          <w:r w:rsidRPr="003B5ADE">
            <w:rPr>
              <w:rFonts w:ascii="Times New Roman" w:hAnsi="Times New Roman" w:cs="Times New Roman"/>
              <w:sz w:val="24"/>
              <w:szCs w:val="24"/>
            </w:rPr>
            <w:ptab w:relativeTo="margin" w:alignment="right" w:leader="dot"/>
          </w:r>
          <w:r w:rsidRPr="003B5ADE">
            <w:rPr>
              <w:rFonts w:ascii="Times New Roman" w:hAnsi="Times New Roman" w:cs="Times New Roman"/>
              <w:b/>
              <w:bCs/>
              <w:sz w:val="24"/>
              <w:szCs w:val="24"/>
            </w:rPr>
            <w:t>2</w:t>
          </w:r>
          <w:r w:rsidR="00E20102">
            <w:rPr>
              <w:rFonts w:ascii="Times New Roman" w:hAnsi="Times New Roman" w:cs="Times New Roman"/>
              <w:b/>
              <w:bCs/>
              <w:sz w:val="24"/>
              <w:szCs w:val="24"/>
            </w:rPr>
            <w:t>1</w:t>
          </w:r>
        </w:p>
        <w:p w14:paraId="00BC786D" w14:textId="76DA92A0" w:rsidR="00693618" w:rsidRPr="003B5ADE" w:rsidRDefault="00693618" w:rsidP="003B5ADE">
          <w:pPr>
            <w:spacing w:line="480" w:lineRule="auto"/>
            <w:rPr>
              <w:rFonts w:ascii="Times New Roman" w:hAnsi="Times New Roman" w:cs="Times New Roman"/>
              <w:b/>
              <w:bCs/>
              <w:sz w:val="24"/>
              <w:szCs w:val="24"/>
            </w:rPr>
          </w:pPr>
        </w:p>
        <w:p w14:paraId="3B8252C1" w14:textId="77777777" w:rsidR="00693618" w:rsidRPr="003B5ADE" w:rsidRDefault="00693618" w:rsidP="003B5ADE">
          <w:pPr>
            <w:spacing w:line="480" w:lineRule="auto"/>
            <w:rPr>
              <w:rFonts w:ascii="Times New Roman" w:hAnsi="Times New Roman" w:cs="Times New Roman"/>
              <w:b/>
              <w:bCs/>
              <w:sz w:val="24"/>
              <w:szCs w:val="24"/>
            </w:rPr>
          </w:pPr>
        </w:p>
        <w:p w14:paraId="598DEF86" w14:textId="77777777" w:rsidR="007274C6" w:rsidRPr="003B5ADE" w:rsidRDefault="007274C6" w:rsidP="003B5ADE">
          <w:pPr>
            <w:spacing w:line="480" w:lineRule="auto"/>
            <w:rPr>
              <w:rFonts w:ascii="Times New Roman" w:hAnsi="Times New Roman" w:cs="Times New Roman"/>
              <w:sz w:val="24"/>
              <w:szCs w:val="24"/>
            </w:rPr>
          </w:pPr>
        </w:p>
        <w:p w14:paraId="12671FCF" w14:textId="00C1BEB7" w:rsidR="00B648CF" w:rsidRPr="003B5ADE" w:rsidRDefault="00B648CF" w:rsidP="003B5ADE">
          <w:pPr>
            <w:pStyle w:val="TOC2"/>
            <w:spacing w:line="480" w:lineRule="auto"/>
            <w:ind w:left="216"/>
            <w:rPr>
              <w:rFonts w:ascii="Times New Roman" w:hAnsi="Times New Roman" w:cs="Times New Roman"/>
              <w:sz w:val="24"/>
              <w:szCs w:val="24"/>
            </w:rPr>
          </w:pPr>
        </w:p>
        <w:p w14:paraId="0A895272" w14:textId="77777777" w:rsidR="00B648CF" w:rsidRPr="003B5ADE" w:rsidRDefault="00B648CF" w:rsidP="003B5ADE">
          <w:pPr>
            <w:spacing w:line="480" w:lineRule="auto"/>
            <w:rPr>
              <w:rFonts w:ascii="Times New Roman" w:hAnsi="Times New Roman" w:cs="Times New Roman"/>
              <w:b/>
              <w:bCs/>
              <w:sz w:val="24"/>
              <w:szCs w:val="24"/>
            </w:rPr>
          </w:pPr>
        </w:p>
        <w:p w14:paraId="64701D4F" w14:textId="5B6D0149" w:rsidR="005E74B1" w:rsidRPr="003B5ADE" w:rsidRDefault="00B749B9" w:rsidP="003B5ADE">
          <w:pPr>
            <w:spacing w:line="480" w:lineRule="auto"/>
            <w:rPr>
              <w:rFonts w:ascii="Times New Roman" w:hAnsi="Times New Roman" w:cs="Times New Roman"/>
              <w:b/>
              <w:bCs/>
              <w:sz w:val="24"/>
              <w:szCs w:val="24"/>
            </w:rPr>
          </w:pPr>
        </w:p>
      </w:sdtContent>
    </w:sdt>
    <w:p w14:paraId="6363E0E3" w14:textId="77777777" w:rsidR="005E74B1" w:rsidRPr="003B5ADE" w:rsidRDefault="005E74B1" w:rsidP="003B5ADE">
      <w:pPr>
        <w:spacing w:line="480" w:lineRule="auto"/>
        <w:rPr>
          <w:rFonts w:ascii="Times New Roman" w:hAnsi="Times New Roman" w:cs="Times New Roman"/>
          <w:sz w:val="24"/>
          <w:szCs w:val="24"/>
        </w:rPr>
      </w:pPr>
    </w:p>
    <w:p w14:paraId="0B7917AF" w14:textId="77777777" w:rsidR="00C5666C" w:rsidRDefault="00C5666C" w:rsidP="003B5ADE">
      <w:pPr>
        <w:pStyle w:val="Heading5"/>
        <w:spacing w:line="480" w:lineRule="auto"/>
        <w:jc w:val="center"/>
        <w:rPr>
          <w:rFonts w:ascii="Times New Roman" w:hAnsi="Times New Roman" w:cs="Times New Roman"/>
          <w:sz w:val="24"/>
          <w:szCs w:val="24"/>
        </w:rPr>
      </w:pPr>
    </w:p>
    <w:p w14:paraId="51F2FAEF" w14:textId="77777777" w:rsidR="00C5666C" w:rsidRDefault="00C5666C" w:rsidP="003B5ADE">
      <w:pPr>
        <w:pStyle w:val="Heading5"/>
        <w:spacing w:line="480" w:lineRule="auto"/>
        <w:jc w:val="center"/>
        <w:rPr>
          <w:rFonts w:ascii="Times New Roman" w:hAnsi="Times New Roman" w:cs="Times New Roman"/>
          <w:sz w:val="24"/>
          <w:szCs w:val="24"/>
        </w:rPr>
      </w:pPr>
    </w:p>
    <w:p w14:paraId="78341739" w14:textId="77777777" w:rsidR="00C5666C" w:rsidRDefault="00C5666C" w:rsidP="003B5ADE">
      <w:pPr>
        <w:pStyle w:val="Heading5"/>
        <w:spacing w:line="480" w:lineRule="auto"/>
        <w:jc w:val="center"/>
        <w:rPr>
          <w:rFonts w:ascii="Times New Roman" w:hAnsi="Times New Roman" w:cs="Times New Roman"/>
          <w:sz w:val="24"/>
          <w:szCs w:val="24"/>
        </w:rPr>
      </w:pPr>
    </w:p>
    <w:p w14:paraId="24C45D5B" w14:textId="77777777" w:rsidR="00C5666C" w:rsidRDefault="00C5666C" w:rsidP="003B5ADE">
      <w:pPr>
        <w:pStyle w:val="Heading5"/>
        <w:spacing w:line="480" w:lineRule="auto"/>
        <w:jc w:val="center"/>
        <w:rPr>
          <w:rFonts w:ascii="Times New Roman" w:hAnsi="Times New Roman" w:cs="Times New Roman"/>
          <w:sz w:val="24"/>
          <w:szCs w:val="24"/>
        </w:rPr>
      </w:pPr>
    </w:p>
    <w:p w14:paraId="1B2F0FB0" w14:textId="77777777" w:rsidR="00C5666C" w:rsidRDefault="00C5666C" w:rsidP="003B5ADE">
      <w:pPr>
        <w:pStyle w:val="Heading5"/>
        <w:spacing w:line="480" w:lineRule="auto"/>
        <w:jc w:val="center"/>
        <w:rPr>
          <w:rFonts w:ascii="Times New Roman" w:hAnsi="Times New Roman" w:cs="Times New Roman"/>
          <w:sz w:val="24"/>
          <w:szCs w:val="24"/>
        </w:rPr>
      </w:pPr>
    </w:p>
    <w:p w14:paraId="29CA9036" w14:textId="5B0B1E63" w:rsidR="00C5666C" w:rsidRDefault="00C5666C" w:rsidP="003B5ADE">
      <w:pPr>
        <w:pStyle w:val="Heading5"/>
        <w:spacing w:line="480" w:lineRule="auto"/>
        <w:jc w:val="center"/>
        <w:rPr>
          <w:rFonts w:ascii="Times New Roman" w:hAnsi="Times New Roman" w:cs="Times New Roman"/>
          <w:sz w:val="24"/>
          <w:szCs w:val="24"/>
        </w:rPr>
      </w:pPr>
    </w:p>
    <w:p w14:paraId="5499B3B3" w14:textId="278FBDE9" w:rsidR="00C5666C" w:rsidRDefault="00C5666C" w:rsidP="00C5666C"/>
    <w:p w14:paraId="50754BFD" w14:textId="77777777" w:rsidR="00C5666C" w:rsidRPr="00C5666C" w:rsidRDefault="00C5666C" w:rsidP="00C5666C"/>
    <w:p w14:paraId="5C4A2FBC" w14:textId="3EF11987" w:rsidR="00A06D1B" w:rsidRPr="003B5ADE" w:rsidRDefault="00A06D1B" w:rsidP="00C5666C">
      <w:pPr>
        <w:pStyle w:val="Heading5"/>
        <w:spacing w:line="480" w:lineRule="auto"/>
        <w:jc w:val="center"/>
        <w:rPr>
          <w:rFonts w:ascii="Times New Roman" w:hAnsi="Times New Roman" w:cs="Times New Roman"/>
          <w:sz w:val="24"/>
          <w:szCs w:val="24"/>
        </w:rPr>
      </w:pPr>
      <w:r w:rsidRPr="003B5ADE">
        <w:rPr>
          <w:rFonts w:ascii="Times New Roman" w:hAnsi="Times New Roman" w:cs="Times New Roman"/>
          <w:sz w:val="24"/>
          <w:szCs w:val="24"/>
        </w:rPr>
        <w:lastRenderedPageBreak/>
        <w:t>Proposal Overview</w:t>
      </w:r>
    </w:p>
    <w:p w14:paraId="5C977E1B" w14:textId="77777777" w:rsidR="009302E8" w:rsidRPr="003B5ADE" w:rsidRDefault="009302E8"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This section includes an overview of the </w:t>
      </w:r>
      <w:r w:rsidRPr="003B5ADE">
        <w:rPr>
          <w:rFonts w:ascii="Times New Roman" w:hAnsi="Times New Roman" w:cs="Times New Roman"/>
          <w:i/>
          <w:iCs/>
          <w:sz w:val="24"/>
          <w:szCs w:val="24"/>
        </w:rPr>
        <w:t>problem</w:t>
      </w:r>
      <w:r w:rsidRPr="003B5ADE">
        <w:rPr>
          <w:rFonts w:ascii="Times New Roman" w:hAnsi="Times New Roman" w:cs="Times New Roman"/>
          <w:sz w:val="24"/>
          <w:szCs w:val="24"/>
        </w:rPr>
        <w:t xml:space="preserve"> which the solution needs to solve for Safely Home Security, the </w:t>
      </w:r>
      <w:r w:rsidRPr="003B5ADE">
        <w:rPr>
          <w:rFonts w:ascii="Times New Roman" w:hAnsi="Times New Roman" w:cs="Times New Roman"/>
          <w:i/>
          <w:iCs/>
          <w:sz w:val="24"/>
          <w:szCs w:val="24"/>
        </w:rPr>
        <w:t>purpose</w:t>
      </w:r>
      <w:r w:rsidRPr="003B5ADE">
        <w:rPr>
          <w:rFonts w:ascii="Times New Roman" w:hAnsi="Times New Roman" w:cs="Times New Roman"/>
          <w:sz w:val="24"/>
          <w:szCs w:val="24"/>
        </w:rPr>
        <w:t xml:space="preserve"> of the proposed solution, and the </w:t>
      </w:r>
      <w:r w:rsidRPr="003B5ADE">
        <w:rPr>
          <w:rFonts w:ascii="Times New Roman" w:hAnsi="Times New Roman" w:cs="Times New Roman"/>
          <w:i/>
          <w:iCs/>
          <w:sz w:val="24"/>
          <w:szCs w:val="24"/>
        </w:rPr>
        <w:t>plan</w:t>
      </w:r>
      <w:r w:rsidRPr="003B5ADE">
        <w:rPr>
          <w:rFonts w:ascii="Times New Roman" w:hAnsi="Times New Roman" w:cs="Times New Roman"/>
          <w:sz w:val="24"/>
          <w:szCs w:val="24"/>
        </w:rPr>
        <w:t xml:space="preserve"> to implement this project. </w:t>
      </w:r>
    </w:p>
    <w:p w14:paraId="74735DA6" w14:textId="77777777" w:rsidR="006F22CF" w:rsidRDefault="00521CE8" w:rsidP="006F22CF">
      <w:pPr>
        <w:pStyle w:val="Subtitle"/>
        <w:spacing w:line="480" w:lineRule="auto"/>
        <w:jc w:val="left"/>
        <w:rPr>
          <w:rFonts w:ascii="Times New Roman" w:hAnsi="Times New Roman" w:cs="Times New Roman"/>
          <w:b/>
          <w:bCs/>
        </w:rPr>
      </w:pPr>
      <w:bookmarkStart w:id="1" w:name="_Toc441469366"/>
      <w:r w:rsidRPr="003B5ADE">
        <w:rPr>
          <w:rFonts w:ascii="Times New Roman" w:hAnsi="Times New Roman" w:cs="Times New Roman"/>
          <w:b/>
          <w:bCs/>
        </w:rPr>
        <w:t>Problem Summary</w:t>
      </w:r>
      <w:bookmarkEnd w:id="1"/>
    </w:p>
    <w:p w14:paraId="2FF30471" w14:textId="0A122072" w:rsidR="00326A6D" w:rsidRPr="006F22CF" w:rsidRDefault="004F753A" w:rsidP="006F22CF">
      <w:pPr>
        <w:pStyle w:val="Subtitle"/>
        <w:spacing w:line="480" w:lineRule="auto"/>
        <w:ind w:firstLine="720"/>
        <w:jc w:val="left"/>
        <w:rPr>
          <w:rFonts w:ascii="Times New Roman" w:hAnsi="Times New Roman" w:cs="Times New Roman"/>
          <w:b/>
          <w:bCs/>
        </w:rPr>
      </w:pPr>
      <w:r w:rsidRPr="003B5ADE">
        <w:rPr>
          <w:rFonts w:ascii="Times New Roman" w:hAnsi="Times New Roman" w:cs="Times New Roman"/>
        </w:rPr>
        <w:t xml:space="preserve">Safely Home Security started as a small business selling only one kind of door lock. They have since grown into a company of </w:t>
      </w:r>
      <w:r w:rsidR="00E5435C" w:rsidRPr="003B5ADE">
        <w:rPr>
          <w:rFonts w:ascii="Times New Roman" w:hAnsi="Times New Roman" w:cs="Times New Roman"/>
        </w:rPr>
        <w:t>twenty</w:t>
      </w:r>
      <w:r w:rsidRPr="003B5ADE">
        <w:rPr>
          <w:rFonts w:ascii="Times New Roman" w:hAnsi="Times New Roman" w:cs="Times New Roman"/>
        </w:rPr>
        <w:t xml:space="preserve"> employees, selling a large variety of customized home security systems. They have a website on which customers fill out a form for information, but they must speak to a sales member to configure a customized security solution, and the sale is made over the phone. The company has a high-ranking trademark reputation for their personalized customer phone support. They are proud to have this interaction versus having the customers go through the difficult process of putting together a security solution and processing an order online.  </w:t>
      </w:r>
    </w:p>
    <w:p w14:paraId="7DD017B6" w14:textId="31B464DF" w:rsidR="00C86FFE" w:rsidRPr="003B5ADE" w:rsidRDefault="004F753A"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However, as sales are </w:t>
      </w:r>
      <w:r w:rsidRPr="002009B2">
        <w:rPr>
          <w:rFonts w:ascii="Times New Roman" w:hAnsi="Times New Roman" w:cs="Times New Roman"/>
          <w:sz w:val="24"/>
          <w:szCs w:val="24"/>
        </w:rPr>
        <w:t>increasing</w:t>
      </w:r>
      <w:r w:rsidR="002009B2">
        <w:rPr>
          <w:rFonts w:ascii="Times New Roman" w:hAnsi="Times New Roman" w:cs="Times New Roman"/>
          <w:i/>
          <w:iCs/>
          <w:sz w:val="24"/>
          <w:szCs w:val="24"/>
        </w:rPr>
        <w:t xml:space="preserve">, </w:t>
      </w:r>
      <w:bookmarkStart w:id="2" w:name="_GoBack"/>
      <w:bookmarkEnd w:id="2"/>
      <w:r w:rsidRPr="003B5ADE">
        <w:rPr>
          <w:rFonts w:ascii="Times New Roman" w:hAnsi="Times New Roman" w:cs="Times New Roman"/>
          <w:i/>
          <w:iCs/>
          <w:sz w:val="24"/>
          <w:szCs w:val="24"/>
        </w:rPr>
        <w:t>mistakes</w:t>
      </w:r>
      <w:r w:rsidRPr="003B5ADE">
        <w:rPr>
          <w:rFonts w:ascii="Times New Roman" w:hAnsi="Times New Roman" w:cs="Times New Roman"/>
          <w:sz w:val="24"/>
          <w:szCs w:val="24"/>
        </w:rPr>
        <w:t xml:space="preserve"> in the</w:t>
      </w:r>
      <w:r w:rsidRPr="003B5ADE">
        <w:rPr>
          <w:rFonts w:ascii="Times New Roman" w:hAnsi="Times New Roman" w:cs="Times New Roman"/>
          <w:i/>
          <w:iCs/>
          <w:sz w:val="24"/>
          <w:szCs w:val="24"/>
        </w:rPr>
        <w:t xml:space="preserve"> </w:t>
      </w:r>
      <w:r w:rsidRPr="003B5ADE">
        <w:rPr>
          <w:rFonts w:ascii="Times New Roman" w:hAnsi="Times New Roman" w:cs="Times New Roman"/>
          <w:b/>
          <w:bCs/>
          <w:i/>
          <w:iCs/>
          <w:sz w:val="24"/>
          <w:szCs w:val="24"/>
        </w:rPr>
        <w:t>inventory</w:t>
      </w:r>
      <w:r w:rsidRPr="003B5ADE">
        <w:rPr>
          <w:rFonts w:ascii="Times New Roman" w:hAnsi="Times New Roman" w:cs="Times New Roman"/>
          <w:sz w:val="24"/>
          <w:szCs w:val="24"/>
        </w:rPr>
        <w:t xml:space="preserve"> count are occurring frequently, as employees make frequent data entry mistakes because of the rush in sales calls. </w:t>
      </w:r>
      <w:r w:rsidR="00675CF1" w:rsidRPr="003B5ADE">
        <w:rPr>
          <w:rFonts w:ascii="Times New Roman" w:hAnsi="Times New Roman" w:cs="Times New Roman"/>
          <w:sz w:val="24"/>
          <w:szCs w:val="24"/>
        </w:rPr>
        <w:t xml:space="preserve">As a result, </w:t>
      </w:r>
      <w:r w:rsidRPr="003B5ADE">
        <w:rPr>
          <w:rFonts w:ascii="Times New Roman" w:hAnsi="Times New Roman" w:cs="Times New Roman"/>
          <w:sz w:val="24"/>
          <w:szCs w:val="24"/>
        </w:rPr>
        <w:t xml:space="preserve">Safely Home Security’s employees have been </w:t>
      </w:r>
      <w:r w:rsidRPr="003B5ADE">
        <w:rPr>
          <w:rFonts w:ascii="Times New Roman" w:hAnsi="Times New Roman" w:cs="Times New Roman"/>
          <w:i/>
          <w:iCs/>
          <w:sz w:val="24"/>
          <w:szCs w:val="24"/>
        </w:rPr>
        <w:t>accidently selling out of stock items</w:t>
      </w:r>
      <w:r w:rsidRPr="003B5ADE">
        <w:rPr>
          <w:rFonts w:ascii="Times New Roman" w:hAnsi="Times New Roman" w:cs="Times New Roman"/>
          <w:sz w:val="24"/>
          <w:szCs w:val="24"/>
        </w:rPr>
        <w:t xml:space="preserve"> and having to apologize to customers for these mistakes. They are currently using a manual system of adjusting shared spreadsheets to keep track of inventory. </w:t>
      </w:r>
      <w:r w:rsidR="00661765" w:rsidRPr="003B5ADE">
        <w:rPr>
          <w:rFonts w:ascii="Times New Roman" w:hAnsi="Times New Roman" w:cs="Times New Roman"/>
          <w:sz w:val="24"/>
          <w:szCs w:val="24"/>
        </w:rPr>
        <w:t xml:space="preserve">The company </w:t>
      </w:r>
      <w:r w:rsidR="003F6898" w:rsidRPr="003B5ADE">
        <w:rPr>
          <w:rFonts w:ascii="Times New Roman" w:hAnsi="Times New Roman" w:cs="Times New Roman"/>
          <w:sz w:val="24"/>
          <w:szCs w:val="24"/>
        </w:rPr>
        <w:t xml:space="preserve">has </w:t>
      </w:r>
      <w:r w:rsidRPr="003B5ADE">
        <w:rPr>
          <w:rFonts w:ascii="Times New Roman" w:hAnsi="Times New Roman" w:cs="Times New Roman"/>
          <w:sz w:val="24"/>
          <w:szCs w:val="24"/>
        </w:rPr>
        <w:t xml:space="preserve">a </w:t>
      </w:r>
      <w:r w:rsidRPr="003B5ADE">
        <w:rPr>
          <w:rFonts w:ascii="Times New Roman" w:hAnsi="Times New Roman" w:cs="Times New Roman"/>
          <w:i/>
          <w:iCs/>
          <w:sz w:val="24"/>
          <w:szCs w:val="24"/>
        </w:rPr>
        <w:t>database</w:t>
      </w:r>
      <w:r w:rsidRPr="003B5ADE">
        <w:rPr>
          <w:rFonts w:ascii="Times New Roman" w:hAnsi="Times New Roman" w:cs="Times New Roman"/>
          <w:sz w:val="24"/>
          <w:szCs w:val="24"/>
        </w:rPr>
        <w:t>, that they update at the end of every day with the results from these spreadsheets.</w:t>
      </w:r>
      <w:r w:rsidR="00E809BC" w:rsidRPr="003B5ADE">
        <w:rPr>
          <w:rFonts w:ascii="Times New Roman" w:hAnsi="Times New Roman" w:cs="Times New Roman"/>
          <w:sz w:val="24"/>
          <w:szCs w:val="24"/>
        </w:rPr>
        <w:t xml:space="preserve"> Safely Home Security</w:t>
      </w:r>
      <w:r w:rsidRPr="003B5ADE">
        <w:rPr>
          <w:rFonts w:ascii="Times New Roman" w:hAnsi="Times New Roman" w:cs="Times New Roman"/>
          <w:sz w:val="24"/>
          <w:szCs w:val="24"/>
        </w:rPr>
        <w:t xml:space="preserve"> has recently been receiving complaints and bad reviews, which could lead to the loss of customers.</w:t>
      </w:r>
    </w:p>
    <w:p w14:paraId="5F20F8BD" w14:textId="77777777" w:rsidR="003B5ADE" w:rsidRPr="003B5ADE" w:rsidRDefault="00363824" w:rsidP="003B5ADE">
      <w:pPr>
        <w:pStyle w:val="Subtitle"/>
        <w:spacing w:line="480" w:lineRule="auto"/>
        <w:jc w:val="left"/>
        <w:rPr>
          <w:rFonts w:ascii="Times New Roman" w:hAnsi="Times New Roman" w:cs="Times New Roman"/>
          <w:b/>
          <w:bCs/>
        </w:rPr>
      </w:pPr>
      <w:r w:rsidRPr="003B5ADE">
        <w:rPr>
          <w:rFonts w:ascii="Times New Roman" w:hAnsi="Times New Roman" w:cs="Times New Roman"/>
          <w:b/>
          <w:bCs/>
        </w:rPr>
        <w:t>IT Solution</w:t>
      </w:r>
    </w:p>
    <w:p w14:paraId="5B90D932" w14:textId="19D6C3C4" w:rsidR="00B432A2" w:rsidRPr="003B5ADE" w:rsidRDefault="00326A6D" w:rsidP="0043331C">
      <w:pPr>
        <w:pStyle w:val="Subtitle"/>
        <w:spacing w:line="480" w:lineRule="auto"/>
        <w:ind w:firstLine="720"/>
        <w:jc w:val="left"/>
        <w:rPr>
          <w:rFonts w:ascii="Times New Roman" w:hAnsi="Times New Roman" w:cs="Times New Roman"/>
          <w:b/>
          <w:bCs/>
        </w:rPr>
      </w:pPr>
      <w:r w:rsidRPr="003B5ADE">
        <w:rPr>
          <w:rFonts w:ascii="Times New Roman" w:hAnsi="Times New Roman" w:cs="Times New Roman"/>
        </w:rPr>
        <w:lastRenderedPageBreak/>
        <w:t>The proposed solution to the problem</w:t>
      </w:r>
      <w:r w:rsidR="0084399E" w:rsidRPr="003B5ADE">
        <w:rPr>
          <w:rFonts w:ascii="Times New Roman" w:hAnsi="Times New Roman" w:cs="Times New Roman"/>
        </w:rPr>
        <w:t xml:space="preserve"> of</w:t>
      </w:r>
      <w:r w:rsidR="002E48E9" w:rsidRPr="003B5ADE">
        <w:rPr>
          <w:rFonts w:ascii="Times New Roman" w:hAnsi="Times New Roman" w:cs="Times New Roman"/>
        </w:rPr>
        <w:t xml:space="preserve"> frequent</w:t>
      </w:r>
      <w:r w:rsidR="0084399E" w:rsidRPr="003B5ADE">
        <w:rPr>
          <w:rFonts w:ascii="Times New Roman" w:hAnsi="Times New Roman" w:cs="Times New Roman"/>
        </w:rPr>
        <w:t xml:space="preserve"> </w:t>
      </w:r>
      <w:r w:rsidR="0084399E" w:rsidRPr="003B5ADE">
        <w:rPr>
          <w:rFonts w:ascii="Times New Roman" w:hAnsi="Times New Roman" w:cs="Times New Roman"/>
          <w:i/>
          <w:iCs/>
        </w:rPr>
        <w:t>mistakes</w:t>
      </w:r>
      <w:r w:rsidR="0084399E" w:rsidRPr="003B5ADE">
        <w:rPr>
          <w:rFonts w:ascii="Times New Roman" w:hAnsi="Times New Roman" w:cs="Times New Roman"/>
        </w:rPr>
        <w:t xml:space="preserve"> being made in </w:t>
      </w:r>
      <w:r w:rsidR="002E48E9" w:rsidRPr="003B5ADE">
        <w:rPr>
          <w:rFonts w:ascii="Times New Roman" w:hAnsi="Times New Roman" w:cs="Times New Roman"/>
        </w:rPr>
        <w:t xml:space="preserve">the </w:t>
      </w:r>
      <w:r w:rsidR="0084399E" w:rsidRPr="003B5ADE">
        <w:rPr>
          <w:rFonts w:ascii="Times New Roman" w:hAnsi="Times New Roman" w:cs="Times New Roman"/>
          <w:i/>
          <w:iCs/>
        </w:rPr>
        <w:t xml:space="preserve">manual adjustment of </w:t>
      </w:r>
      <w:r w:rsidR="002E48E9" w:rsidRPr="003B5ADE">
        <w:rPr>
          <w:rFonts w:ascii="Times New Roman" w:hAnsi="Times New Roman" w:cs="Times New Roman"/>
          <w:i/>
          <w:iCs/>
        </w:rPr>
        <w:t xml:space="preserve">inventory </w:t>
      </w:r>
      <w:r w:rsidR="0084399E" w:rsidRPr="003B5ADE">
        <w:rPr>
          <w:rFonts w:ascii="Times New Roman" w:hAnsi="Times New Roman" w:cs="Times New Roman"/>
          <w:i/>
          <w:iCs/>
        </w:rPr>
        <w:t>data</w:t>
      </w:r>
      <w:r w:rsidR="0084399E" w:rsidRPr="003B5ADE">
        <w:rPr>
          <w:rFonts w:ascii="Times New Roman" w:hAnsi="Times New Roman" w:cs="Times New Roman"/>
        </w:rPr>
        <w:t xml:space="preserve"> by Safely Home Security employees, is</w:t>
      </w:r>
      <w:r w:rsidR="004F753A" w:rsidRPr="003B5ADE">
        <w:rPr>
          <w:rFonts w:ascii="Times New Roman" w:hAnsi="Times New Roman" w:cs="Times New Roman"/>
        </w:rPr>
        <w:t xml:space="preserve"> </w:t>
      </w:r>
      <w:r w:rsidR="006B7EB9" w:rsidRPr="003B5ADE">
        <w:rPr>
          <w:rFonts w:ascii="Times New Roman" w:hAnsi="Times New Roman" w:cs="Times New Roman"/>
        </w:rPr>
        <w:t>the use of a custom</w:t>
      </w:r>
      <w:r w:rsidR="004F753A" w:rsidRPr="003B5ADE">
        <w:rPr>
          <w:rFonts w:ascii="Times New Roman" w:hAnsi="Times New Roman" w:cs="Times New Roman"/>
        </w:rPr>
        <w:t xml:space="preserve"> </w:t>
      </w:r>
      <w:r w:rsidR="004F753A" w:rsidRPr="003B5ADE">
        <w:rPr>
          <w:rFonts w:ascii="Times New Roman" w:hAnsi="Times New Roman" w:cs="Times New Roman"/>
          <w:i/>
          <w:iCs/>
        </w:rPr>
        <w:t xml:space="preserve">inventory management system </w:t>
      </w:r>
      <w:r w:rsidR="004F753A" w:rsidRPr="003B5ADE">
        <w:rPr>
          <w:rFonts w:ascii="Times New Roman" w:hAnsi="Times New Roman" w:cs="Times New Roman"/>
        </w:rPr>
        <w:t xml:space="preserve">which can connect to </w:t>
      </w:r>
      <w:r w:rsidR="0043673D" w:rsidRPr="003B5ADE">
        <w:rPr>
          <w:rFonts w:ascii="Times New Roman" w:hAnsi="Times New Roman" w:cs="Times New Roman"/>
        </w:rPr>
        <w:t>the</w:t>
      </w:r>
      <w:r w:rsidR="004F753A" w:rsidRPr="003B5ADE">
        <w:rPr>
          <w:rFonts w:ascii="Times New Roman" w:hAnsi="Times New Roman" w:cs="Times New Roman"/>
        </w:rPr>
        <w:t xml:space="preserve"> existing database</w:t>
      </w:r>
      <w:r w:rsidR="00AA48C7" w:rsidRPr="003B5ADE">
        <w:rPr>
          <w:rFonts w:ascii="Times New Roman" w:hAnsi="Times New Roman" w:cs="Times New Roman"/>
        </w:rPr>
        <w:t>.</w:t>
      </w:r>
      <w:r w:rsidR="004F753A" w:rsidRPr="003B5ADE">
        <w:rPr>
          <w:rFonts w:ascii="Times New Roman" w:hAnsi="Times New Roman" w:cs="Times New Roman"/>
        </w:rPr>
        <w:t xml:space="preserve"> </w:t>
      </w:r>
      <w:r w:rsidR="00AA48C7" w:rsidRPr="003B5ADE">
        <w:rPr>
          <w:rFonts w:ascii="Times New Roman" w:hAnsi="Times New Roman" w:cs="Times New Roman"/>
        </w:rPr>
        <w:t>An inventory management system desktop application</w:t>
      </w:r>
      <w:r w:rsidR="004F753A" w:rsidRPr="003B5ADE">
        <w:rPr>
          <w:rFonts w:ascii="Times New Roman" w:hAnsi="Times New Roman" w:cs="Times New Roman"/>
        </w:rPr>
        <w:t xml:space="preserve"> can help </w:t>
      </w:r>
      <w:r w:rsidR="00AA48C7" w:rsidRPr="003B5ADE">
        <w:rPr>
          <w:rFonts w:ascii="Times New Roman" w:hAnsi="Times New Roman" w:cs="Times New Roman"/>
        </w:rPr>
        <w:t xml:space="preserve">employees </w:t>
      </w:r>
      <w:r w:rsidR="004F753A" w:rsidRPr="003B5ADE">
        <w:rPr>
          <w:rFonts w:ascii="Times New Roman" w:hAnsi="Times New Roman" w:cs="Times New Roman"/>
        </w:rPr>
        <w:t xml:space="preserve">keep track </w:t>
      </w:r>
      <w:r w:rsidR="00BD1C2E" w:rsidRPr="003B5ADE">
        <w:rPr>
          <w:rFonts w:ascii="Times New Roman" w:hAnsi="Times New Roman" w:cs="Times New Roman"/>
        </w:rPr>
        <w:t>of inventory</w:t>
      </w:r>
      <w:r w:rsidR="004F753A" w:rsidRPr="003B5ADE">
        <w:rPr>
          <w:rFonts w:ascii="Times New Roman" w:hAnsi="Times New Roman" w:cs="Times New Roman"/>
        </w:rPr>
        <w:t xml:space="preserve"> in </w:t>
      </w:r>
      <w:r w:rsidR="004F753A" w:rsidRPr="003B5ADE">
        <w:rPr>
          <w:rFonts w:ascii="Times New Roman" w:hAnsi="Times New Roman" w:cs="Times New Roman"/>
          <w:i/>
          <w:iCs/>
        </w:rPr>
        <w:t>real time</w:t>
      </w:r>
      <w:r w:rsidR="004F753A" w:rsidRPr="003B5ADE">
        <w:rPr>
          <w:rFonts w:ascii="Times New Roman" w:hAnsi="Times New Roman" w:cs="Times New Roman"/>
        </w:rPr>
        <w:t xml:space="preserve"> so that the inventory </w:t>
      </w:r>
      <w:r w:rsidR="00AA48C7" w:rsidRPr="003B5ADE">
        <w:rPr>
          <w:rFonts w:ascii="Times New Roman" w:hAnsi="Times New Roman" w:cs="Times New Roman"/>
        </w:rPr>
        <w:t>data</w:t>
      </w:r>
      <w:r w:rsidR="004F753A" w:rsidRPr="003B5ADE">
        <w:rPr>
          <w:rFonts w:ascii="Times New Roman" w:hAnsi="Times New Roman" w:cs="Times New Roman"/>
        </w:rPr>
        <w:t xml:space="preserve"> are automatically adjusted and up to date. Simple Modern Software </w:t>
      </w:r>
      <w:r w:rsidR="00B432A2" w:rsidRPr="003B5ADE">
        <w:rPr>
          <w:rFonts w:ascii="Times New Roman" w:hAnsi="Times New Roman" w:cs="Times New Roman"/>
        </w:rPr>
        <w:t xml:space="preserve">will be more than happy </w:t>
      </w:r>
      <w:r w:rsidR="004F753A" w:rsidRPr="003B5ADE">
        <w:rPr>
          <w:rFonts w:ascii="Times New Roman" w:hAnsi="Times New Roman" w:cs="Times New Roman"/>
        </w:rPr>
        <w:t>to design and create the new Inventory Management System Desktop Application</w:t>
      </w:r>
      <w:r w:rsidR="00B432A2" w:rsidRPr="003B5ADE">
        <w:rPr>
          <w:rFonts w:ascii="Times New Roman" w:hAnsi="Times New Roman" w:cs="Times New Roman"/>
        </w:rPr>
        <w:t xml:space="preserve"> for Safely Home Security. </w:t>
      </w:r>
    </w:p>
    <w:p w14:paraId="6BC6AF22" w14:textId="6B581C44" w:rsidR="00A86971" w:rsidRPr="003B5ADE" w:rsidRDefault="00F61EFB" w:rsidP="003B5ADE">
      <w:pPr>
        <w:pStyle w:val="Subtitle"/>
        <w:spacing w:line="480" w:lineRule="auto"/>
        <w:jc w:val="left"/>
        <w:rPr>
          <w:rFonts w:ascii="Times New Roman" w:hAnsi="Times New Roman" w:cs="Times New Roman"/>
          <w:b/>
          <w:bCs/>
        </w:rPr>
      </w:pPr>
      <w:r w:rsidRPr="003B5ADE">
        <w:rPr>
          <w:rFonts w:ascii="Times New Roman" w:hAnsi="Times New Roman" w:cs="Times New Roman"/>
          <w:b/>
          <w:bCs/>
        </w:rPr>
        <w:t>Implementation Plan</w:t>
      </w:r>
    </w:p>
    <w:p w14:paraId="4BB54D3B" w14:textId="485FBA79" w:rsidR="00C33BFD" w:rsidRPr="003B5ADE" w:rsidRDefault="009D7975"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t>This section</w:t>
      </w:r>
      <w:r w:rsidR="00C539F5">
        <w:rPr>
          <w:rFonts w:ascii="Times New Roman" w:hAnsi="Times New Roman" w:cs="Times New Roman"/>
          <w:sz w:val="24"/>
          <w:szCs w:val="24"/>
        </w:rPr>
        <w:t xml:space="preserve"> describes</w:t>
      </w:r>
      <w:r w:rsidR="00B068F1">
        <w:rPr>
          <w:rFonts w:ascii="Times New Roman" w:hAnsi="Times New Roman" w:cs="Times New Roman"/>
          <w:sz w:val="24"/>
          <w:szCs w:val="24"/>
        </w:rPr>
        <w:t xml:space="preserve"> the </w:t>
      </w:r>
      <w:r w:rsidRPr="003B5ADE">
        <w:rPr>
          <w:rFonts w:ascii="Times New Roman" w:hAnsi="Times New Roman" w:cs="Times New Roman"/>
          <w:sz w:val="24"/>
          <w:szCs w:val="24"/>
        </w:rPr>
        <w:t xml:space="preserve">implementation plan. </w:t>
      </w:r>
      <w:r w:rsidR="00D656AB" w:rsidRPr="003B5ADE">
        <w:rPr>
          <w:rFonts w:ascii="Times New Roman" w:hAnsi="Times New Roman" w:cs="Times New Roman"/>
          <w:sz w:val="24"/>
          <w:szCs w:val="24"/>
        </w:rPr>
        <w:t xml:space="preserve">It </w:t>
      </w:r>
      <w:r w:rsidRPr="003B5ADE">
        <w:rPr>
          <w:rFonts w:ascii="Times New Roman" w:hAnsi="Times New Roman" w:cs="Times New Roman"/>
          <w:sz w:val="24"/>
          <w:szCs w:val="24"/>
        </w:rPr>
        <w:t>Provide</w:t>
      </w:r>
      <w:r w:rsidR="00D656AB" w:rsidRPr="003B5ADE">
        <w:rPr>
          <w:rFonts w:ascii="Times New Roman" w:hAnsi="Times New Roman" w:cs="Times New Roman"/>
          <w:sz w:val="24"/>
          <w:szCs w:val="24"/>
        </w:rPr>
        <w:t>s</w:t>
      </w:r>
      <w:r w:rsidRPr="003B5ADE">
        <w:rPr>
          <w:rFonts w:ascii="Times New Roman" w:hAnsi="Times New Roman" w:cs="Times New Roman"/>
          <w:sz w:val="24"/>
          <w:szCs w:val="24"/>
        </w:rPr>
        <w:t xml:space="preserve"> details on the different phases</w:t>
      </w:r>
      <w:r w:rsidR="00D656AB" w:rsidRPr="003B5ADE">
        <w:rPr>
          <w:rFonts w:ascii="Times New Roman" w:hAnsi="Times New Roman" w:cs="Times New Roman"/>
          <w:sz w:val="24"/>
          <w:szCs w:val="24"/>
        </w:rPr>
        <w:t>, e</w:t>
      </w:r>
      <w:r w:rsidRPr="003B5ADE">
        <w:rPr>
          <w:rFonts w:ascii="Times New Roman" w:hAnsi="Times New Roman" w:cs="Times New Roman"/>
          <w:sz w:val="24"/>
          <w:szCs w:val="24"/>
        </w:rPr>
        <w:t>xplain</w:t>
      </w:r>
      <w:r w:rsidR="00D656AB" w:rsidRPr="003B5ADE">
        <w:rPr>
          <w:rFonts w:ascii="Times New Roman" w:hAnsi="Times New Roman" w:cs="Times New Roman"/>
          <w:sz w:val="24"/>
          <w:szCs w:val="24"/>
        </w:rPr>
        <w:t>s</w:t>
      </w:r>
      <w:r w:rsidRPr="003B5ADE">
        <w:rPr>
          <w:rFonts w:ascii="Times New Roman" w:hAnsi="Times New Roman" w:cs="Times New Roman"/>
          <w:sz w:val="24"/>
          <w:szCs w:val="24"/>
        </w:rPr>
        <w:t xml:space="preserve"> </w:t>
      </w:r>
      <w:r w:rsidRPr="00C16E5C">
        <w:rPr>
          <w:rFonts w:ascii="Times New Roman" w:hAnsi="Times New Roman" w:cs="Times New Roman"/>
          <w:i/>
          <w:iCs/>
          <w:sz w:val="24"/>
          <w:szCs w:val="24"/>
        </w:rPr>
        <w:t>how</w:t>
      </w:r>
      <w:r w:rsidRPr="003B5ADE">
        <w:rPr>
          <w:rFonts w:ascii="Times New Roman" w:hAnsi="Times New Roman" w:cs="Times New Roman"/>
          <w:sz w:val="24"/>
          <w:szCs w:val="24"/>
        </w:rPr>
        <w:t xml:space="preserve"> the </w:t>
      </w:r>
      <w:r w:rsidR="00077F5D">
        <w:rPr>
          <w:rFonts w:ascii="Times New Roman" w:hAnsi="Times New Roman" w:cs="Times New Roman"/>
          <w:sz w:val="24"/>
          <w:szCs w:val="24"/>
        </w:rPr>
        <w:t xml:space="preserve">steps of the </w:t>
      </w:r>
      <w:r w:rsidRPr="003B5ADE">
        <w:rPr>
          <w:rFonts w:ascii="Times New Roman" w:hAnsi="Times New Roman" w:cs="Times New Roman"/>
          <w:sz w:val="24"/>
          <w:szCs w:val="24"/>
        </w:rPr>
        <w:t>project will be carried out</w:t>
      </w:r>
      <w:r w:rsidR="00D656AB" w:rsidRPr="003B5ADE">
        <w:rPr>
          <w:rFonts w:ascii="Times New Roman" w:hAnsi="Times New Roman" w:cs="Times New Roman"/>
          <w:sz w:val="24"/>
          <w:szCs w:val="24"/>
        </w:rPr>
        <w:t>,</w:t>
      </w:r>
      <w:r w:rsidRPr="003B5ADE">
        <w:rPr>
          <w:rFonts w:ascii="Times New Roman" w:hAnsi="Times New Roman" w:cs="Times New Roman"/>
          <w:sz w:val="24"/>
          <w:szCs w:val="24"/>
        </w:rPr>
        <w:t xml:space="preserve"> and </w:t>
      </w:r>
      <w:r w:rsidRPr="00C16E5C">
        <w:rPr>
          <w:rFonts w:ascii="Times New Roman" w:hAnsi="Times New Roman" w:cs="Times New Roman"/>
          <w:i/>
          <w:iCs/>
          <w:sz w:val="24"/>
          <w:szCs w:val="24"/>
        </w:rPr>
        <w:t>why</w:t>
      </w:r>
      <w:r w:rsidRPr="003B5ADE">
        <w:rPr>
          <w:rFonts w:ascii="Times New Roman" w:hAnsi="Times New Roman" w:cs="Times New Roman"/>
          <w:sz w:val="24"/>
          <w:szCs w:val="24"/>
        </w:rPr>
        <w:t xml:space="preserve"> </w:t>
      </w:r>
      <w:r w:rsidR="00CB6729">
        <w:rPr>
          <w:rFonts w:ascii="Times New Roman" w:hAnsi="Times New Roman" w:cs="Times New Roman"/>
          <w:sz w:val="24"/>
          <w:szCs w:val="24"/>
        </w:rPr>
        <w:t xml:space="preserve">they </w:t>
      </w:r>
      <w:r w:rsidRPr="003B5ADE">
        <w:rPr>
          <w:rFonts w:ascii="Times New Roman" w:hAnsi="Times New Roman" w:cs="Times New Roman"/>
          <w:sz w:val="24"/>
          <w:szCs w:val="24"/>
        </w:rPr>
        <w:t xml:space="preserve">will be carried out in </w:t>
      </w:r>
      <w:r w:rsidR="00D656AB" w:rsidRPr="003B5ADE">
        <w:rPr>
          <w:rFonts w:ascii="Times New Roman" w:hAnsi="Times New Roman" w:cs="Times New Roman"/>
          <w:sz w:val="24"/>
          <w:szCs w:val="24"/>
        </w:rPr>
        <w:t>the chosen</w:t>
      </w:r>
      <w:r w:rsidRPr="003B5ADE">
        <w:rPr>
          <w:rFonts w:ascii="Times New Roman" w:hAnsi="Times New Roman" w:cs="Times New Roman"/>
          <w:sz w:val="24"/>
          <w:szCs w:val="24"/>
        </w:rPr>
        <w:t xml:space="preserve"> manner</w:t>
      </w:r>
      <w:r w:rsidR="00D656AB" w:rsidRPr="003B5ADE">
        <w:rPr>
          <w:rFonts w:ascii="Times New Roman" w:hAnsi="Times New Roman" w:cs="Times New Roman"/>
          <w:sz w:val="24"/>
          <w:szCs w:val="24"/>
        </w:rPr>
        <w:t>.</w:t>
      </w:r>
    </w:p>
    <w:p w14:paraId="477A5BB0" w14:textId="44FB5D85" w:rsidR="006E4D88" w:rsidRPr="003B5ADE" w:rsidRDefault="0029031D"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t xml:space="preserve">Firstly, Simple Modern Software will </w:t>
      </w:r>
      <w:r w:rsidRPr="003B5ADE">
        <w:rPr>
          <w:rFonts w:ascii="Times New Roman" w:hAnsi="Times New Roman" w:cs="Times New Roman"/>
          <w:b/>
          <w:bCs/>
          <w:sz w:val="24"/>
          <w:szCs w:val="24"/>
        </w:rPr>
        <w:t>p</w:t>
      </w:r>
      <w:r w:rsidR="009D7975" w:rsidRPr="003B5ADE">
        <w:rPr>
          <w:rFonts w:ascii="Times New Roman" w:hAnsi="Times New Roman" w:cs="Times New Roman"/>
          <w:b/>
          <w:bCs/>
          <w:sz w:val="24"/>
          <w:szCs w:val="24"/>
        </w:rPr>
        <w:t>lan</w:t>
      </w:r>
      <w:r w:rsidRPr="003B5ADE">
        <w:rPr>
          <w:rFonts w:ascii="Times New Roman" w:hAnsi="Times New Roman" w:cs="Times New Roman"/>
          <w:sz w:val="24"/>
          <w:szCs w:val="24"/>
        </w:rPr>
        <w:t xml:space="preserve"> the project. </w:t>
      </w:r>
      <w:r w:rsidR="00483A05" w:rsidRPr="003B5ADE">
        <w:rPr>
          <w:rFonts w:ascii="Times New Roman" w:hAnsi="Times New Roman" w:cs="Times New Roman"/>
          <w:sz w:val="24"/>
          <w:szCs w:val="24"/>
        </w:rPr>
        <w:t xml:space="preserve"> Simple Modern Software will audit the current inventory system from the start to finish. This process starts at the customer’s phone call, proceeds to the employee editing the spreadsheet, and finishes when adjustments are made at the end of the day in the database.  </w:t>
      </w:r>
    </w:p>
    <w:p w14:paraId="2ECEBD55" w14:textId="6F30F4F1" w:rsidR="00483A05" w:rsidRPr="003B5ADE" w:rsidRDefault="00483A05"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t xml:space="preserve">The </w:t>
      </w:r>
      <w:r w:rsidR="007706E0" w:rsidRPr="003B5ADE">
        <w:rPr>
          <w:rFonts w:ascii="Times New Roman" w:hAnsi="Times New Roman" w:cs="Times New Roman"/>
          <w:sz w:val="24"/>
          <w:szCs w:val="24"/>
        </w:rPr>
        <w:t xml:space="preserve">main </w:t>
      </w:r>
      <w:r w:rsidRPr="003B5ADE">
        <w:rPr>
          <w:rFonts w:ascii="Times New Roman" w:hAnsi="Times New Roman" w:cs="Times New Roman"/>
          <w:sz w:val="24"/>
          <w:szCs w:val="24"/>
        </w:rPr>
        <w:t xml:space="preserve">purpose of this planning stage is to identify where the errors are taking place. Once a </w:t>
      </w:r>
      <w:r w:rsidR="007706E0" w:rsidRPr="003B5ADE">
        <w:rPr>
          <w:rFonts w:ascii="Times New Roman" w:hAnsi="Times New Roman" w:cs="Times New Roman"/>
          <w:sz w:val="24"/>
          <w:szCs w:val="24"/>
        </w:rPr>
        <w:t xml:space="preserve">complete understanding </w:t>
      </w:r>
      <w:r w:rsidR="009B1AA0">
        <w:rPr>
          <w:rFonts w:ascii="Times New Roman" w:hAnsi="Times New Roman" w:cs="Times New Roman"/>
          <w:sz w:val="24"/>
          <w:szCs w:val="24"/>
        </w:rPr>
        <w:t xml:space="preserve">is developed </w:t>
      </w:r>
      <w:r w:rsidR="007706E0" w:rsidRPr="003B5ADE">
        <w:rPr>
          <w:rFonts w:ascii="Times New Roman" w:hAnsi="Times New Roman" w:cs="Times New Roman"/>
          <w:sz w:val="24"/>
          <w:szCs w:val="24"/>
        </w:rPr>
        <w:t>of precisely how and when these problems are occurring, Simply Modern Software can take notes and plan out how</w:t>
      </w:r>
      <w:r w:rsidR="007B3969">
        <w:rPr>
          <w:rFonts w:ascii="Times New Roman" w:hAnsi="Times New Roman" w:cs="Times New Roman"/>
          <w:sz w:val="24"/>
          <w:szCs w:val="24"/>
        </w:rPr>
        <w:t xml:space="preserve"> the</w:t>
      </w:r>
      <w:r w:rsidR="007706E0" w:rsidRPr="003B5ADE">
        <w:rPr>
          <w:rFonts w:ascii="Times New Roman" w:hAnsi="Times New Roman" w:cs="Times New Roman"/>
          <w:sz w:val="24"/>
          <w:szCs w:val="24"/>
        </w:rPr>
        <w:t xml:space="preserve"> desktop application can prevent these problems. Another purpose of this stage is to see what is </w:t>
      </w:r>
      <w:r w:rsidR="004873E4">
        <w:rPr>
          <w:rFonts w:ascii="Times New Roman" w:hAnsi="Times New Roman" w:cs="Times New Roman"/>
          <w:sz w:val="24"/>
          <w:szCs w:val="24"/>
        </w:rPr>
        <w:t xml:space="preserve">already </w:t>
      </w:r>
      <w:r w:rsidR="007706E0" w:rsidRPr="003B5ADE">
        <w:rPr>
          <w:rFonts w:ascii="Times New Roman" w:hAnsi="Times New Roman" w:cs="Times New Roman"/>
          <w:sz w:val="24"/>
          <w:szCs w:val="24"/>
        </w:rPr>
        <w:t xml:space="preserve">working well in the inventory process so that we can carry those same implementations </w:t>
      </w:r>
      <w:r w:rsidR="005E332B">
        <w:rPr>
          <w:rFonts w:ascii="Times New Roman" w:hAnsi="Times New Roman" w:cs="Times New Roman"/>
          <w:sz w:val="24"/>
          <w:szCs w:val="24"/>
        </w:rPr>
        <w:t xml:space="preserve">as much as </w:t>
      </w:r>
      <w:r w:rsidR="007706E0" w:rsidRPr="003B5ADE">
        <w:rPr>
          <w:rFonts w:ascii="Times New Roman" w:hAnsi="Times New Roman" w:cs="Times New Roman"/>
          <w:sz w:val="24"/>
          <w:szCs w:val="24"/>
        </w:rPr>
        <w:t>possible in</w:t>
      </w:r>
      <w:r w:rsidR="00E2371F">
        <w:rPr>
          <w:rFonts w:ascii="Times New Roman" w:hAnsi="Times New Roman" w:cs="Times New Roman"/>
          <w:sz w:val="24"/>
          <w:szCs w:val="24"/>
        </w:rPr>
        <w:t>to</w:t>
      </w:r>
      <w:r w:rsidR="007706E0" w:rsidRPr="003B5ADE">
        <w:rPr>
          <w:rFonts w:ascii="Times New Roman" w:hAnsi="Times New Roman" w:cs="Times New Roman"/>
          <w:sz w:val="24"/>
          <w:szCs w:val="24"/>
        </w:rPr>
        <w:t xml:space="preserve"> the design of the application. This way the employees will find the application as familiar as possible. </w:t>
      </w:r>
    </w:p>
    <w:p w14:paraId="5DFF88A2" w14:textId="44BBB927" w:rsidR="00FF20DD" w:rsidRPr="003B5ADE" w:rsidRDefault="0029031D"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lastRenderedPageBreak/>
        <w:t xml:space="preserve">Secondly, Simple Modern Software will </w:t>
      </w:r>
      <w:r w:rsidRPr="003B5ADE">
        <w:rPr>
          <w:rFonts w:ascii="Times New Roman" w:hAnsi="Times New Roman" w:cs="Times New Roman"/>
          <w:b/>
          <w:bCs/>
          <w:sz w:val="24"/>
          <w:szCs w:val="24"/>
        </w:rPr>
        <w:t>d</w:t>
      </w:r>
      <w:r w:rsidR="009D7975" w:rsidRPr="003B5ADE">
        <w:rPr>
          <w:rFonts w:ascii="Times New Roman" w:hAnsi="Times New Roman" w:cs="Times New Roman"/>
          <w:b/>
          <w:bCs/>
          <w:sz w:val="24"/>
          <w:szCs w:val="24"/>
        </w:rPr>
        <w:t>esign</w:t>
      </w:r>
      <w:r w:rsidRPr="003B5ADE">
        <w:rPr>
          <w:rFonts w:ascii="Times New Roman" w:hAnsi="Times New Roman" w:cs="Times New Roman"/>
          <w:sz w:val="24"/>
          <w:szCs w:val="24"/>
        </w:rPr>
        <w:t xml:space="preserve"> the project. </w:t>
      </w:r>
      <w:r w:rsidR="007706E0" w:rsidRPr="003B5ADE">
        <w:rPr>
          <w:rFonts w:ascii="Times New Roman" w:hAnsi="Times New Roman" w:cs="Times New Roman"/>
          <w:sz w:val="24"/>
          <w:szCs w:val="24"/>
        </w:rPr>
        <w:t xml:space="preserve">Plans must be made that align structures and variables between the existing database and the new application. Diagrams, such as UML diagrams and similar charts will be created and arranged along with any planning notes during this stage. This will be done by first </w:t>
      </w:r>
      <w:r w:rsidR="000A73C5" w:rsidRPr="003B5ADE">
        <w:rPr>
          <w:rFonts w:ascii="Times New Roman" w:hAnsi="Times New Roman" w:cs="Times New Roman"/>
          <w:sz w:val="24"/>
          <w:szCs w:val="24"/>
        </w:rPr>
        <w:t>studying the</w:t>
      </w:r>
      <w:r w:rsidR="007706E0" w:rsidRPr="003B5ADE">
        <w:rPr>
          <w:rFonts w:ascii="Times New Roman" w:hAnsi="Times New Roman" w:cs="Times New Roman"/>
          <w:sz w:val="24"/>
          <w:szCs w:val="24"/>
        </w:rPr>
        <w:t xml:space="preserve"> database structure as it is now</w:t>
      </w:r>
      <w:r w:rsidR="006161FB" w:rsidRPr="003B5ADE">
        <w:rPr>
          <w:rFonts w:ascii="Times New Roman" w:hAnsi="Times New Roman" w:cs="Times New Roman"/>
          <w:sz w:val="24"/>
          <w:szCs w:val="24"/>
        </w:rPr>
        <w:t>,</w:t>
      </w:r>
      <w:r w:rsidR="007706E0" w:rsidRPr="003B5ADE">
        <w:rPr>
          <w:rFonts w:ascii="Times New Roman" w:hAnsi="Times New Roman" w:cs="Times New Roman"/>
          <w:sz w:val="24"/>
          <w:szCs w:val="24"/>
        </w:rPr>
        <w:t xml:space="preserve"> and then mirroring that design by the inventory application. </w:t>
      </w:r>
      <w:r w:rsidR="006161FB" w:rsidRPr="003B5ADE">
        <w:rPr>
          <w:rFonts w:ascii="Times New Roman" w:hAnsi="Times New Roman" w:cs="Times New Roman"/>
          <w:sz w:val="24"/>
          <w:szCs w:val="24"/>
        </w:rPr>
        <w:t xml:space="preserve">Also, during this stage, the user interface will be designed according to these charts and diagrams. This will be done by choosing features and an ascetical design that will make the interface easy for the employees to use. The application will also be </w:t>
      </w:r>
      <w:r w:rsidR="00FF20DD" w:rsidRPr="003B5ADE">
        <w:rPr>
          <w:rFonts w:ascii="Times New Roman" w:hAnsi="Times New Roman" w:cs="Times New Roman"/>
          <w:sz w:val="24"/>
          <w:szCs w:val="24"/>
        </w:rPr>
        <w:t>designed to</w:t>
      </w:r>
      <w:r w:rsidR="006161FB" w:rsidRPr="003B5ADE">
        <w:rPr>
          <w:rFonts w:ascii="Times New Roman" w:hAnsi="Times New Roman" w:cs="Times New Roman"/>
          <w:sz w:val="24"/>
          <w:szCs w:val="24"/>
        </w:rPr>
        <w:t xml:space="preserve"> make it difficult for them to make data entry </w:t>
      </w:r>
      <w:r w:rsidR="00FF20DD" w:rsidRPr="003B5ADE">
        <w:rPr>
          <w:rFonts w:ascii="Times New Roman" w:hAnsi="Times New Roman" w:cs="Times New Roman"/>
          <w:sz w:val="24"/>
          <w:szCs w:val="24"/>
        </w:rPr>
        <w:t>mistakes, by</w:t>
      </w:r>
      <w:r w:rsidR="006161FB" w:rsidRPr="003B5ADE">
        <w:rPr>
          <w:rFonts w:ascii="Times New Roman" w:hAnsi="Times New Roman" w:cs="Times New Roman"/>
          <w:sz w:val="24"/>
          <w:szCs w:val="24"/>
        </w:rPr>
        <w:t xml:space="preserve"> creating error messages, reminders, and notifications. </w:t>
      </w:r>
    </w:p>
    <w:p w14:paraId="794FBFBA" w14:textId="70732E6D" w:rsidR="0029031D" w:rsidRPr="003B5ADE" w:rsidRDefault="006161FB"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t>The purpose for the planning and aligning of variables and structures between the database and the application is for</w:t>
      </w:r>
      <w:r w:rsidR="007706E0" w:rsidRPr="003B5ADE">
        <w:rPr>
          <w:rFonts w:ascii="Times New Roman" w:hAnsi="Times New Roman" w:cs="Times New Roman"/>
          <w:sz w:val="24"/>
          <w:szCs w:val="24"/>
        </w:rPr>
        <w:t xml:space="preserve"> </w:t>
      </w:r>
      <w:r w:rsidRPr="003B5ADE">
        <w:rPr>
          <w:rFonts w:ascii="Times New Roman" w:hAnsi="Times New Roman" w:cs="Times New Roman"/>
          <w:sz w:val="24"/>
          <w:szCs w:val="24"/>
        </w:rPr>
        <w:t>the inventory management application</w:t>
      </w:r>
      <w:r w:rsidR="007706E0" w:rsidRPr="003B5ADE">
        <w:rPr>
          <w:rFonts w:ascii="Times New Roman" w:hAnsi="Times New Roman" w:cs="Times New Roman"/>
          <w:sz w:val="24"/>
          <w:szCs w:val="24"/>
        </w:rPr>
        <w:t xml:space="preserve"> to connect </w:t>
      </w:r>
      <w:r w:rsidRPr="003B5ADE">
        <w:rPr>
          <w:rFonts w:ascii="Times New Roman" w:hAnsi="Times New Roman" w:cs="Times New Roman"/>
          <w:sz w:val="24"/>
          <w:szCs w:val="24"/>
        </w:rPr>
        <w:t xml:space="preserve">seamlessly </w:t>
      </w:r>
      <w:r w:rsidR="007706E0" w:rsidRPr="003B5ADE">
        <w:rPr>
          <w:rFonts w:ascii="Times New Roman" w:hAnsi="Times New Roman" w:cs="Times New Roman"/>
          <w:sz w:val="24"/>
          <w:szCs w:val="24"/>
        </w:rPr>
        <w:t>with the current database</w:t>
      </w:r>
      <w:r w:rsidRPr="003B5ADE">
        <w:rPr>
          <w:rFonts w:ascii="Times New Roman" w:hAnsi="Times New Roman" w:cs="Times New Roman"/>
          <w:sz w:val="24"/>
          <w:szCs w:val="24"/>
        </w:rPr>
        <w:t xml:space="preserve">. If the two are aligned, then data manipulation becomes straightforward and easy.  Error messages, reminders, and notifications will be created </w:t>
      </w:r>
      <w:r w:rsidR="00C104B1">
        <w:rPr>
          <w:rFonts w:ascii="Times New Roman" w:hAnsi="Times New Roman" w:cs="Times New Roman"/>
          <w:sz w:val="24"/>
          <w:szCs w:val="24"/>
        </w:rPr>
        <w:t xml:space="preserve">in order </w:t>
      </w:r>
      <w:r w:rsidRPr="003B5ADE">
        <w:rPr>
          <w:rFonts w:ascii="Times New Roman" w:hAnsi="Times New Roman" w:cs="Times New Roman"/>
          <w:sz w:val="24"/>
          <w:szCs w:val="24"/>
        </w:rPr>
        <w:t xml:space="preserve">to help make the application easy to use and to prevent user mistakes. </w:t>
      </w:r>
    </w:p>
    <w:p w14:paraId="6BAA7CCE" w14:textId="77777777" w:rsidR="00FF20DD" w:rsidRPr="003B5ADE" w:rsidRDefault="0029031D"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t xml:space="preserve">Thirdly, Simple Modern Software will </w:t>
      </w:r>
      <w:r w:rsidRPr="003B5ADE">
        <w:rPr>
          <w:rFonts w:ascii="Times New Roman" w:hAnsi="Times New Roman" w:cs="Times New Roman"/>
          <w:b/>
          <w:bCs/>
          <w:sz w:val="24"/>
          <w:szCs w:val="24"/>
        </w:rPr>
        <w:t>build</w:t>
      </w:r>
      <w:r w:rsidRPr="003B5ADE">
        <w:rPr>
          <w:rFonts w:ascii="Times New Roman" w:hAnsi="Times New Roman" w:cs="Times New Roman"/>
          <w:sz w:val="24"/>
          <w:szCs w:val="24"/>
        </w:rPr>
        <w:t xml:space="preserve"> the project</w:t>
      </w:r>
      <w:r w:rsidR="001B7432" w:rsidRPr="003B5ADE">
        <w:rPr>
          <w:rFonts w:ascii="Times New Roman" w:hAnsi="Times New Roman" w:cs="Times New Roman"/>
          <w:sz w:val="24"/>
          <w:szCs w:val="24"/>
        </w:rPr>
        <w:t>.</w:t>
      </w:r>
      <w:r w:rsidR="00FF20DD" w:rsidRPr="003B5ADE">
        <w:rPr>
          <w:rFonts w:ascii="Times New Roman" w:hAnsi="Times New Roman" w:cs="Times New Roman"/>
          <w:b/>
          <w:bCs/>
          <w:sz w:val="24"/>
          <w:szCs w:val="24"/>
        </w:rPr>
        <w:t xml:space="preserve"> </w:t>
      </w:r>
      <w:r w:rsidR="001B7432" w:rsidRPr="003B5ADE">
        <w:rPr>
          <w:rFonts w:ascii="Times New Roman" w:hAnsi="Times New Roman" w:cs="Times New Roman"/>
          <w:sz w:val="24"/>
          <w:szCs w:val="24"/>
        </w:rPr>
        <w:t xml:space="preserve">The application will be built according to the plans made in the design process. The Software will be created according to the charts and diagrams. These charts and diagrams will be meticulously followed in order to meet the design requirements.  </w:t>
      </w:r>
    </w:p>
    <w:p w14:paraId="6E94332D" w14:textId="69DE004A" w:rsidR="0029031D" w:rsidRPr="003B5ADE" w:rsidRDefault="001B7432"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t>Developers will need to use the charts and diagrams in order to know how to program the application. It is necessary that the design, structures, and code in the application align with the charts and diagrams put together during the planning phase, otherwise the application will not work the way it is supposed to. For example, certain data manipulation features will</w:t>
      </w:r>
      <w:r w:rsidR="00FF74F2">
        <w:rPr>
          <w:rFonts w:ascii="Times New Roman" w:hAnsi="Times New Roman" w:cs="Times New Roman"/>
          <w:sz w:val="24"/>
          <w:szCs w:val="24"/>
        </w:rPr>
        <w:t xml:space="preserve"> not work</w:t>
      </w:r>
      <w:r w:rsidRPr="003B5ADE">
        <w:rPr>
          <w:rFonts w:ascii="Times New Roman" w:hAnsi="Times New Roman" w:cs="Times New Roman"/>
          <w:sz w:val="24"/>
          <w:szCs w:val="24"/>
        </w:rPr>
        <w:t xml:space="preserve"> if </w:t>
      </w:r>
      <w:r w:rsidR="009B5E85" w:rsidRPr="003B5ADE">
        <w:rPr>
          <w:rFonts w:ascii="Times New Roman" w:hAnsi="Times New Roman" w:cs="Times New Roman"/>
          <w:sz w:val="24"/>
          <w:szCs w:val="24"/>
        </w:rPr>
        <w:t>certain</w:t>
      </w:r>
      <w:r w:rsidRPr="003B5ADE">
        <w:rPr>
          <w:rFonts w:ascii="Times New Roman" w:hAnsi="Times New Roman" w:cs="Times New Roman"/>
          <w:sz w:val="24"/>
          <w:szCs w:val="24"/>
        </w:rPr>
        <w:t xml:space="preserve"> variables are</w:t>
      </w:r>
      <w:r w:rsidR="009B5E85" w:rsidRPr="003B5ADE">
        <w:rPr>
          <w:rFonts w:ascii="Times New Roman" w:hAnsi="Times New Roman" w:cs="Times New Roman"/>
          <w:sz w:val="24"/>
          <w:szCs w:val="24"/>
        </w:rPr>
        <w:t xml:space="preserve"> out of order</w:t>
      </w:r>
      <w:r w:rsidRPr="003B5ADE">
        <w:rPr>
          <w:rFonts w:ascii="Times New Roman" w:hAnsi="Times New Roman" w:cs="Times New Roman"/>
          <w:sz w:val="24"/>
          <w:szCs w:val="24"/>
        </w:rPr>
        <w:t xml:space="preserve">. </w:t>
      </w:r>
    </w:p>
    <w:p w14:paraId="0B5BE057" w14:textId="6BC6D80A" w:rsidR="00FF20DD" w:rsidRPr="003B5ADE" w:rsidRDefault="009D7975"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lastRenderedPageBreak/>
        <w:t xml:space="preserve"> </w:t>
      </w:r>
      <w:r w:rsidR="0029031D" w:rsidRPr="003B5ADE">
        <w:rPr>
          <w:rFonts w:ascii="Times New Roman" w:hAnsi="Times New Roman" w:cs="Times New Roman"/>
          <w:sz w:val="24"/>
          <w:szCs w:val="24"/>
        </w:rPr>
        <w:t xml:space="preserve">Lastly, Simple Modern Software will </w:t>
      </w:r>
      <w:r w:rsidR="0029031D" w:rsidRPr="003B5ADE">
        <w:rPr>
          <w:rFonts w:ascii="Times New Roman" w:hAnsi="Times New Roman" w:cs="Times New Roman"/>
          <w:b/>
          <w:bCs/>
          <w:sz w:val="24"/>
          <w:szCs w:val="24"/>
        </w:rPr>
        <w:t>deploy</w:t>
      </w:r>
      <w:r w:rsidR="0029031D" w:rsidRPr="003B5ADE">
        <w:rPr>
          <w:rFonts w:ascii="Times New Roman" w:hAnsi="Times New Roman" w:cs="Times New Roman"/>
          <w:sz w:val="24"/>
          <w:szCs w:val="24"/>
        </w:rPr>
        <w:t xml:space="preserve"> the project</w:t>
      </w:r>
      <w:r w:rsidR="00FE4FCF">
        <w:rPr>
          <w:rFonts w:ascii="Times New Roman" w:hAnsi="Times New Roman" w:cs="Times New Roman"/>
          <w:sz w:val="24"/>
          <w:szCs w:val="24"/>
        </w:rPr>
        <w:t>.</w:t>
      </w:r>
      <w:r w:rsidR="00FF20DD" w:rsidRPr="003B5ADE">
        <w:rPr>
          <w:rFonts w:ascii="Times New Roman" w:hAnsi="Times New Roman" w:cs="Times New Roman"/>
          <w:sz w:val="24"/>
          <w:szCs w:val="24"/>
        </w:rPr>
        <w:t xml:space="preserve"> </w:t>
      </w:r>
      <w:r w:rsidR="00FE4FCF">
        <w:rPr>
          <w:rFonts w:ascii="Times New Roman" w:hAnsi="Times New Roman" w:cs="Times New Roman"/>
          <w:sz w:val="24"/>
          <w:szCs w:val="24"/>
        </w:rPr>
        <w:t>They will i</w:t>
      </w:r>
      <w:r w:rsidR="00503817" w:rsidRPr="003B5ADE">
        <w:rPr>
          <w:rFonts w:ascii="Times New Roman" w:hAnsi="Times New Roman" w:cs="Times New Roman"/>
          <w:sz w:val="24"/>
          <w:szCs w:val="24"/>
        </w:rPr>
        <w:t>nstall the application and verify proper connectivity to the database server for all employee computers. Once, proper connectivity is verified</w:t>
      </w:r>
      <w:r w:rsidR="00B311F8">
        <w:rPr>
          <w:rFonts w:ascii="Times New Roman" w:hAnsi="Times New Roman" w:cs="Times New Roman"/>
          <w:sz w:val="24"/>
          <w:szCs w:val="24"/>
        </w:rPr>
        <w:t>,</w:t>
      </w:r>
      <w:r w:rsidR="00503817" w:rsidRPr="003B5ADE">
        <w:rPr>
          <w:rFonts w:ascii="Times New Roman" w:hAnsi="Times New Roman" w:cs="Times New Roman"/>
          <w:sz w:val="24"/>
          <w:szCs w:val="24"/>
        </w:rPr>
        <w:t xml:space="preserve"> employees will </w:t>
      </w:r>
      <w:r w:rsidR="00B311F8">
        <w:rPr>
          <w:rFonts w:ascii="Times New Roman" w:hAnsi="Times New Roman" w:cs="Times New Roman"/>
          <w:sz w:val="24"/>
          <w:szCs w:val="24"/>
        </w:rPr>
        <w:t>be</w:t>
      </w:r>
      <w:r w:rsidR="00503817" w:rsidRPr="003B5ADE">
        <w:rPr>
          <w:rFonts w:ascii="Times New Roman" w:hAnsi="Times New Roman" w:cs="Times New Roman"/>
          <w:sz w:val="24"/>
          <w:szCs w:val="24"/>
        </w:rPr>
        <w:t xml:space="preserve"> allowed to start using it for a test period.  The old spreadsheets will be removed from the system. </w:t>
      </w:r>
    </w:p>
    <w:p w14:paraId="5AB4F699" w14:textId="295A6F68" w:rsidR="009D7975" w:rsidRPr="003B5ADE" w:rsidRDefault="00503817" w:rsidP="003B5ADE">
      <w:pPr>
        <w:spacing w:line="480" w:lineRule="auto"/>
        <w:ind w:firstLine="720"/>
        <w:rPr>
          <w:rFonts w:ascii="Times New Roman" w:hAnsi="Times New Roman" w:cs="Times New Roman"/>
          <w:sz w:val="24"/>
          <w:szCs w:val="24"/>
        </w:rPr>
      </w:pPr>
      <w:r w:rsidRPr="003B5ADE">
        <w:rPr>
          <w:rFonts w:ascii="Times New Roman" w:hAnsi="Times New Roman" w:cs="Times New Roman"/>
          <w:sz w:val="24"/>
          <w:szCs w:val="24"/>
        </w:rPr>
        <w:t xml:space="preserve"> After installing the application on all user computers, it is important to test each installation to make sure it is working the way it should. Each employee should be able to use the application to manipulate inventory data without any problems. It is important to allow the employees to use the application for </w:t>
      </w:r>
      <w:r w:rsidR="005F1431">
        <w:rPr>
          <w:rFonts w:ascii="Times New Roman" w:hAnsi="Times New Roman" w:cs="Times New Roman"/>
          <w:sz w:val="24"/>
          <w:szCs w:val="24"/>
        </w:rPr>
        <w:t xml:space="preserve">a </w:t>
      </w:r>
      <w:r w:rsidRPr="003B5ADE">
        <w:rPr>
          <w:rFonts w:ascii="Times New Roman" w:hAnsi="Times New Roman" w:cs="Times New Roman"/>
          <w:sz w:val="24"/>
          <w:szCs w:val="24"/>
        </w:rPr>
        <w:t xml:space="preserve">testing period, in order to </w:t>
      </w:r>
      <w:r w:rsidR="00FF20DD" w:rsidRPr="003B5ADE">
        <w:rPr>
          <w:rFonts w:ascii="Times New Roman" w:hAnsi="Times New Roman" w:cs="Times New Roman"/>
          <w:sz w:val="24"/>
          <w:szCs w:val="24"/>
        </w:rPr>
        <w:t>ensure</w:t>
      </w:r>
      <w:r w:rsidRPr="003B5ADE">
        <w:rPr>
          <w:rFonts w:ascii="Times New Roman" w:hAnsi="Times New Roman" w:cs="Times New Roman"/>
          <w:sz w:val="24"/>
          <w:szCs w:val="24"/>
        </w:rPr>
        <w:t xml:space="preserve"> the proper use of the application, and to </w:t>
      </w:r>
      <w:r w:rsidR="00157330">
        <w:rPr>
          <w:rFonts w:ascii="Times New Roman" w:hAnsi="Times New Roman" w:cs="Times New Roman"/>
          <w:sz w:val="24"/>
          <w:szCs w:val="24"/>
        </w:rPr>
        <w:t>make adjustments</w:t>
      </w:r>
      <w:r w:rsidRPr="003B5ADE">
        <w:rPr>
          <w:rFonts w:ascii="Times New Roman" w:hAnsi="Times New Roman" w:cs="Times New Roman"/>
          <w:sz w:val="24"/>
          <w:szCs w:val="24"/>
        </w:rPr>
        <w:t xml:space="preserve"> </w:t>
      </w:r>
      <w:r w:rsidR="00692219" w:rsidRPr="003B5ADE">
        <w:rPr>
          <w:rFonts w:ascii="Times New Roman" w:hAnsi="Times New Roman" w:cs="Times New Roman"/>
          <w:sz w:val="24"/>
          <w:szCs w:val="24"/>
        </w:rPr>
        <w:t xml:space="preserve">if </w:t>
      </w:r>
      <w:r w:rsidRPr="003B5ADE">
        <w:rPr>
          <w:rFonts w:ascii="Times New Roman" w:hAnsi="Times New Roman" w:cs="Times New Roman"/>
          <w:sz w:val="24"/>
          <w:szCs w:val="24"/>
        </w:rPr>
        <w:t xml:space="preserve">any problems arise during this time. </w:t>
      </w:r>
      <w:r w:rsidR="00461EA5" w:rsidRPr="003B5ADE">
        <w:rPr>
          <w:rFonts w:ascii="Times New Roman" w:hAnsi="Times New Roman" w:cs="Times New Roman"/>
          <w:sz w:val="24"/>
          <w:szCs w:val="24"/>
        </w:rPr>
        <w:t xml:space="preserve">The old spreadsheets will be removed in order to prevent any confusion </w:t>
      </w:r>
      <w:r w:rsidR="0099538E">
        <w:rPr>
          <w:rFonts w:ascii="Times New Roman" w:hAnsi="Times New Roman" w:cs="Times New Roman"/>
          <w:sz w:val="24"/>
          <w:szCs w:val="24"/>
        </w:rPr>
        <w:t xml:space="preserve">and to </w:t>
      </w:r>
      <w:r w:rsidR="00461EA5" w:rsidRPr="003B5ADE">
        <w:rPr>
          <w:rFonts w:ascii="Times New Roman" w:hAnsi="Times New Roman" w:cs="Times New Roman"/>
          <w:sz w:val="24"/>
          <w:szCs w:val="24"/>
        </w:rPr>
        <w:t>prevent the employees from regressing to the use of the spreadsheets. Also, all data on the spreadsheets will be out of date and no longer useful</w:t>
      </w:r>
      <w:r w:rsidR="00E929A3" w:rsidRPr="003B5ADE">
        <w:rPr>
          <w:rFonts w:ascii="Times New Roman" w:hAnsi="Times New Roman" w:cs="Times New Roman"/>
          <w:sz w:val="24"/>
          <w:szCs w:val="24"/>
        </w:rPr>
        <w:t>. This is because</w:t>
      </w:r>
      <w:r w:rsidR="00461EA5" w:rsidRPr="003B5ADE">
        <w:rPr>
          <w:rFonts w:ascii="Times New Roman" w:hAnsi="Times New Roman" w:cs="Times New Roman"/>
          <w:sz w:val="24"/>
          <w:szCs w:val="24"/>
        </w:rPr>
        <w:t xml:space="preserve"> the new inventory management system automatically updates the database per individual manipulation rather than all at once like the old method. </w:t>
      </w:r>
    </w:p>
    <w:p w14:paraId="25E23FF9" w14:textId="54AA3FC9" w:rsidR="00A61749" w:rsidRPr="003B5ADE" w:rsidRDefault="00A61749" w:rsidP="003B5ADE">
      <w:pPr>
        <w:spacing w:after="0" w:line="480" w:lineRule="auto"/>
        <w:jc w:val="center"/>
        <w:rPr>
          <w:rFonts w:ascii="Times New Roman" w:hAnsi="Times New Roman" w:cs="Times New Roman"/>
          <w:b/>
          <w:bCs/>
          <w:sz w:val="24"/>
          <w:szCs w:val="24"/>
        </w:rPr>
      </w:pPr>
      <w:r w:rsidRPr="003B5ADE">
        <w:rPr>
          <w:rFonts w:ascii="Times New Roman" w:hAnsi="Times New Roman" w:cs="Times New Roman"/>
          <w:b/>
          <w:bCs/>
          <w:sz w:val="24"/>
          <w:szCs w:val="24"/>
        </w:rPr>
        <w:t>Review of Other Work</w:t>
      </w:r>
      <w:r w:rsidR="008E1027" w:rsidRPr="003B5ADE">
        <w:rPr>
          <w:rFonts w:ascii="Times New Roman" w:hAnsi="Times New Roman" w:cs="Times New Roman"/>
          <w:b/>
          <w:bCs/>
          <w:sz w:val="24"/>
          <w:szCs w:val="24"/>
        </w:rPr>
        <w:t>s</w:t>
      </w:r>
    </w:p>
    <w:p w14:paraId="4FBB5E7D" w14:textId="04EE0D68" w:rsidR="00B637BA" w:rsidRPr="003B5ADE" w:rsidRDefault="00B637BA" w:rsidP="003B5ADE">
      <w:pPr>
        <w:spacing w:after="0" w:line="480" w:lineRule="auto"/>
        <w:ind w:firstLine="720"/>
        <w:jc w:val="left"/>
        <w:rPr>
          <w:rFonts w:ascii="Times New Roman" w:hAnsi="Times New Roman" w:cs="Times New Roman"/>
          <w:i/>
          <w:iCs/>
          <w:sz w:val="24"/>
          <w:szCs w:val="24"/>
        </w:rPr>
      </w:pPr>
      <w:r w:rsidRPr="003B5ADE">
        <w:rPr>
          <w:rFonts w:ascii="Times New Roman" w:hAnsi="Times New Roman" w:cs="Times New Roman"/>
          <w:sz w:val="24"/>
          <w:szCs w:val="24"/>
        </w:rPr>
        <w:t>This section present</w:t>
      </w:r>
      <w:r w:rsidR="004C2840" w:rsidRPr="003B5ADE">
        <w:rPr>
          <w:rFonts w:ascii="Times New Roman" w:hAnsi="Times New Roman" w:cs="Times New Roman"/>
          <w:sz w:val="24"/>
          <w:szCs w:val="24"/>
        </w:rPr>
        <w:t xml:space="preserve">s </w:t>
      </w:r>
      <w:r w:rsidRPr="003B5ADE">
        <w:rPr>
          <w:rFonts w:ascii="Times New Roman" w:hAnsi="Times New Roman" w:cs="Times New Roman"/>
          <w:sz w:val="24"/>
          <w:szCs w:val="24"/>
        </w:rPr>
        <w:t>a review</w:t>
      </w:r>
      <w:r w:rsidR="006D1C93">
        <w:rPr>
          <w:rFonts w:ascii="Times New Roman" w:hAnsi="Times New Roman" w:cs="Times New Roman"/>
          <w:sz w:val="24"/>
          <w:szCs w:val="24"/>
        </w:rPr>
        <w:t xml:space="preserve"> of</w:t>
      </w:r>
      <w:r w:rsidRPr="003B5ADE">
        <w:rPr>
          <w:rFonts w:ascii="Times New Roman" w:hAnsi="Times New Roman" w:cs="Times New Roman"/>
          <w:sz w:val="24"/>
          <w:szCs w:val="24"/>
        </w:rPr>
        <w:t xml:space="preserve"> other works done by a third party that are relevant and directly relate to the proposed project. Four works have been chosen for this review which will present Safely Home Security </w:t>
      </w:r>
      <w:r w:rsidR="00796823" w:rsidRPr="003B5ADE">
        <w:rPr>
          <w:rFonts w:ascii="Times New Roman" w:hAnsi="Times New Roman" w:cs="Times New Roman"/>
          <w:sz w:val="24"/>
          <w:szCs w:val="24"/>
        </w:rPr>
        <w:t>with</w:t>
      </w:r>
      <w:r w:rsidR="008319CD" w:rsidRPr="003B5ADE">
        <w:rPr>
          <w:rFonts w:ascii="Times New Roman" w:hAnsi="Times New Roman" w:cs="Times New Roman"/>
          <w:sz w:val="24"/>
          <w:szCs w:val="24"/>
        </w:rPr>
        <w:t xml:space="preserve"> </w:t>
      </w:r>
      <w:r w:rsidR="009D2466" w:rsidRPr="003B5ADE">
        <w:rPr>
          <w:rFonts w:ascii="Times New Roman" w:hAnsi="Times New Roman" w:cs="Times New Roman"/>
          <w:sz w:val="24"/>
          <w:szCs w:val="24"/>
        </w:rPr>
        <w:t>information to provide an understanding of how</w:t>
      </w:r>
      <w:r w:rsidRPr="003B5ADE">
        <w:rPr>
          <w:rFonts w:ascii="Times New Roman" w:hAnsi="Times New Roman" w:cs="Times New Roman"/>
          <w:sz w:val="24"/>
          <w:szCs w:val="24"/>
        </w:rPr>
        <w:t xml:space="preserve"> the proposed </w:t>
      </w:r>
      <w:r w:rsidR="000D3CFA" w:rsidRPr="003B5ADE">
        <w:rPr>
          <w:rFonts w:ascii="Times New Roman" w:hAnsi="Times New Roman" w:cs="Times New Roman"/>
          <w:sz w:val="24"/>
          <w:szCs w:val="24"/>
        </w:rPr>
        <w:t xml:space="preserve">solution, </w:t>
      </w:r>
      <w:r w:rsidRPr="003B5ADE">
        <w:rPr>
          <w:rFonts w:ascii="Times New Roman" w:hAnsi="Times New Roman" w:cs="Times New Roman"/>
          <w:sz w:val="24"/>
          <w:szCs w:val="24"/>
        </w:rPr>
        <w:t xml:space="preserve">the </w:t>
      </w:r>
      <w:r w:rsidRPr="003B5ADE">
        <w:rPr>
          <w:rFonts w:ascii="Times New Roman" w:hAnsi="Times New Roman" w:cs="Times New Roman"/>
          <w:i/>
          <w:iCs/>
          <w:sz w:val="24"/>
          <w:szCs w:val="24"/>
        </w:rPr>
        <w:t>inventory management system application</w:t>
      </w:r>
      <w:r w:rsidRPr="003B5ADE">
        <w:rPr>
          <w:rFonts w:ascii="Times New Roman" w:hAnsi="Times New Roman" w:cs="Times New Roman"/>
          <w:sz w:val="24"/>
          <w:szCs w:val="24"/>
        </w:rPr>
        <w:t xml:space="preserve"> is the </w:t>
      </w:r>
      <w:r w:rsidRPr="003B5ADE">
        <w:rPr>
          <w:rFonts w:ascii="Times New Roman" w:hAnsi="Times New Roman" w:cs="Times New Roman"/>
          <w:i/>
          <w:iCs/>
          <w:sz w:val="24"/>
          <w:szCs w:val="24"/>
        </w:rPr>
        <w:t>best</w:t>
      </w:r>
      <w:r w:rsidRPr="003B5ADE">
        <w:rPr>
          <w:rFonts w:ascii="Times New Roman" w:hAnsi="Times New Roman" w:cs="Times New Roman"/>
          <w:sz w:val="24"/>
          <w:szCs w:val="24"/>
        </w:rPr>
        <w:t xml:space="preserve"> solution for the company at this time. The four works summarized in this section are the </w:t>
      </w:r>
      <w:r w:rsidR="00AA5BBF" w:rsidRPr="003B5ADE">
        <w:rPr>
          <w:rFonts w:ascii="Times New Roman" w:hAnsi="Times New Roman" w:cs="Times New Roman"/>
          <w:sz w:val="24"/>
          <w:szCs w:val="24"/>
        </w:rPr>
        <w:t>titled</w:t>
      </w:r>
      <w:r w:rsidRPr="003B5ADE">
        <w:rPr>
          <w:rFonts w:ascii="Times New Roman" w:hAnsi="Times New Roman" w:cs="Times New Roman"/>
          <w:sz w:val="24"/>
          <w:szCs w:val="24"/>
        </w:rPr>
        <w:t>:</w:t>
      </w:r>
      <w:r w:rsidR="008911C7" w:rsidRPr="003B5ADE">
        <w:rPr>
          <w:rFonts w:ascii="Times New Roman" w:hAnsi="Times New Roman" w:cs="Times New Roman"/>
          <w:sz w:val="24"/>
          <w:szCs w:val="24"/>
        </w:rPr>
        <w:t xml:space="preserve"> </w:t>
      </w:r>
      <w:r w:rsidR="006153A8" w:rsidRPr="003B5ADE">
        <w:rPr>
          <w:rFonts w:ascii="Times New Roman" w:hAnsi="Times New Roman" w:cs="Times New Roman"/>
          <w:i/>
          <w:iCs/>
          <w:sz w:val="24"/>
          <w:szCs w:val="24"/>
        </w:rPr>
        <w:t>Why Choose Customized Over Out-Of-The-Box Inventory Management</w:t>
      </w:r>
      <w:r w:rsidR="008911C7" w:rsidRPr="003B5ADE">
        <w:rPr>
          <w:rFonts w:ascii="Times New Roman" w:hAnsi="Times New Roman" w:cs="Times New Roman"/>
          <w:i/>
          <w:iCs/>
          <w:sz w:val="24"/>
          <w:szCs w:val="24"/>
        </w:rPr>
        <w:t xml:space="preserve">; </w:t>
      </w:r>
      <w:r w:rsidRPr="003B5ADE">
        <w:rPr>
          <w:rFonts w:ascii="Times New Roman" w:hAnsi="Times New Roman" w:cs="Times New Roman"/>
          <w:i/>
          <w:iCs/>
          <w:sz w:val="24"/>
          <w:szCs w:val="24"/>
        </w:rPr>
        <w:t>The Dangers of Using Excel for Inventory Management</w:t>
      </w:r>
      <w:r w:rsidR="008911C7" w:rsidRPr="003B5ADE">
        <w:rPr>
          <w:rFonts w:ascii="Times New Roman" w:hAnsi="Times New Roman" w:cs="Times New Roman"/>
          <w:i/>
          <w:iCs/>
          <w:sz w:val="24"/>
          <w:szCs w:val="24"/>
        </w:rPr>
        <w:t>;</w:t>
      </w:r>
      <w:r w:rsidR="008911C7" w:rsidRPr="003B5ADE">
        <w:rPr>
          <w:rFonts w:ascii="Times New Roman" w:hAnsi="Times New Roman" w:cs="Times New Roman"/>
          <w:sz w:val="24"/>
          <w:szCs w:val="24"/>
        </w:rPr>
        <w:t xml:space="preserve"> </w:t>
      </w:r>
      <w:r w:rsidR="00AA5BBF" w:rsidRPr="003B5ADE">
        <w:rPr>
          <w:rFonts w:ascii="Times New Roman" w:hAnsi="Times New Roman" w:cs="Times New Roman"/>
          <w:i/>
          <w:iCs/>
          <w:sz w:val="24"/>
          <w:szCs w:val="24"/>
        </w:rPr>
        <w:t xml:space="preserve">10 </w:t>
      </w:r>
      <w:r w:rsidR="003D70F6" w:rsidRPr="003B5ADE">
        <w:rPr>
          <w:rFonts w:ascii="Times New Roman" w:hAnsi="Times New Roman" w:cs="Times New Roman"/>
          <w:i/>
          <w:iCs/>
          <w:sz w:val="24"/>
          <w:szCs w:val="24"/>
        </w:rPr>
        <w:t>W</w:t>
      </w:r>
      <w:r w:rsidR="00AA5BBF" w:rsidRPr="003B5ADE">
        <w:rPr>
          <w:rFonts w:ascii="Times New Roman" w:hAnsi="Times New Roman" w:cs="Times New Roman"/>
          <w:i/>
          <w:iCs/>
          <w:sz w:val="24"/>
          <w:szCs w:val="24"/>
        </w:rPr>
        <w:t xml:space="preserve">ays </w:t>
      </w:r>
      <w:r w:rsidR="003D70F6" w:rsidRPr="003B5ADE">
        <w:rPr>
          <w:rFonts w:ascii="Times New Roman" w:hAnsi="Times New Roman" w:cs="Times New Roman"/>
          <w:i/>
          <w:iCs/>
          <w:sz w:val="24"/>
          <w:szCs w:val="24"/>
        </w:rPr>
        <w:t>I</w:t>
      </w:r>
      <w:r w:rsidR="00AA5BBF" w:rsidRPr="003B5ADE">
        <w:rPr>
          <w:rFonts w:ascii="Times New Roman" w:hAnsi="Times New Roman" w:cs="Times New Roman"/>
          <w:i/>
          <w:iCs/>
          <w:sz w:val="24"/>
          <w:szCs w:val="24"/>
        </w:rPr>
        <w:t xml:space="preserve">nventory </w:t>
      </w:r>
      <w:r w:rsidR="003D70F6" w:rsidRPr="003B5ADE">
        <w:rPr>
          <w:rFonts w:ascii="Times New Roman" w:hAnsi="Times New Roman" w:cs="Times New Roman"/>
          <w:i/>
          <w:iCs/>
          <w:sz w:val="24"/>
          <w:szCs w:val="24"/>
        </w:rPr>
        <w:t>M</w:t>
      </w:r>
      <w:r w:rsidR="00AA5BBF" w:rsidRPr="003B5ADE">
        <w:rPr>
          <w:rFonts w:ascii="Times New Roman" w:hAnsi="Times New Roman" w:cs="Times New Roman"/>
          <w:i/>
          <w:iCs/>
          <w:sz w:val="24"/>
          <w:szCs w:val="24"/>
        </w:rPr>
        <w:t xml:space="preserve">anagement </w:t>
      </w:r>
      <w:r w:rsidR="003D70F6" w:rsidRPr="003B5ADE">
        <w:rPr>
          <w:rFonts w:ascii="Times New Roman" w:hAnsi="Times New Roman" w:cs="Times New Roman"/>
          <w:i/>
          <w:iCs/>
          <w:sz w:val="24"/>
          <w:szCs w:val="24"/>
        </w:rPr>
        <w:t>S</w:t>
      </w:r>
      <w:r w:rsidR="00AA5BBF" w:rsidRPr="003B5ADE">
        <w:rPr>
          <w:rFonts w:ascii="Times New Roman" w:hAnsi="Times New Roman" w:cs="Times New Roman"/>
          <w:i/>
          <w:iCs/>
          <w:sz w:val="24"/>
          <w:szCs w:val="24"/>
        </w:rPr>
        <w:t xml:space="preserve">oftware </w:t>
      </w:r>
      <w:r w:rsidR="003D70F6" w:rsidRPr="003B5ADE">
        <w:rPr>
          <w:rFonts w:ascii="Times New Roman" w:hAnsi="Times New Roman" w:cs="Times New Roman"/>
          <w:i/>
          <w:iCs/>
          <w:sz w:val="24"/>
          <w:szCs w:val="24"/>
        </w:rPr>
        <w:t>I</w:t>
      </w:r>
      <w:r w:rsidR="00AA5BBF" w:rsidRPr="003B5ADE">
        <w:rPr>
          <w:rFonts w:ascii="Times New Roman" w:hAnsi="Times New Roman" w:cs="Times New Roman"/>
          <w:i/>
          <w:iCs/>
          <w:sz w:val="24"/>
          <w:szCs w:val="24"/>
        </w:rPr>
        <w:t xml:space="preserve">ncreases </w:t>
      </w:r>
      <w:r w:rsidR="003D70F6" w:rsidRPr="003B5ADE">
        <w:rPr>
          <w:rFonts w:ascii="Times New Roman" w:hAnsi="Times New Roman" w:cs="Times New Roman"/>
          <w:i/>
          <w:iCs/>
          <w:sz w:val="24"/>
          <w:szCs w:val="24"/>
        </w:rPr>
        <w:t>S</w:t>
      </w:r>
      <w:r w:rsidR="00AA5BBF" w:rsidRPr="003B5ADE">
        <w:rPr>
          <w:rFonts w:ascii="Times New Roman" w:hAnsi="Times New Roman" w:cs="Times New Roman"/>
          <w:i/>
          <w:iCs/>
          <w:sz w:val="24"/>
          <w:szCs w:val="24"/>
        </w:rPr>
        <w:t xml:space="preserve">ales and </w:t>
      </w:r>
      <w:r w:rsidR="003D70F6" w:rsidRPr="003B5ADE">
        <w:rPr>
          <w:rFonts w:ascii="Times New Roman" w:hAnsi="Times New Roman" w:cs="Times New Roman"/>
          <w:i/>
          <w:iCs/>
          <w:sz w:val="24"/>
          <w:szCs w:val="24"/>
        </w:rPr>
        <w:t>P</w:t>
      </w:r>
      <w:r w:rsidR="00AA5BBF" w:rsidRPr="003B5ADE">
        <w:rPr>
          <w:rFonts w:ascii="Times New Roman" w:hAnsi="Times New Roman" w:cs="Times New Roman"/>
          <w:i/>
          <w:iCs/>
          <w:sz w:val="24"/>
          <w:szCs w:val="24"/>
        </w:rPr>
        <w:t>rofit</w:t>
      </w:r>
      <w:r w:rsidR="008911C7" w:rsidRPr="003B5ADE">
        <w:rPr>
          <w:rFonts w:ascii="Times New Roman" w:hAnsi="Times New Roman" w:cs="Times New Roman"/>
          <w:i/>
          <w:iCs/>
          <w:sz w:val="24"/>
          <w:szCs w:val="24"/>
        </w:rPr>
        <w:t xml:space="preserve">; and, </w:t>
      </w:r>
      <w:r w:rsidR="00AA5BBF" w:rsidRPr="003B5ADE">
        <w:rPr>
          <w:rFonts w:ascii="Times New Roman" w:hAnsi="Times New Roman" w:cs="Times New Roman"/>
          <w:i/>
          <w:iCs/>
          <w:sz w:val="24"/>
          <w:szCs w:val="24"/>
        </w:rPr>
        <w:t xml:space="preserve">Improve </w:t>
      </w:r>
      <w:r w:rsidR="003D70F6" w:rsidRPr="003B5ADE">
        <w:rPr>
          <w:rFonts w:ascii="Times New Roman" w:hAnsi="Times New Roman" w:cs="Times New Roman"/>
          <w:i/>
          <w:iCs/>
          <w:sz w:val="24"/>
          <w:szCs w:val="24"/>
        </w:rPr>
        <w:t>Y</w:t>
      </w:r>
      <w:r w:rsidR="00AA5BBF" w:rsidRPr="003B5ADE">
        <w:rPr>
          <w:rFonts w:ascii="Times New Roman" w:hAnsi="Times New Roman" w:cs="Times New Roman"/>
          <w:i/>
          <w:iCs/>
          <w:sz w:val="24"/>
          <w:szCs w:val="24"/>
        </w:rPr>
        <w:t xml:space="preserve">our </w:t>
      </w:r>
      <w:r w:rsidR="003D70F6" w:rsidRPr="003B5ADE">
        <w:rPr>
          <w:rFonts w:ascii="Times New Roman" w:hAnsi="Times New Roman" w:cs="Times New Roman"/>
          <w:i/>
          <w:iCs/>
          <w:sz w:val="24"/>
          <w:szCs w:val="24"/>
        </w:rPr>
        <w:t>I</w:t>
      </w:r>
      <w:r w:rsidR="00AA5BBF" w:rsidRPr="003B5ADE">
        <w:rPr>
          <w:rFonts w:ascii="Times New Roman" w:hAnsi="Times New Roman" w:cs="Times New Roman"/>
          <w:i/>
          <w:iCs/>
          <w:sz w:val="24"/>
          <w:szCs w:val="24"/>
        </w:rPr>
        <w:t xml:space="preserve">nventory </w:t>
      </w:r>
      <w:r w:rsidR="003D70F6" w:rsidRPr="003B5ADE">
        <w:rPr>
          <w:rFonts w:ascii="Times New Roman" w:hAnsi="Times New Roman" w:cs="Times New Roman"/>
          <w:i/>
          <w:iCs/>
          <w:sz w:val="24"/>
          <w:szCs w:val="24"/>
        </w:rPr>
        <w:t>M</w:t>
      </w:r>
      <w:r w:rsidR="00AA5BBF" w:rsidRPr="003B5ADE">
        <w:rPr>
          <w:rFonts w:ascii="Times New Roman" w:hAnsi="Times New Roman" w:cs="Times New Roman"/>
          <w:i/>
          <w:iCs/>
          <w:sz w:val="24"/>
          <w:szCs w:val="24"/>
        </w:rPr>
        <w:t xml:space="preserve">anagement to </w:t>
      </w:r>
      <w:r w:rsidR="003D70F6" w:rsidRPr="003B5ADE">
        <w:rPr>
          <w:rFonts w:ascii="Times New Roman" w:hAnsi="Times New Roman" w:cs="Times New Roman"/>
          <w:i/>
          <w:iCs/>
          <w:sz w:val="24"/>
          <w:szCs w:val="24"/>
        </w:rPr>
        <w:t>I</w:t>
      </w:r>
      <w:r w:rsidR="00AA5BBF" w:rsidRPr="003B5ADE">
        <w:rPr>
          <w:rFonts w:ascii="Times New Roman" w:hAnsi="Times New Roman" w:cs="Times New Roman"/>
          <w:i/>
          <w:iCs/>
          <w:sz w:val="24"/>
          <w:szCs w:val="24"/>
        </w:rPr>
        <w:t xml:space="preserve">ncrease </w:t>
      </w:r>
      <w:r w:rsidR="003D70F6" w:rsidRPr="003B5ADE">
        <w:rPr>
          <w:rFonts w:ascii="Times New Roman" w:hAnsi="Times New Roman" w:cs="Times New Roman"/>
          <w:i/>
          <w:iCs/>
          <w:sz w:val="24"/>
          <w:szCs w:val="24"/>
        </w:rPr>
        <w:t>S</w:t>
      </w:r>
      <w:r w:rsidR="00AA5BBF" w:rsidRPr="003B5ADE">
        <w:rPr>
          <w:rFonts w:ascii="Times New Roman" w:hAnsi="Times New Roman" w:cs="Times New Roman"/>
          <w:i/>
          <w:iCs/>
          <w:sz w:val="24"/>
          <w:szCs w:val="24"/>
        </w:rPr>
        <w:t>ales</w:t>
      </w:r>
      <w:r w:rsidR="008911C7" w:rsidRPr="003B5ADE">
        <w:rPr>
          <w:rFonts w:ascii="Times New Roman" w:hAnsi="Times New Roman" w:cs="Times New Roman"/>
          <w:i/>
          <w:iCs/>
          <w:sz w:val="24"/>
          <w:szCs w:val="24"/>
        </w:rPr>
        <w:t>.</w:t>
      </w:r>
    </w:p>
    <w:p w14:paraId="2A6B68EB" w14:textId="77777777" w:rsidR="00B417F0" w:rsidRPr="003B5ADE" w:rsidRDefault="00B417F0" w:rsidP="003B5ADE">
      <w:pPr>
        <w:spacing w:after="0" w:line="480" w:lineRule="auto"/>
        <w:ind w:firstLine="720"/>
        <w:jc w:val="left"/>
        <w:rPr>
          <w:rFonts w:ascii="Times New Roman" w:hAnsi="Times New Roman" w:cs="Times New Roman"/>
          <w:sz w:val="24"/>
          <w:szCs w:val="24"/>
        </w:rPr>
      </w:pPr>
    </w:p>
    <w:p w14:paraId="0D04164E" w14:textId="77777777" w:rsidR="007E2AFF" w:rsidRPr="003B5ADE" w:rsidRDefault="00B637BA" w:rsidP="003B5ADE">
      <w:pPr>
        <w:spacing w:after="0" w:line="480" w:lineRule="auto"/>
        <w:jc w:val="left"/>
        <w:rPr>
          <w:rFonts w:ascii="Times New Roman" w:hAnsi="Times New Roman" w:cs="Times New Roman"/>
          <w:b/>
          <w:bCs/>
          <w:sz w:val="24"/>
          <w:szCs w:val="24"/>
        </w:rPr>
      </w:pPr>
      <w:r w:rsidRPr="003B5ADE">
        <w:rPr>
          <w:rFonts w:ascii="Times New Roman" w:hAnsi="Times New Roman" w:cs="Times New Roman"/>
          <w:b/>
          <w:bCs/>
          <w:sz w:val="24"/>
          <w:szCs w:val="24"/>
        </w:rPr>
        <w:lastRenderedPageBreak/>
        <w:t>Relation of Artifacts to Project Development</w:t>
      </w:r>
    </w:p>
    <w:p w14:paraId="451F62AE" w14:textId="64CC4F1E" w:rsidR="00FD0948" w:rsidRPr="003B5ADE" w:rsidRDefault="00FD0948" w:rsidP="003B5ADE">
      <w:pPr>
        <w:spacing w:after="0" w:line="480" w:lineRule="auto"/>
        <w:ind w:firstLine="720"/>
        <w:jc w:val="left"/>
        <w:rPr>
          <w:rFonts w:ascii="Times New Roman" w:hAnsi="Times New Roman" w:cs="Times New Roman"/>
          <w:b/>
          <w:bCs/>
          <w:sz w:val="24"/>
          <w:szCs w:val="24"/>
        </w:rPr>
      </w:pPr>
      <w:r w:rsidRPr="003B5ADE">
        <w:rPr>
          <w:rFonts w:ascii="Times New Roman" w:hAnsi="Times New Roman" w:cs="Times New Roman"/>
          <w:sz w:val="24"/>
          <w:szCs w:val="24"/>
        </w:rPr>
        <w:t xml:space="preserve"> </w:t>
      </w:r>
      <w:r w:rsidR="00572743" w:rsidRPr="003B5ADE">
        <w:rPr>
          <w:rFonts w:ascii="Times New Roman" w:hAnsi="Times New Roman" w:cs="Times New Roman"/>
          <w:sz w:val="24"/>
          <w:szCs w:val="24"/>
        </w:rPr>
        <w:t xml:space="preserve">The </w:t>
      </w:r>
      <w:r w:rsidR="00572743" w:rsidRPr="003B5ADE">
        <w:rPr>
          <w:rFonts w:ascii="Times New Roman" w:hAnsi="Times New Roman" w:cs="Times New Roman"/>
          <w:b/>
          <w:bCs/>
          <w:sz w:val="24"/>
          <w:szCs w:val="24"/>
        </w:rPr>
        <w:t>first</w:t>
      </w:r>
      <w:r w:rsidR="00572743" w:rsidRPr="003B5ADE">
        <w:rPr>
          <w:rFonts w:ascii="Times New Roman" w:hAnsi="Times New Roman" w:cs="Times New Roman"/>
          <w:sz w:val="24"/>
          <w:szCs w:val="24"/>
        </w:rPr>
        <w:t xml:space="preserve"> work, titled </w:t>
      </w:r>
      <w:r w:rsidR="00572743" w:rsidRPr="003B5ADE">
        <w:rPr>
          <w:rFonts w:ascii="Times New Roman" w:hAnsi="Times New Roman" w:cs="Times New Roman"/>
          <w:i/>
          <w:iCs/>
          <w:sz w:val="24"/>
          <w:szCs w:val="24"/>
        </w:rPr>
        <w:t>Why Choose Customized Over Out-Of-The-Box Inventory Management</w:t>
      </w:r>
      <w:r w:rsidR="00572743" w:rsidRPr="003B5ADE">
        <w:rPr>
          <w:rFonts w:ascii="Times New Roman" w:hAnsi="Times New Roman" w:cs="Times New Roman"/>
          <w:sz w:val="24"/>
          <w:szCs w:val="24"/>
        </w:rPr>
        <w:t xml:space="preserve">, is an explanation by Clear Spider about the benefits and reasons for having an inventory management system customized to meet the needs of a business. Two of these reasons are: first, </w:t>
      </w:r>
      <w:r w:rsidR="00CA5B5B" w:rsidRPr="003B5ADE">
        <w:rPr>
          <w:rFonts w:ascii="Times New Roman" w:hAnsi="Times New Roman" w:cs="Times New Roman"/>
          <w:sz w:val="24"/>
          <w:szCs w:val="24"/>
        </w:rPr>
        <w:t xml:space="preserve">they provide </w:t>
      </w:r>
      <w:r w:rsidR="00CA5B5B" w:rsidRPr="003B5ADE">
        <w:rPr>
          <w:rFonts w:ascii="Times New Roman" w:hAnsi="Times New Roman" w:cs="Times New Roman"/>
          <w:i/>
          <w:iCs/>
          <w:sz w:val="24"/>
          <w:szCs w:val="24"/>
        </w:rPr>
        <w:t>e</w:t>
      </w:r>
      <w:r w:rsidR="00572743" w:rsidRPr="003B5ADE">
        <w:rPr>
          <w:rFonts w:ascii="Times New Roman" w:hAnsi="Times New Roman" w:cs="Times New Roman"/>
          <w:i/>
          <w:iCs/>
          <w:sz w:val="24"/>
          <w:szCs w:val="24"/>
        </w:rPr>
        <w:t xml:space="preserve">asy integrations, </w:t>
      </w:r>
      <w:r w:rsidR="00572743" w:rsidRPr="003B5ADE">
        <w:rPr>
          <w:rFonts w:ascii="Times New Roman" w:hAnsi="Times New Roman" w:cs="Times New Roman"/>
          <w:sz w:val="24"/>
          <w:szCs w:val="24"/>
        </w:rPr>
        <w:t>which means that a customized system can mold to the needs of the business including any needed software integrations; second</w:t>
      </w:r>
      <w:r w:rsidR="00A56CAC" w:rsidRPr="003B5ADE">
        <w:rPr>
          <w:rFonts w:ascii="Times New Roman" w:hAnsi="Times New Roman" w:cs="Times New Roman"/>
          <w:sz w:val="24"/>
          <w:szCs w:val="24"/>
        </w:rPr>
        <w:t>,</w:t>
      </w:r>
      <w:r w:rsidR="00572743" w:rsidRPr="003B5ADE">
        <w:rPr>
          <w:rFonts w:ascii="Times New Roman" w:hAnsi="Times New Roman" w:cs="Times New Roman"/>
          <w:sz w:val="24"/>
          <w:szCs w:val="24"/>
        </w:rPr>
        <w:t xml:space="preserve"> a customized inventory system </w:t>
      </w:r>
      <w:r w:rsidR="00572743" w:rsidRPr="003B5ADE">
        <w:rPr>
          <w:rFonts w:ascii="Times New Roman" w:hAnsi="Times New Roman" w:cs="Times New Roman"/>
          <w:i/>
          <w:iCs/>
          <w:sz w:val="24"/>
          <w:szCs w:val="24"/>
        </w:rPr>
        <w:t xml:space="preserve">suits your business, </w:t>
      </w:r>
      <w:r w:rsidR="00572743" w:rsidRPr="003B5ADE">
        <w:rPr>
          <w:rFonts w:ascii="Times New Roman" w:hAnsi="Times New Roman" w:cs="Times New Roman"/>
          <w:sz w:val="24"/>
          <w:szCs w:val="24"/>
        </w:rPr>
        <w:t>which means customized software is easier to use, navigation is quicker for new users and training is less strenuous</w:t>
      </w:r>
      <w:r w:rsidR="00E64960" w:rsidRPr="003B5ADE">
        <w:rPr>
          <w:rFonts w:ascii="Times New Roman" w:hAnsi="Times New Roman" w:cs="Times New Roman"/>
          <w:sz w:val="24"/>
          <w:szCs w:val="24"/>
        </w:rPr>
        <w:t xml:space="preserve"> </w:t>
      </w:r>
      <w:r w:rsidR="001E5C2C" w:rsidRPr="003B5ADE">
        <w:rPr>
          <w:rFonts w:ascii="Times New Roman" w:hAnsi="Times New Roman" w:cs="Times New Roman"/>
          <w:sz w:val="24"/>
          <w:szCs w:val="24"/>
        </w:rPr>
        <w:t>(Clear Spider, 20</w:t>
      </w:r>
      <w:r w:rsidR="00E64960" w:rsidRPr="003B5ADE">
        <w:rPr>
          <w:rFonts w:ascii="Times New Roman" w:hAnsi="Times New Roman" w:cs="Times New Roman"/>
          <w:sz w:val="24"/>
          <w:szCs w:val="24"/>
        </w:rPr>
        <w:t>19</w:t>
      </w:r>
      <w:r w:rsidR="001E5C2C" w:rsidRPr="003B5ADE">
        <w:rPr>
          <w:rFonts w:ascii="Times New Roman" w:hAnsi="Times New Roman" w:cs="Times New Roman"/>
          <w:sz w:val="24"/>
          <w:szCs w:val="24"/>
        </w:rPr>
        <w:t>)</w:t>
      </w:r>
      <w:r w:rsidR="00E64960" w:rsidRPr="003B5ADE">
        <w:rPr>
          <w:rFonts w:ascii="Times New Roman" w:hAnsi="Times New Roman" w:cs="Times New Roman"/>
          <w:sz w:val="24"/>
          <w:szCs w:val="24"/>
        </w:rPr>
        <w:t>.</w:t>
      </w:r>
    </w:p>
    <w:p w14:paraId="5E93F4EF" w14:textId="602CAAA1" w:rsidR="001D42A5" w:rsidRPr="003B5ADE" w:rsidRDefault="00FD0948"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 </w:t>
      </w:r>
      <w:r w:rsidR="001E5C2C" w:rsidRPr="003B5ADE">
        <w:rPr>
          <w:rFonts w:ascii="Times New Roman" w:hAnsi="Times New Roman" w:cs="Times New Roman"/>
          <w:sz w:val="24"/>
          <w:szCs w:val="24"/>
        </w:rPr>
        <w:t>Since a customized inventory management system is easy integrations is one of the benefits of a customized inventory management system, it will be easy to seamlessly connect the new desktop application to the existing inventory database server. It i</w:t>
      </w:r>
      <w:r w:rsidR="00B35A56" w:rsidRPr="003B5ADE">
        <w:rPr>
          <w:rFonts w:ascii="Times New Roman" w:hAnsi="Times New Roman" w:cs="Times New Roman"/>
          <w:sz w:val="24"/>
          <w:szCs w:val="24"/>
        </w:rPr>
        <w:t xml:space="preserve">s beneficial to realize </w:t>
      </w:r>
      <w:r w:rsidR="001E5C2C" w:rsidRPr="003B5ADE">
        <w:rPr>
          <w:rFonts w:ascii="Times New Roman" w:hAnsi="Times New Roman" w:cs="Times New Roman"/>
          <w:sz w:val="24"/>
          <w:szCs w:val="24"/>
        </w:rPr>
        <w:t xml:space="preserve">that a customized inventory management system </w:t>
      </w:r>
      <w:r w:rsidR="001E5C2C" w:rsidRPr="003B5ADE">
        <w:rPr>
          <w:rFonts w:ascii="Times New Roman" w:hAnsi="Times New Roman" w:cs="Times New Roman"/>
          <w:i/>
          <w:iCs/>
          <w:sz w:val="24"/>
          <w:szCs w:val="24"/>
        </w:rPr>
        <w:t>suits your business</w:t>
      </w:r>
      <w:r w:rsidR="001E5C2C" w:rsidRPr="003B5ADE">
        <w:rPr>
          <w:rFonts w:ascii="Times New Roman" w:hAnsi="Times New Roman" w:cs="Times New Roman"/>
          <w:sz w:val="24"/>
          <w:szCs w:val="24"/>
        </w:rPr>
        <w:t>, because the employees will find the new system easy to use</w:t>
      </w:r>
      <w:r w:rsidR="00844FF2" w:rsidRPr="003B5ADE">
        <w:rPr>
          <w:rFonts w:ascii="Times New Roman" w:hAnsi="Times New Roman" w:cs="Times New Roman"/>
          <w:sz w:val="24"/>
          <w:szCs w:val="24"/>
        </w:rPr>
        <w:t>.</w:t>
      </w:r>
      <w:r w:rsidR="001E5C2C" w:rsidRPr="003B5ADE">
        <w:rPr>
          <w:rFonts w:ascii="Times New Roman" w:hAnsi="Times New Roman" w:cs="Times New Roman"/>
          <w:sz w:val="24"/>
          <w:szCs w:val="24"/>
        </w:rPr>
        <w:t xml:space="preserve"> </w:t>
      </w:r>
      <w:r w:rsidR="00844FF2" w:rsidRPr="003B5ADE">
        <w:rPr>
          <w:rFonts w:ascii="Times New Roman" w:hAnsi="Times New Roman" w:cs="Times New Roman"/>
          <w:sz w:val="24"/>
          <w:szCs w:val="24"/>
        </w:rPr>
        <w:t>This is because it provides</w:t>
      </w:r>
      <w:r w:rsidR="001E5C2C" w:rsidRPr="003B5ADE">
        <w:rPr>
          <w:rFonts w:ascii="Times New Roman" w:hAnsi="Times New Roman" w:cs="Times New Roman"/>
          <w:sz w:val="24"/>
          <w:szCs w:val="24"/>
        </w:rPr>
        <w:t xml:space="preserve"> quick navigation so that they could very easily become used to using the new application, and there won’t be too much of a learning curve</w:t>
      </w:r>
      <w:r w:rsidR="00724F51" w:rsidRPr="003B5ADE">
        <w:rPr>
          <w:rFonts w:ascii="Times New Roman" w:hAnsi="Times New Roman" w:cs="Times New Roman"/>
          <w:sz w:val="24"/>
          <w:szCs w:val="24"/>
        </w:rPr>
        <w:t xml:space="preserve"> </w:t>
      </w:r>
      <w:r w:rsidR="001E5C2C" w:rsidRPr="003B5ADE">
        <w:rPr>
          <w:rFonts w:ascii="Times New Roman" w:hAnsi="Times New Roman" w:cs="Times New Roman"/>
          <w:sz w:val="24"/>
          <w:szCs w:val="24"/>
        </w:rPr>
        <w:t xml:space="preserve">to slow down the sales process. </w:t>
      </w:r>
      <w:r w:rsidR="00C33100" w:rsidRPr="003B5ADE">
        <w:rPr>
          <w:rFonts w:ascii="Times New Roman" w:hAnsi="Times New Roman" w:cs="Times New Roman"/>
          <w:sz w:val="24"/>
          <w:szCs w:val="24"/>
        </w:rPr>
        <w:t xml:space="preserve">The application will rather aid in the facilitation of the process rather than hinder it in any way. </w:t>
      </w:r>
    </w:p>
    <w:p w14:paraId="76EB9025" w14:textId="170F4C92" w:rsidR="007D17CB" w:rsidRPr="003B5ADE" w:rsidRDefault="001D42A5"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The </w:t>
      </w:r>
      <w:r w:rsidRPr="003B5ADE">
        <w:rPr>
          <w:rFonts w:ascii="Times New Roman" w:hAnsi="Times New Roman" w:cs="Times New Roman"/>
          <w:b/>
          <w:bCs/>
          <w:sz w:val="24"/>
          <w:szCs w:val="24"/>
        </w:rPr>
        <w:t>second</w:t>
      </w:r>
      <w:r w:rsidRPr="003B5ADE">
        <w:rPr>
          <w:rFonts w:ascii="Times New Roman" w:hAnsi="Times New Roman" w:cs="Times New Roman"/>
          <w:sz w:val="24"/>
          <w:szCs w:val="24"/>
        </w:rPr>
        <w:t xml:space="preserve"> work, titled </w:t>
      </w:r>
      <w:r w:rsidRPr="003B5ADE">
        <w:rPr>
          <w:rFonts w:ascii="Times New Roman" w:hAnsi="Times New Roman" w:cs="Times New Roman"/>
          <w:i/>
          <w:iCs/>
          <w:sz w:val="24"/>
          <w:szCs w:val="24"/>
        </w:rPr>
        <w:t xml:space="preserve">The Dangers of Using Excel for Inventory Management, </w:t>
      </w:r>
      <w:r w:rsidRPr="003B5ADE">
        <w:rPr>
          <w:rFonts w:ascii="Times New Roman" w:hAnsi="Times New Roman" w:cs="Times New Roman"/>
          <w:sz w:val="24"/>
          <w:szCs w:val="24"/>
        </w:rPr>
        <w:t xml:space="preserve">explains how using spreadsheets for inventory management is okay when a business is just starting out, but as it grows, the spreadsheet system can negatively impact a business if relied on too much in circumstances where other tools could work better. </w:t>
      </w:r>
      <w:r w:rsidR="007577BC" w:rsidRPr="003B5ADE">
        <w:rPr>
          <w:rFonts w:ascii="Times New Roman" w:hAnsi="Times New Roman" w:cs="Times New Roman"/>
          <w:sz w:val="24"/>
          <w:szCs w:val="24"/>
        </w:rPr>
        <w:t>(</w:t>
      </w:r>
      <w:r w:rsidR="007577BC" w:rsidRPr="003B5ADE">
        <w:rPr>
          <w:rFonts w:ascii="Times New Roman" w:hAnsi="Times New Roman" w:cs="Times New Roman"/>
          <w:noProof/>
          <w:sz w:val="24"/>
          <w:szCs w:val="24"/>
        </w:rPr>
        <w:t xml:space="preserve">Homby, 2015). </w:t>
      </w:r>
      <w:r w:rsidR="007577BC" w:rsidRPr="003B5ADE">
        <w:rPr>
          <w:rFonts w:ascii="Times New Roman" w:hAnsi="Times New Roman" w:cs="Times New Roman"/>
          <w:sz w:val="24"/>
          <w:szCs w:val="24"/>
        </w:rPr>
        <w:t xml:space="preserve">The author, Homby, specifically explains how using spreadsheets can lead </w:t>
      </w:r>
      <w:r w:rsidR="003B7F00" w:rsidRPr="003B5ADE">
        <w:rPr>
          <w:rFonts w:ascii="Times New Roman" w:hAnsi="Times New Roman" w:cs="Times New Roman"/>
          <w:sz w:val="24"/>
          <w:szCs w:val="24"/>
        </w:rPr>
        <w:t xml:space="preserve">to </w:t>
      </w:r>
      <w:r w:rsidR="007577BC" w:rsidRPr="003B5ADE">
        <w:rPr>
          <w:rFonts w:ascii="Times New Roman" w:hAnsi="Times New Roman" w:cs="Times New Roman"/>
          <w:sz w:val="24"/>
          <w:szCs w:val="24"/>
        </w:rPr>
        <w:t>information not being updated on time, skewed reporting in inventory management</w:t>
      </w:r>
      <w:r w:rsidR="007577BC" w:rsidRPr="003B5ADE">
        <w:rPr>
          <w:rFonts w:ascii="Times New Roman" w:hAnsi="Times New Roman" w:cs="Times New Roman"/>
          <w:i/>
          <w:iCs/>
          <w:sz w:val="24"/>
          <w:szCs w:val="24"/>
        </w:rPr>
        <w:t xml:space="preserve">, human error </w:t>
      </w:r>
      <w:r w:rsidR="0018656C" w:rsidRPr="003B5ADE">
        <w:rPr>
          <w:rFonts w:ascii="Times New Roman" w:hAnsi="Times New Roman" w:cs="Times New Roman"/>
          <w:i/>
          <w:iCs/>
          <w:sz w:val="24"/>
          <w:szCs w:val="24"/>
        </w:rPr>
        <w:t>occurring</w:t>
      </w:r>
      <w:r w:rsidR="007577BC" w:rsidRPr="003B5ADE">
        <w:rPr>
          <w:rFonts w:ascii="Times New Roman" w:hAnsi="Times New Roman" w:cs="Times New Roman"/>
          <w:i/>
          <w:iCs/>
          <w:sz w:val="24"/>
          <w:szCs w:val="24"/>
        </w:rPr>
        <w:t xml:space="preserve"> when manually </w:t>
      </w:r>
      <w:r w:rsidR="0018656C" w:rsidRPr="003B5ADE">
        <w:rPr>
          <w:rFonts w:ascii="Times New Roman" w:hAnsi="Times New Roman" w:cs="Times New Roman"/>
          <w:i/>
          <w:iCs/>
          <w:sz w:val="24"/>
          <w:szCs w:val="24"/>
        </w:rPr>
        <w:t xml:space="preserve">keeping </w:t>
      </w:r>
      <w:r w:rsidR="0018656C" w:rsidRPr="003B5ADE">
        <w:rPr>
          <w:rFonts w:ascii="Times New Roman" w:hAnsi="Times New Roman" w:cs="Times New Roman"/>
          <w:i/>
          <w:iCs/>
          <w:sz w:val="24"/>
          <w:szCs w:val="24"/>
        </w:rPr>
        <w:lastRenderedPageBreak/>
        <w:t>track of</w:t>
      </w:r>
      <w:r w:rsidR="007577BC" w:rsidRPr="003B5ADE">
        <w:rPr>
          <w:rFonts w:ascii="Times New Roman" w:hAnsi="Times New Roman" w:cs="Times New Roman"/>
          <w:i/>
          <w:iCs/>
          <w:sz w:val="24"/>
          <w:szCs w:val="24"/>
        </w:rPr>
        <w:t xml:space="preserve"> stock items and updated information</w:t>
      </w:r>
      <w:r w:rsidR="00136BD0" w:rsidRPr="003B5ADE">
        <w:rPr>
          <w:rFonts w:ascii="Times New Roman" w:hAnsi="Times New Roman" w:cs="Times New Roman"/>
          <w:sz w:val="24"/>
          <w:szCs w:val="24"/>
        </w:rPr>
        <w:t xml:space="preserve">, </w:t>
      </w:r>
      <w:r w:rsidR="007577BC" w:rsidRPr="003B5ADE">
        <w:rPr>
          <w:rFonts w:ascii="Times New Roman" w:hAnsi="Times New Roman" w:cs="Times New Roman"/>
          <w:sz w:val="24"/>
          <w:szCs w:val="24"/>
        </w:rPr>
        <w:t>and the potential for lost data when sharing spreadsheets (2015).</w:t>
      </w:r>
    </w:p>
    <w:p w14:paraId="4B3959EE" w14:textId="334863CE" w:rsidR="00B64443" w:rsidRPr="003B5ADE" w:rsidRDefault="00B64443"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 This work is helpful because it offers information to help Simply Safe Security to understand the enormity </w:t>
      </w:r>
      <w:r w:rsidR="00D60C92" w:rsidRPr="003B5ADE">
        <w:rPr>
          <w:rFonts w:ascii="Times New Roman" w:hAnsi="Times New Roman" w:cs="Times New Roman"/>
          <w:sz w:val="24"/>
          <w:szCs w:val="24"/>
        </w:rPr>
        <w:t xml:space="preserve">of </w:t>
      </w:r>
      <w:r w:rsidR="001D7166" w:rsidRPr="003B5ADE">
        <w:rPr>
          <w:rFonts w:ascii="Times New Roman" w:hAnsi="Times New Roman" w:cs="Times New Roman"/>
          <w:sz w:val="24"/>
          <w:szCs w:val="24"/>
        </w:rPr>
        <w:t>its</w:t>
      </w:r>
      <w:r w:rsidRPr="003B5ADE">
        <w:rPr>
          <w:rFonts w:ascii="Times New Roman" w:hAnsi="Times New Roman" w:cs="Times New Roman"/>
          <w:sz w:val="24"/>
          <w:szCs w:val="24"/>
        </w:rPr>
        <w:t xml:space="preserve"> current predicament and the danger that the company would be in, if it should remain as it is, without implementing an inventory management system. Using spreadsheets to track inventory was </w:t>
      </w:r>
      <w:r w:rsidR="004A1307" w:rsidRPr="003B5ADE">
        <w:rPr>
          <w:rFonts w:ascii="Times New Roman" w:hAnsi="Times New Roman" w:cs="Times New Roman"/>
          <w:sz w:val="24"/>
          <w:szCs w:val="24"/>
        </w:rPr>
        <w:t xml:space="preserve">a </w:t>
      </w:r>
      <w:r w:rsidRPr="003B5ADE">
        <w:rPr>
          <w:rFonts w:ascii="Times New Roman" w:hAnsi="Times New Roman" w:cs="Times New Roman"/>
          <w:sz w:val="24"/>
          <w:szCs w:val="24"/>
        </w:rPr>
        <w:t xml:space="preserve">great implementation for the company when it was still in its </w:t>
      </w:r>
      <w:r w:rsidRPr="003B5ADE">
        <w:rPr>
          <w:rFonts w:ascii="Times New Roman" w:hAnsi="Times New Roman" w:cs="Times New Roman"/>
          <w:i/>
          <w:iCs/>
          <w:sz w:val="24"/>
          <w:szCs w:val="24"/>
        </w:rPr>
        <w:t>beginning stages</w:t>
      </w:r>
      <w:r w:rsidRPr="003B5ADE">
        <w:rPr>
          <w:rFonts w:ascii="Times New Roman" w:hAnsi="Times New Roman" w:cs="Times New Roman"/>
          <w:sz w:val="24"/>
          <w:szCs w:val="24"/>
        </w:rPr>
        <w:t xml:space="preserve">, but now that the company has grown and is selling many more products to many more customers, the current spreadsheet inventory system has become more of a hindrance than a help to the company. The errors that Homby writes about, including </w:t>
      </w:r>
      <w:r w:rsidRPr="003B5ADE">
        <w:rPr>
          <w:rFonts w:ascii="Times New Roman" w:hAnsi="Times New Roman" w:cs="Times New Roman"/>
          <w:i/>
          <w:iCs/>
          <w:sz w:val="24"/>
          <w:szCs w:val="24"/>
        </w:rPr>
        <w:t xml:space="preserve">human error occurring when manually keeping track of stock items and updated information, </w:t>
      </w:r>
      <w:r w:rsidRPr="003B5ADE">
        <w:rPr>
          <w:rFonts w:ascii="Times New Roman" w:hAnsi="Times New Roman" w:cs="Times New Roman"/>
          <w:sz w:val="24"/>
          <w:szCs w:val="24"/>
        </w:rPr>
        <w:t>which is the main problem right now at Safely Home Security</w:t>
      </w:r>
      <w:r w:rsidR="00975825" w:rsidRPr="003B5ADE">
        <w:rPr>
          <w:rFonts w:ascii="Times New Roman" w:hAnsi="Times New Roman" w:cs="Times New Roman"/>
          <w:sz w:val="24"/>
          <w:szCs w:val="24"/>
        </w:rPr>
        <w:t>,</w:t>
      </w:r>
      <w:r w:rsidRPr="003B5ADE">
        <w:rPr>
          <w:rFonts w:ascii="Times New Roman" w:hAnsi="Times New Roman" w:cs="Times New Roman"/>
          <w:sz w:val="24"/>
          <w:szCs w:val="24"/>
        </w:rPr>
        <w:t xml:space="preserve"> will be eradicated by the implementation of the proposed solution. </w:t>
      </w:r>
    </w:p>
    <w:p w14:paraId="15370D25" w14:textId="0658AE4C" w:rsidR="007855CC" w:rsidRPr="003B5ADE" w:rsidRDefault="000D6946"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         </w:t>
      </w:r>
      <w:r w:rsidR="007855CC" w:rsidRPr="003B5ADE">
        <w:rPr>
          <w:rFonts w:ascii="Times New Roman" w:hAnsi="Times New Roman" w:cs="Times New Roman"/>
          <w:sz w:val="24"/>
          <w:szCs w:val="24"/>
        </w:rPr>
        <w:t xml:space="preserve">The </w:t>
      </w:r>
      <w:r w:rsidR="007855CC" w:rsidRPr="003B5ADE">
        <w:rPr>
          <w:rFonts w:ascii="Times New Roman" w:hAnsi="Times New Roman" w:cs="Times New Roman"/>
          <w:b/>
          <w:bCs/>
          <w:sz w:val="24"/>
          <w:szCs w:val="24"/>
        </w:rPr>
        <w:t>third</w:t>
      </w:r>
      <w:r w:rsidR="007855CC" w:rsidRPr="003B5ADE">
        <w:rPr>
          <w:rFonts w:ascii="Times New Roman" w:hAnsi="Times New Roman" w:cs="Times New Roman"/>
          <w:sz w:val="24"/>
          <w:szCs w:val="24"/>
        </w:rPr>
        <w:t xml:space="preserve"> work, </w:t>
      </w:r>
      <w:r w:rsidR="007855CC" w:rsidRPr="003B5ADE">
        <w:rPr>
          <w:rFonts w:ascii="Times New Roman" w:hAnsi="Times New Roman" w:cs="Times New Roman"/>
          <w:i/>
          <w:iCs/>
          <w:sz w:val="24"/>
          <w:szCs w:val="24"/>
        </w:rPr>
        <w:t xml:space="preserve">10 Ways Inventory Management Software Increases Sales and Profit, </w:t>
      </w:r>
      <w:r w:rsidR="007855CC" w:rsidRPr="003B5ADE">
        <w:rPr>
          <w:rFonts w:ascii="Times New Roman" w:hAnsi="Times New Roman" w:cs="Times New Roman"/>
          <w:sz w:val="24"/>
          <w:szCs w:val="24"/>
        </w:rPr>
        <w:t>offers explanations of the many benefits that implementing an inventory management application would come with. Some of these benefits highlight the goals of the proposed project.</w:t>
      </w:r>
      <w:r w:rsidR="00526CC2" w:rsidRPr="003B5ADE">
        <w:rPr>
          <w:rFonts w:ascii="Times New Roman" w:hAnsi="Times New Roman" w:cs="Times New Roman"/>
          <w:sz w:val="24"/>
          <w:szCs w:val="24"/>
        </w:rPr>
        <w:t xml:space="preserve"> One main explanation is that </w:t>
      </w:r>
      <w:r w:rsidR="00D95EEF" w:rsidRPr="003B5ADE">
        <w:rPr>
          <w:rFonts w:ascii="Times New Roman" w:hAnsi="Times New Roman" w:cs="Times New Roman"/>
          <w:sz w:val="24"/>
          <w:szCs w:val="24"/>
        </w:rPr>
        <w:t xml:space="preserve">it </w:t>
      </w:r>
      <w:r w:rsidR="00526CC2" w:rsidRPr="003B5ADE">
        <w:rPr>
          <w:rFonts w:ascii="Times New Roman" w:hAnsi="Times New Roman" w:cs="Times New Roman"/>
          <w:sz w:val="24"/>
          <w:szCs w:val="24"/>
        </w:rPr>
        <w:t xml:space="preserve">provides </w:t>
      </w:r>
      <w:r w:rsidR="00526CC2" w:rsidRPr="003B5ADE">
        <w:rPr>
          <w:rFonts w:ascii="Times New Roman" w:hAnsi="Times New Roman" w:cs="Times New Roman"/>
          <w:i/>
          <w:iCs/>
          <w:sz w:val="24"/>
          <w:szCs w:val="24"/>
        </w:rPr>
        <w:t xml:space="preserve">real-time data access, </w:t>
      </w:r>
      <w:r w:rsidR="00526CC2" w:rsidRPr="003B5ADE">
        <w:rPr>
          <w:rFonts w:ascii="Times New Roman" w:hAnsi="Times New Roman" w:cs="Times New Roman"/>
          <w:sz w:val="24"/>
          <w:szCs w:val="24"/>
        </w:rPr>
        <w:t>which means that inventory management software makes it a lot easier to keep an updated overview of stocking levels. (Intelligence Node, 2015).</w:t>
      </w:r>
      <w:r w:rsidR="00A629AD" w:rsidRPr="003B5ADE">
        <w:rPr>
          <w:rFonts w:ascii="Times New Roman" w:hAnsi="Times New Roman" w:cs="Times New Roman"/>
          <w:sz w:val="24"/>
          <w:szCs w:val="24"/>
        </w:rPr>
        <w:t xml:space="preserve"> </w:t>
      </w:r>
    </w:p>
    <w:p w14:paraId="53F5D062" w14:textId="34A63083" w:rsidR="00A629AD" w:rsidRPr="003B5ADE" w:rsidRDefault="00A629AD"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Having real-time data access will enable Safely Home Security to sell items to customers that are in -stock and reduce customer complaints, as well as free up time spent on dealing with customer complaints so that employees can have more phone calls</w:t>
      </w:r>
      <w:r w:rsidR="00AA3E38" w:rsidRPr="003B5ADE">
        <w:rPr>
          <w:rFonts w:ascii="Times New Roman" w:hAnsi="Times New Roman" w:cs="Times New Roman"/>
          <w:sz w:val="24"/>
          <w:szCs w:val="24"/>
        </w:rPr>
        <w:t xml:space="preserve">, </w:t>
      </w:r>
      <w:r w:rsidRPr="003B5ADE">
        <w:rPr>
          <w:rFonts w:ascii="Times New Roman" w:hAnsi="Times New Roman" w:cs="Times New Roman"/>
          <w:sz w:val="24"/>
          <w:szCs w:val="24"/>
        </w:rPr>
        <w:t xml:space="preserve">and more happy customers throughout each day. This is the benefit that implementing the proposed solution will produce. </w:t>
      </w:r>
    </w:p>
    <w:p w14:paraId="60259ECE" w14:textId="264B630B" w:rsidR="00325D78" w:rsidRPr="003B5ADE" w:rsidRDefault="00325D78" w:rsidP="003B5ADE">
      <w:pPr>
        <w:spacing w:after="0" w:line="480" w:lineRule="auto"/>
        <w:ind w:firstLine="720"/>
        <w:jc w:val="left"/>
        <w:rPr>
          <w:rFonts w:ascii="Times New Roman" w:hAnsi="Times New Roman" w:cs="Times New Roman"/>
          <w:i/>
          <w:iCs/>
          <w:sz w:val="24"/>
          <w:szCs w:val="24"/>
        </w:rPr>
      </w:pPr>
      <w:r w:rsidRPr="003B5ADE">
        <w:rPr>
          <w:rFonts w:ascii="Times New Roman" w:hAnsi="Times New Roman" w:cs="Times New Roman"/>
          <w:sz w:val="24"/>
          <w:szCs w:val="24"/>
        </w:rPr>
        <w:lastRenderedPageBreak/>
        <w:t xml:space="preserve">The </w:t>
      </w:r>
      <w:r w:rsidR="000D6946" w:rsidRPr="003B5ADE">
        <w:rPr>
          <w:rFonts w:ascii="Times New Roman" w:hAnsi="Times New Roman" w:cs="Times New Roman"/>
          <w:b/>
          <w:bCs/>
          <w:sz w:val="24"/>
          <w:szCs w:val="24"/>
        </w:rPr>
        <w:t>fourth</w:t>
      </w:r>
      <w:r w:rsidRPr="003B5ADE">
        <w:rPr>
          <w:rFonts w:ascii="Times New Roman" w:hAnsi="Times New Roman" w:cs="Times New Roman"/>
          <w:sz w:val="24"/>
          <w:szCs w:val="24"/>
        </w:rPr>
        <w:t xml:space="preserve"> work, </w:t>
      </w:r>
      <w:r w:rsidR="000D6946" w:rsidRPr="003B5ADE">
        <w:rPr>
          <w:rFonts w:ascii="Times New Roman" w:hAnsi="Times New Roman" w:cs="Times New Roman"/>
          <w:i/>
          <w:iCs/>
          <w:sz w:val="24"/>
          <w:szCs w:val="24"/>
        </w:rPr>
        <w:t>Improve Your Inventory Management to Increase Sales</w:t>
      </w:r>
      <w:r w:rsidR="00E420A6" w:rsidRPr="003B5ADE">
        <w:rPr>
          <w:rFonts w:ascii="Times New Roman" w:hAnsi="Times New Roman" w:cs="Times New Roman"/>
          <w:i/>
          <w:iCs/>
          <w:sz w:val="24"/>
          <w:szCs w:val="24"/>
        </w:rPr>
        <w:t xml:space="preserve">, </w:t>
      </w:r>
      <w:r w:rsidR="00E420A6" w:rsidRPr="003B5ADE">
        <w:rPr>
          <w:rFonts w:ascii="Times New Roman" w:hAnsi="Times New Roman" w:cs="Times New Roman"/>
          <w:sz w:val="24"/>
          <w:szCs w:val="24"/>
        </w:rPr>
        <w:t>highlights some major benefits that implementing the new inventory management application would provide. It states that by “using an automated inventory management system, your business will be more productive and efficient, earning you more sales and a greater profit margin</w:t>
      </w:r>
      <w:r w:rsidR="00D7033E" w:rsidRPr="003B5ADE">
        <w:rPr>
          <w:rFonts w:ascii="Times New Roman" w:hAnsi="Times New Roman" w:cs="Times New Roman"/>
          <w:sz w:val="24"/>
          <w:szCs w:val="24"/>
        </w:rPr>
        <w:t>”</w:t>
      </w:r>
      <w:r w:rsidR="00647681" w:rsidRPr="003B5ADE">
        <w:rPr>
          <w:rFonts w:ascii="Times New Roman" w:hAnsi="Times New Roman" w:cs="Times New Roman"/>
          <w:sz w:val="24"/>
          <w:szCs w:val="24"/>
        </w:rPr>
        <w:t xml:space="preserve"> </w:t>
      </w:r>
      <w:r w:rsidR="00E76EEA" w:rsidRPr="003B5ADE">
        <w:rPr>
          <w:rFonts w:ascii="Times New Roman" w:hAnsi="Times New Roman" w:cs="Times New Roman"/>
          <w:sz w:val="24"/>
          <w:szCs w:val="24"/>
        </w:rPr>
        <w:t>(Musaoglu, 2018).</w:t>
      </w:r>
    </w:p>
    <w:p w14:paraId="68DF7A26" w14:textId="4DFC3CA3" w:rsidR="002B6668" w:rsidRPr="003B5ADE" w:rsidRDefault="00D7033E" w:rsidP="003B5ADE">
      <w:pPr>
        <w:spacing w:after="0" w:line="480" w:lineRule="auto"/>
        <w:ind w:firstLine="720"/>
        <w:jc w:val="left"/>
        <w:rPr>
          <w:rFonts w:ascii="Times New Roman" w:hAnsi="Times New Roman" w:cs="Times New Roman"/>
          <w:i/>
          <w:iCs/>
          <w:sz w:val="24"/>
          <w:szCs w:val="24"/>
        </w:rPr>
      </w:pPr>
      <w:r w:rsidRPr="003B5ADE">
        <w:rPr>
          <w:rFonts w:ascii="Times New Roman" w:hAnsi="Times New Roman" w:cs="Times New Roman"/>
          <w:sz w:val="24"/>
          <w:szCs w:val="24"/>
        </w:rPr>
        <w:t xml:space="preserve">The earning of more sales and a greater profit margin, on account of </w:t>
      </w:r>
      <w:r w:rsidR="00B51380" w:rsidRPr="003B5ADE">
        <w:rPr>
          <w:rFonts w:ascii="Times New Roman" w:hAnsi="Times New Roman" w:cs="Times New Roman"/>
          <w:sz w:val="24"/>
          <w:szCs w:val="24"/>
        </w:rPr>
        <w:t xml:space="preserve">the </w:t>
      </w:r>
      <w:r w:rsidRPr="003B5ADE">
        <w:rPr>
          <w:rFonts w:ascii="Times New Roman" w:hAnsi="Times New Roman" w:cs="Times New Roman"/>
          <w:sz w:val="24"/>
          <w:szCs w:val="24"/>
        </w:rPr>
        <w:t>implementing an inventory management system</w:t>
      </w:r>
      <w:r w:rsidR="00E420A6" w:rsidRPr="003B5ADE">
        <w:rPr>
          <w:rFonts w:ascii="Times New Roman" w:hAnsi="Times New Roman" w:cs="Times New Roman"/>
          <w:sz w:val="24"/>
          <w:szCs w:val="24"/>
        </w:rPr>
        <w:t xml:space="preserve"> is good</w:t>
      </w:r>
      <w:r w:rsidRPr="003B5ADE">
        <w:rPr>
          <w:rFonts w:ascii="Times New Roman" w:hAnsi="Times New Roman" w:cs="Times New Roman"/>
          <w:sz w:val="24"/>
          <w:szCs w:val="24"/>
        </w:rPr>
        <w:t xml:space="preserve"> </w:t>
      </w:r>
      <w:r w:rsidR="00E420A6" w:rsidRPr="003B5ADE">
        <w:rPr>
          <w:rFonts w:ascii="Times New Roman" w:hAnsi="Times New Roman" w:cs="Times New Roman"/>
          <w:sz w:val="24"/>
          <w:szCs w:val="24"/>
        </w:rPr>
        <w:t>because it directly counterattacks the danger of losing customers</w:t>
      </w:r>
      <w:r w:rsidRPr="003B5ADE">
        <w:rPr>
          <w:rFonts w:ascii="Times New Roman" w:hAnsi="Times New Roman" w:cs="Times New Roman"/>
          <w:sz w:val="24"/>
          <w:szCs w:val="24"/>
        </w:rPr>
        <w:t>.</w:t>
      </w:r>
      <w:r w:rsidR="00E420A6" w:rsidRPr="003B5ADE">
        <w:rPr>
          <w:rFonts w:ascii="Times New Roman" w:hAnsi="Times New Roman" w:cs="Times New Roman"/>
          <w:sz w:val="24"/>
          <w:szCs w:val="24"/>
        </w:rPr>
        <w:t xml:space="preserve"> </w:t>
      </w:r>
      <w:r w:rsidR="007136E2" w:rsidRPr="003B5ADE">
        <w:rPr>
          <w:rFonts w:ascii="Times New Roman" w:hAnsi="Times New Roman" w:cs="Times New Roman"/>
          <w:sz w:val="24"/>
          <w:szCs w:val="24"/>
        </w:rPr>
        <w:t xml:space="preserve">In other words, it </w:t>
      </w:r>
      <w:r w:rsidRPr="003B5ADE">
        <w:rPr>
          <w:rFonts w:ascii="Times New Roman" w:hAnsi="Times New Roman" w:cs="Times New Roman"/>
          <w:sz w:val="24"/>
          <w:szCs w:val="24"/>
        </w:rPr>
        <w:t>would counterattack in a very beneficial way,</w:t>
      </w:r>
      <w:r w:rsidR="00E420A6" w:rsidRPr="003B5ADE">
        <w:rPr>
          <w:rFonts w:ascii="Times New Roman" w:hAnsi="Times New Roman" w:cs="Times New Roman"/>
          <w:sz w:val="24"/>
          <w:szCs w:val="24"/>
        </w:rPr>
        <w:t xml:space="preserve"> recent bad reviews and complaints that Safely Home Security has been receiving</w:t>
      </w:r>
      <w:r w:rsidR="005F7468" w:rsidRPr="003B5ADE">
        <w:rPr>
          <w:rFonts w:ascii="Times New Roman" w:hAnsi="Times New Roman" w:cs="Times New Roman"/>
          <w:sz w:val="24"/>
          <w:szCs w:val="24"/>
        </w:rPr>
        <w:t>, on account of</w:t>
      </w:r>
      <w:r w:rsidR="00E420A6" w:rsidRPr="003B5ADE">
        <w:rPr>
          <w:rFonts w:ascii="Times New Roman" w:hAnsi="Times New Roman" w:cs="Times New Roman"/>
          <w:sz w:val="24"/>
          <w:szCs w:val="24"/>
        </w:rPr>
        <w:t xml:space="preserve"> errors in the current spreadsheet system. </w:t>
      </w:r>
    </w:p>
    <w:p w14:paraId="01BBF11B" w14:textId="6391BAD0" w:rsidR="000015D0" w:rsidRPr="003B5ADE" w:rsidRDefault="000015D0" w:rsidP="003B5ADE">
      <w:pPr>
        <w:spacing w:after="0" w:line="480" w:lineRule="auto"/>
        <w:jc w:val="center"/>
        <w:rPr>
          <w:rFonts w:ascii="Times New Roman" w:hAnsi="Times New Roman" w:cs="Times New Roman"/>
          <w:b/>
          <w:bCs/>
          <w:sz w:val="24"/>
          <w:szCs w:val="24"/>
        </w:rPr>
      </w:pPr>
      <w:r w:rsidRPr="003B5ADE">
        <w:rPr>
          <w:rFonts w:ascii="Times New Roman" w:hAnsi="Times New Roman" w:cs="Times New Roman"/>
          <w:b/>
          <w:bCs/>
          <w:sz w:val="24"/>
          <w:szCs w:val="24"/>
        </w:rPr>
        <w:t>Project Rationale</w:t>
      </w:r>
    </w:p>
    <w:p w14:paraId="32AD92A0" w14:textId="20929544" w:rsidR="000015D0" w:rsidRPr="003B5ADE" w:rsidRDefault="000015D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Since there have been several </w:t>
      </w:r>
      <w:r w:rsidRPr="003B5ADE">
        <w:rPr>
          <w:rFonts w:ascii="Times New Roman" w:hAnsi="Times New Roman" w:cs="Times New Roman"/>
          <w:i/>
          <w:iCs/>
          <w:sz w:val="24"/>
          <w:szCs w:val="24"/>
        </w:rPr>
        <w:t>increasing mistakes</w:t>
      </w:r>
      <w:r w:rsidRPr="003B5ADE">
        <w:rPr>
          <w:rFonts w:ascii="Times New Roman" w:hAnsi="Times New Roman" w:cs="Times New Roman"/>
          <w:sz w:val="24"/>
          <w:szCs w:val="24"/>
        </w:rPr>
        <w:t xml:space="preserve"> in the</w:t>
      </w:r>
      <w:r w:rsidRPr="003B5ADE">
        <w:rPr>
          <w:rFonts w:ascii="Times New Roman" w:hAnsi="Times New Roman" w:cs="Times New Roman"/>
          <w:i/>
          <w:iCs/>
          <w:sz w:val="24"/>
          <w:szCs w:val="24"/>
        </w:rPr>
        <w:t xml:space="preserve"> </w:t>
      </w:r>
      <w:r w:rsidRPr="003B5ADE">
        <w:rPr>
          <w:rFonts w:ascii="Times New Roman" w:hAnsi="Times New Roman" w:cs="Times New Roman"/>
          <w:b/>
          <w:bCs/>
          <w:i/>
          <w:iCs/>
          <w:sz w:val="24"/>
          <w:szCs w:val="24"/>
        </w:rPr>
        <w:t>inventory</w:t>
      </w:r>
      <w:r w:rsidRPr="003B5ADE">
        <w:rPr>
          <w:rFonts w:ascii="Times New Roman" w:hAnsi="Times New Roman" w:cs="Times New Roman"/>
          <w:sz w:val="24"/>
          <w:szCs w:val="24"/>
        </w:rPr>
        <w:t xml:space="preserve"> count are occurring frequently, as employees make frequent data entry mistakes because of the rush in sales calls, Safely Home Security’s employees have been </w:t>
      </w:r>
      <w:r w:rsidRPr="003B5ADE">
        <w:rPr>
          <w:rFonts w:ascii="Times New Roman" w:hAnsi="Times New Roman" w:cs="Times New Roman"/>
          <w:i/>
          <w:iCs/>
          <w:sz w:val="24"/>
          <w:szCs w:val="24"/>
        </w:rPr>
        <w:t>accidently selling out of stock items</w:t>
      </w:r>
      <w:r w:rsidRPr="003B5ADE">
        <w:rPr>
          <w:rFonts w:ascii="Times New Roman" w:hAnsi="Times New Roman" w:cs="Times New Roman"/>
          <w:sz w:val="24"/>
          <w:szCs w:val="24"/>
        </w:rPr>
        <w:t xml:space="preserve"> and having to apologize to customers for these mistakes. The use of the manual system of adjusting shared spreadsheets to keep track of inventory</w:t>
      </w:r>
      <w:r w:rsidR="009E39C7" w:rsidRPr="003B5ADE">
        <w:rPr>
          <w:rFonts w:ascii="Times New Roman" w:hAnsi="Times New Roman" w:cs="Times New Roman"/>
          <w:sz w:val="24"/>
          <w:szCs w:val="24"/>
        </w:rPr>
        <w:t xml:space="preserve"> and updating the </w:t>
      </w:r>
      <w:r w:rsidRPr="003B5ADE">
        <w:rPr>
          <w:rFonts w:ascii="Times New Roman" w:hAnsi="Times New Roman" w:cs="Times New Roman"/>
          <w:i/>
          <w:iCs/>
          <w:sz w:val="24"/>
          <w:szCs w:val="24"/>
        </w:rPr>
        <w:t>database</w:t>
      </w:r>
      <w:r w:rsidR="009E39C7" w:rsidRPr="003B5ADE">
        <w:rPr>
          <w:rFonts w:ascii="Times New Roman" w:hAnsi="Times New Roman" w:cs="Times New Roman"/>
          <w:sz w:val="24"/>
          <w:szCs w:val="24"/>
        </w:rPr>
        <w:t xml:space="preserve"> </w:t>
      </w:r>
      <w:r w:rsidRPr="003B5ADE">
        <w:rPr>
          <w:rFonts w:ascii="Times New Roman" w:hAnsi="Times New Roman" w:cs="Times New Roman"/>
          <w:sz w:val="24"/>
          <w:szCs w:val="24"/>
        </w:rPr>
        <w:t>at the end of every day with the results from these spreadsheets</w:t>
      </w:r>
      <w:r w:rsidR="009E39C7" w:rsidRPr="003B5ADE">
        <w:rPr>
          <w:rFonts w:ascii="Times New Roman" w:hAnsi="Times New Roman" w:cs="Times New Roman"/>
          <w:sz w:val="24"/>
          <w:szCs w:val="24"/>
        </w:rPr>
        <w:t>, is a system which worked well when the company was smaller and had fewer sales. However, now that the company has significantly grown, there is a greater demand for</w:t>
      </w:r>
      <w:r w:rsidRPr="003B5ADE">
        <w:rPr>
          <w:rFonts w:ascii="Times New Roman" w:hAnsi="Times New Roman" w:cs="Times New Roman"/>
          <w:sz w:val="24"/>
          <w:szCs w:val="24"/>
        </w:rPr>
        <w:t xml:space="preserve"> Safely Home Security</w:t>
      </w:r>
      <w:r w:rsidR="009E39C7" w:rsidRPr="003B5ADE">
        <w:rPr>
          <w:rFonts w:ascii="Times New Roman" w:hAnsi="Times New Roman" w:cs="Times New Roman"/>
          <w:sz w:val="24"/>
          <w:szCs w:val="24"/>
        </w:rPr>
        <w:t>’s products, and more sales are coming in at rapid speeds, the company will benefit largely from the use of a custom inventory management system. R</w:t>
      </w:r>
      <w:r w:rsidRPr="003B5ADE">
        <w:rPr>
          <w:rFonts w:ascii="Times New Roman" w:hAnsi="Times New Roman" w:cs="Times New Roman"/>
          <w:sz w:val="24"/>
          <w:szCs w:val="24"/>
        </w:rPr>
        <w:t>ecently been receiving complaints and bad reviews, which could lead to the loss of customers.</w:t>
      </w:r>
      <w:r w:rsidR="009E39C7" w:rsidRPr="003B5ADE">
        <w:rPr>
          <w:rFonts w:ascii="Times New Roman" w:hAnsi="Times New Roman" w:cs="Times New Roman"/>
          <w:sz w:val="24"/>
          <w:szCs w:val="24"/>
        </w:rPr>
        <w:t xml:space="preserve"> However, the inventory management system could prevent this situation which could be threatening to reputation and growth of Safely Home Security Products. </w:t>
      </w:r>
    </w:p>
    <w:p w14:paraId="1A651399" w14:textId="1943AC49" w:rsidR="000015D0" w:rsidRPr="003B5ADE" w:rsidRDefault="000015D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lastRenderedPageBreak/>
        <w:t xml:space="preserve">The proposed solution to the problem of frequent </w:t>
      </w:r>
      <w:r w:rsidRPr="003B5ADE">
        <w:rPr>
          <w:rFonts w:ascii="Times New Roman" w:hAnsi="Times New Roman" w:cs="Times New Roman"/>
          <w:i/>
          <w:iCs/>
          <w:sz w:val="24"/>
          <w:szCs w:val="24"/>
        </w:rPr>
        <w:t>mistakes</w:t>
      </w:r>
      <w:r w:rsidRPr="003B5ADE">
        <w:rPr>
          <w:rFonts w:ascii="Times New Roman" w:hAnsi="Times New Roman" w:cs="Times New Roman"/>
          <w:sz w:val="24"/>
          <w:szCs w:val="24"/>
        </w:rPr>
        <w:t xml:space="preserve"> being made in the </w:t>
      </w:r>
      <w:r w:rsidRPr="003B5ADE">
        <w:rPr>
          <w:rFonts w:ascii="Times New Roman" w:hAnsi="Times New Roman" w:cs="Times New Roman"/>
          <w:i/>
          <w:iCs/>
          <w:sz w:val="24"/>
          <w:szCs w:val="24"/>
        </w:rPr>
        <w:t>manual adjustment of inventory data</w:t>
      </w:r>
      <w:r w:rsidRPr="003B5ADE">
        <w:rPr>
          <w:rFonts w:ascii="Times New Roman" w:hAnsi="Times New Roman" w:cs="Times New Roman"/>
          <w:sz w:val="24"/>
          <w:szCs w:val="24"/>
        </w:rPr>
        <w:t xml:space="preserve"> by Safely Home Security employees, is the use of a</w:t>
      </w:r>
      <w:r w:rsidR="009E39C7" w:rsidRPr="003B5ADE">
        <w:rPr>
          <w:rFonts w:ascii="Times New Roman" w:hAnsi="Times New Roman" w:cs="Times New Roman"/>
          <w:sz w:val="24"/>
          <w:szCs w:val="24"/>
        </w:rPr>
        <w:t>n inventory management desktop application system</w:t>
      </w:r>
      <w:r w:rsidRPr="003B5ADE">
        <w:rPr>
          <w:rFonts w:ascii="Times New Roman" w:hAnsi="Times New Roman" w:cs="Times New Roman"/>
          <w:i/>
          <w:iCs/>
          <w:sz w:val="24"/>
          <w:szCs w:val="24"/>
        </w:rPr>
        <w:t xml:space="preserve"> </w:t>
      </w:r>
      <w:r w:rsidRPr="003B5ADE">
        <w:rPr>
          <w:rFonts w:ascii="Times New Roman" w:hAnsi="Times New Roman" w:cs="Times New Roman"/>
          <w:sz w:val="24"/>
          <w:szCs w:val="24"/>
        </w:rPr>
        <w:t xml:space="preserve">which can connect to the existing database. An inventory management system desktop application can help employees keep track of inventory in </w:t>
      </w:r>
      <w:r w:rsidRPr="003B5ADE">
        <w:rPr>
          <w:rFonts w:ascii="Times New Roman" w:hAnsi="Times New Roman" w:cs="Times New Roman"/>
          <w:i/>
          <w:iCs/>
          <w:sz w:val="24"/>
          <w:szCs w:val="24"/>
        </w:rPr>
        <w:t>real time</w:t>
      </w:r>
      <w:r w:rsidRPr="003B5ADE">
        <w:rPr>
          <w:rFonts w:ascii="Times New Roman" w:hAnsi="Times New Roman" w:cs="Times New Roman"/>
          <w:sz w:val="24"/>
          <w:szCs w:val="24"/>
        </w:rPr>
        <w:t xml:space="preserve"> so that the inventory data are automatically adjusted and up to date. </w:t>
      </w:r>
    </w:p>
    <w:p w14:paraId="4EFFD43F" w14:textId="1984E8E2" w:rsidR="002B6668" w:rsidRPr="003B5ADE" w:rsidRDefault="000015D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What makes this project interesting and significant is that it provides a solution to the current problems without interfering with the companies ethical goals of personal one-to-one interaction with the customer and the employee</w:t>
      </w:r>
      <w:r w:rsidR="00DF3E21" w:rsidRPr="003B5ADE">
        <w:rPr>
          <w:rFonts w:ascii="Times New Roman" w:hAnsi="Times New Roman" w:cs="Times New Roman"/>
          <w:sz w:val="24"/>
          <w:szCs w:val="24"/>
        </w:rPr>
        <w:t>, while</w:t>
      </w:r>
      <w:r w:rsidRPr="003B5ADE">
        <w:rPr>
          <w:rFonts w:ascii="Times New Roman" w:hAnsi="Times New Roman" w:cs="Times New Roman"/>
          <w:sz w:val="24"/>
          <w:szCs w:val="24"/>
        </w:rPr>
        <w:t xml:space="preserve"> the customer is assisted in putting together a customized home security solution to fit his or her particular needs. The employee can follow the same process without worrying about changing what already works well- the sales process. The mistakes, which were being made by the employee during this phone call process were simply because the manual process was difficult for the employee to keep up with</w:t>
      </w:r>
      <w:r w:rsidR="0088202C" w:rsidRPr="003B5ADE">
        <w:rPr>
          <w:rFonts w:ascii="Times New Roman" w:hAnsi="Times New Roman" w:cs="Times New Roman"/>
          <w:sz w:val="24"/>
          <w:szCs w:val="24"/>
        </w:rPr>
        <w:t>,</w:t>
      </w:r>
      <w:r w:rsidRPr="003B5ADE">
        <w:rPr>
          <w:rFonts w:ascii="Times New Roman" w:hAnsi="Times New Roman" w:cs="Times New Roman"/>
          <w:sz w:val="24"/>
          <w:szCs w:val="24"/>
        </w:rPr>
        <w:t xml:space="preserve"> in the time allotted him or her, while other customers were waiting to be assisted. Now that the employee will have a simple and easy to use desktop application that could help him remember all the steps and warn him when data is entered incorrectly. He or she can enter necessary data in a faster and more efficient way. Thus, the sales process can remain the same and the inventory application solution will simply serve to facilitate the process rather than change it. </w:t>
      </w:r>
    </w:p>
    <w:p w14:paraId="20D42134" w14:textId="71DBC8D1" w:rsidR="00802A49" w:rsidRPr="003B5ADE" w:rsidRDefault="00802A49" w:rsidP="003B5ADE">
      <w:pPr>
        <w:spacing w:after="0" w:line="480" w:lineRule="auto"/>
        <w:jc w:val="center"/>
        <w:rPr>
          <w:rFonts w:ascii="Times New Roman" w:hAnsi="Times New Roman" w:cs="Times New Roman"/>
          <w:b/>
          <w:bCs/>
          <w:sz w:val="24"/>
          <w:szCs w:val="24"/>
        </w:rPr>
      </w:pPr>
      <w:r w:rsidRPr="003B5ADE">
        <w:rPr>
          <w:rFonts w:ascii="Times New Roman" w:hAnsi="Times New Roman" w:cs="Times New Roman"/>
          <w:b/>
          <w:bCs/>
          <w:sz w:val="24"/>
          <w:szCs w:val="24"/>
        </w:rPr>
        <w:t>Current Project Environment</w:t>
      </w:r>
    </w:p>
    <w:p w14:paraId="05984949" w14:textId="77777777" w:rsidR="00060651" w:rsidRPr="003B5ADE" w:rsidRDefault="004044E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Safely Home Security</w:t>
      </w:r>
      <w:r w:rsidR="00570DE7" w:rsidRPr="003B5ADE">
        <w:rPr>
          <w:rFonts w:ascii="Times New Roman" w:hAnsi="Times New Roman" w:cs="Times New Roman"/>
          <w:sz w:val="24"/>
          <w:szCs w:val="24"/>
        </w:rPr>
        <w:t xml:space="preserve"> has a high-ranking trademark reputation for their personalized customer phone support. They are proud to have this interaction versus having the customers go through the difficult process of putting together a security solution and processing an order online.  </w:t>
      </w:r>
    </w:p>
    <w:p w14:paraId="05D4FEB1" w14:textId="77777777" w:rsidR="001B5487" w:rsidRPr="003B5ADE" w:rsidRDefault="00570DE7"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lastRenderedPageBreak/>
        <w:t>However</w:t>
      </w:r>
      <w:r w:rsidR="00697A71" w:rsidRPr="003B5ADE">
        <w:rPr>
          <w:rFonts w:ascii="Times New Roman" w:hAnsi="Times New Roman" w:cs="Times New Roman"/>
          <w:sz w:val="24"/>
          <w:szCs w:val="24"/>
        </w:rPr>
        <w:t>,</w:t>
      </w:r>
      <w:r w:rsidRPr="003B5ADE">
        <w:rPr>
          <w:rFonts w:ascii="Times New Roman" w:hAnsi="Times New Roman" w:cs="Times New Roman"/>
          <w:sz w:val="24"/>
          <w:szCs w:val="24"/>
        </w:rPr>
        <w:t xml:space="preserve"> as sales are increasing mistakes in the inventory count are occurring frequently, as employees make frequent data entry mistakes because of the rush in sales calls. Safely Home Security’s employees have been accidently selling out of stock items and having to apologize to customers for these mistakes. They are currently using a manual system of adjusting shared spreadsheets to keep track of inventory. They have a database, that they update at the end of every day with the results from these spreadsheets. The company has recently been receiving complaints and bad reviews, which could lead to the loss of customers. </w:t>
      </w:r>
    </w:p>
    <w:p w14:paraId="07BCCC3F" w14:textId="7786B4DA" w:rsidR="00570DE7" w:rsidRPr="003B5ADE" w:rsidRDefault="00570DE7"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The</w:t>
      </w:r>
      <w:r w:rsidR="00060651" w:rsidRPr="003B5ADE">
        <w:rPr>
          <w:rFonts w:ascii="Times New Roman" w:hAnsi="Times New Roman" w:cs="Times New Roman"/>
          <w:sz w:val="24"/>
          <w:szCs w:val="24"/>
        </w:rPr>
        <w:t xml:space="preserve"> overall environment in the office is filled with frustration among the employees as they answer one phone call after the other, without knowing whether it will be a prospective customer, or a customer calling with a complaint about a late shipment. During the rush and frustration, employees either completely forget to adjust inventory data on the spreadsheets or enter it in the wrong way. </w:t>
      </w:r>
    </w:p>
    <w:p w14:paraId="2E9CF950" w14:textId="5303FC7F" w:rsidR="007D4903" w:rsidRPr="003B5ADE" w:rsidRDefault="007D4903"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The current </w:t>
      </w:r>
      <w:r w:rsidR="00F629DC" w:rsidRPr="003B5ADE">
        <w:rPr>
          <w:rFonts w:ascii="Times New Roman" w:hAnsi="Times New Roman" w:cs="Times New Roman"/>
          <w:sz w:val="24"/>
          <w:szCs w:val="24"/>
        </w:rPr>
        <w:t xml:space="preserve">environment </w:t>
      </w:r>
      <w:r w:rsidRPr="003B5ADE">
        <w:rPr>
          <w:rFonts w:ascii="Times New Roman" w:hAnsi="Times New Roman" w:cs="Times New Roman"/>
          <w:sz w:val="24"/>
          <w:szCs w:val="24"/>
        </w:rPr>
        <w:t xml:space="preserve">sets the direction for the definition and implementation of the customized inventory management system. This is true in two ways. Firstly, employees are experiencing the effects of a failing system. At one point the spreadsheet system was very beneficial and it worked almost seamlessly, this is when the company was still in its beginning </w:t>
      </w:r>
      <w:r w:rsidR="00CE6A09" w:rsidRPr="003B5ADE">
        <w:rPr>
          <w:rFonts w:ascii="Times New Roman" w:hAnsi="Times New Roman" w:cs="Times New Roman"/>
          <w:sz w:val="24"/>
          <w:szCs w:val="24"/>
        </w:rPr>
        <w:t>stages and</w:t>
      </w:r>
      <w:r w:rsidRPr="003B5ADE">
        <w:rPr>
          <w:rFonts w:ascii="Times New Roman" w:hAnsi="Times New Roman" w:cs="Times New Roman"/>
          <w:sz w:val="24"/>
          <w:szCs w:val="24"/>
        </w:rPr>
        <w:t xml:space="preserve"> had fewer products and fewer customers. The system which used to work is starting to fail because the business is growing. Positive changes are rapidly occurring for Safely Home Security, so the company is growing in every other area. It is only right that the inventory system should experience its season of growth as well. It would have to happen eventually and now is the perfect time. The implementation of the inventory management system will fit right into the growth of the company </w:t>
      </w:r>
      <w:r w:rsidR="007F1170" w:rsidRPr="003B5ADE">
        <w:rPr>
          <w:rFonts w:ascii="Times New Roman" w:hAnsi="Times New Roman" w:cs="Times New Roman"/>
          <w:sz w:val="24"/>
          <w:szCs w:val="24"/>
        </w:rPr>
        <w:t>with immense benefits.</w:t>
      </w:r>
    </w:p>
    <w:p w14:paraId="4832CA34" w14:textId="77C53E2E" w:rsidR="007D4903" w:rsidRPr="003B5ADE" w:rsidRDefault="007D4903"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lastRenderedPageBreak/>
        <w:t>Employees are reaching the point where they</w:t>
      </w:r>
      <w:r w:rsidR="004F1BB8" w:rsidRPr="003B5ADE">
        <w:rPr>
          <w:rFonts w:ascii="Times New Roman" w:hAnsi="Times New Roman" w:cs="Times New Roman"/>
          <w:sz w:val="24"/>
          <w:szCs w:val="24"/>
        </w:rPr>
        <w:t xml:space="preserve"> are</w:t>
      </w:r>
      <w:r w:rsidRPr="003B5ADE">
        <w:rPr>
          <w:rFonts w:ascii="Times New Roman" w:hAnsi="Times New Roman" w:cs="Times New Roman"/>
          <w:sz w:val="24"/>
          <w:szCs w:val="24"/>
        </w:rPr>
        <w:t xml:space="preserve"> ready to accept a new and better way to keep track of data as </w:t>
      </w:r>
      <w:r w:rsidR="00B31870" w:rsidRPr="003B5ADE">
        <w:rPr>
          <w:rFonts w:ascii="Times New Roman" w:hAnsi="Times New Roman" w:cs="Times New Roman"/>
          <w:sz w:val="24"/>
          <w:szCs w:val="24"/>
        </w:rPr>
        <w:t xml:space="preserve">they </w:t>
      </w:r>
      <w:r w:rsidRPr="003B5ADE">
        <w:rPr>
          <w:rFonts w:ascii="Times New Roman" w:hAnsi="Times New Roman" w:cs="Times New Roman"/>
          <w:sz w:val="24"/>
          <w:szCs w:val="24"/>
        </w:rPr>
        <w:t xml:space="preserve">build customized security solutions for customers. </w:t>
      </w:r>
      <w:r w:rsidR="003E4CD7" w:rsidRPr="003B5ADE">
        <w:rPr>
          <w:rFonts w:ascii="Times New Roman" w:hAnsi="Times New Roman" w:cs="Times New Roman"/>
          <w:sz w:val="24"/>
          <w:szCs w:val="24"/>
        </w:rPr>
        <w:t xml:space="preserve">They are ready to </w:t>
      </w:r>
      <w:r w:rsidR="001471B2" w:rsidRPr="003B5ADE">
        <w:rPr>
          <w:rFonts w:ascii="Times New Roman" w:hAnsi="Times New Roman" w:cs="Times New Roman"/>
          <w:sz w:val="24"/>
          <w:szCs w:val="24"/>
        </w:rPr>
        <w:t xml:space="preserve">receive </w:t>
      </w:r>
      <w:r w:rsidR="003E4CD7" w:rsidRPr="003B5ADE">
        <w:rPr>
          <w:rFonts w:ascii="Times New Roman" w:hAnsi="Times New Roman" w:cs="Times New Roman"/>
          <w:sz w:val="24"/>
          <w:szCs w:val="24"/>
        </w:rPr>
        <w:t xml:space="preserve">more positive reviews and have less angry customers calling in to complain. This is a perfect time to give the employees a well-deserved solution to their everyday frustration. </w:t>
      </w:r>
    </w:p>
    <w:p w14:paraId="29CBD559" w14:textId="622565F2" w:rsidR="003E4CD7" w:rsidRPr="003B5ADE" w:rsidRDefault="003E4CD7"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The Safely Home Security office already has a server to manage inventory, but it must have information manually </w:t>
      </w:r>
      <w:r w:rsidR="00297550" w:rsidRPr="003B5ADE">
        <w:rPr>
          <w:rFonts w:ascii="Times New Roman" w:hAnsi="Times New Roman" w:cs="Times New Roman"/>
          <w:sz w:val="24"/>
          <w:szCs w:val="24"/>
        </w:rPr>
        <w:t>entered</w:t>
      </w:r>
      <w:r w:rsidR="00861F12" w:rsidRPr="003B5ADE">
        <w:rPr>
          <w:rFonts w:ascii="Times New Roman" w:hAnsi="Times New Roman" w:cs="Times New Roman"/>
          <w:sz w:val="24"/>
          <w:szCs w:val="24"/>
        </w:rPr>
        <w:t xml:space="preserve"> </w:t>
      </w:r>
      <w:r w:rsidRPr="003B5ADE">
        <w:rPr>
          <w:rFonts w:ascii="Times New Roman" w:hAnsi="Times New Roman" w:cs="Times New Roman"/>
          <w:sz w:val="24"/>
          <w:szCs w:val="24"/>
        </w:rPr>
        <w:t xml:space="preserve">it at the end of every day. This is another level where human error can come into play and data could be entered mistakenly. However, the inventory management system desktop application will automatically update the server after each data manipulation. The manual adjustment of data will no longer be needed. </w:t>
      </w:r>
    </w:p>
    <w:p w14:paraId="40A21A3C" w14:textId="44B50902" w:rsidR="005C494F" w:rsidRPr="003B5ADE" w:rsidRDefault="003E4CD7" w:rsidP="003B5ADE">
      <w:pPr>
        <w:spacing w:after="0" w:line="480" w:lineRule="auto"/>
        <w:ind w:firstLine="720"/>
        <w:jc w:val="left"/>
        <w:rPr>
          <w:rFonts w:ascii="Times New Roman" w:hAnsi="Times New Roman" w:cs="Times New Roman"/>
          <w:i/>
          <w:iCs/>
          <w:sz w:val="24"/>
          <w:szCs w:val="24"/>
        </w:rPr>
      </w:pPr>
      <w:r w:rsidRPr="003B5ADE">
        <w:rPr>
          <w:rFonts w:ascii="Times New Roman" w:hAnsi="Times New Roman" w:cs="Times New Roman"/>
          <w:sz w:val="24"/>
          <w:szCs w:val="24"/>
        </w:rPr>
        <w:t>Since, Safely Home Security employees are ready for and would greatly appreciate the facilitating use of a new inventory management application</w:t>
      </w:r>
      <w:r w:rsidR="001933A6" w:rsidRPr="003B5ADE">
        <w:rPr>
          <w:rFonts w:ascii="Times New Roman" w:hAnsi="Times New Roman" w:cs="Times New Roman"/>
          <w:sz w:val="24"/>
          <w:szCs w:val="24"/>
        </w:rPr>
        <w:t>,</w:t>
      </w:r>
      <w:r w:rsidRPr="003B5ADE">
        <w:rPr>
          <w:rFonts w:ascii="Times New Roman" w:hAnsi="Times New Roman" w:cs="Times New Roman"/>
          <w:sz w:val="24"/>
          <w:szCs w:val="24"/>
        </w:rPr>
        <w:t xml:space="preserve"> and there is already a server to keep the inventory back</w:t>
      </w:r>
      <w:r w:rsidR="001933A6" w:rsidRPr="003B5ADE">
        <w:rPr>
          <w:rFonts w:ascii="Times New Roman" w:hAnsi="Times New Roman" w:cs="Times New Roman"/>
          <w:sz w:val="24"/>
          <w:szCs w:val="24"/>
        </w:rPr>
        <w:t>ed-</w:t>
      </w:r>
      <w:r w:rsidRPr="003B5ADE">
        <w:rPr>
          <w:rFonts w:ascii="Times New Roman" w:hAnsi="Times New Roman" w:cs="Times New Roman"/>
          <w:sz w:val="24"/>
          <w:szCs w:val="24"/>
        </w:rPr>
        <w:t>up, up-to-date</w:t>
      </w:r>
      <w:r w:rsidR="000B2C23" w:rsidRPr="003B5ADE">
        <w:rPr>
          <w:rFonts w:ascii="Times New Roman" w:hAnsi="Times New Roman" w:cs="Times New Roman"/>
          <w:sz w:val="24"/>
          <w:szCs w:val="24"/>
        </w:rPr>
        <w:t xml:space="preserve"> </w:t>
      </w:r>
      <w:r w:rsidRPr="003B5ADE">
        <w:rPr>
          <w:rFonts w:ascii="Times New Roman" w:hAnsi="Times New Roman" w:cs="Times New Roman"/>
          <w:sz w:val="24"/>
          <w:szCs w:val="24"/>
        </w:rPr>
        <w:t xml:space="preserve">and secure, </w:t>
      </w:r>
      <w:r w:rsidR="000B2C23" w:rsidRPr="003B5ADE">
        <w:rPr>
          <w:rFonts w:ascii="Times New Roman" w:hAnsi="Times New Roman" w:cs="Times New Roman"/>
          <w:sz w:val="24"/>
          <w:szCs w:val="24"/>
        </w:rPr>
        <w:t>plus</w:t>
      </w:r>
      <w:r w:rsidRPr="003B5ADE">
        <w:rPr>
          <w:rFonts w:ascii="Times New Roman" w:hAnsi="Times New Roman" w:cs="Times New Roman"/>
          <w:sz w:val="24"/>
          <w:szCs w:val="24"/>
        </w:rPr>
        <w:t xml:space="preserve"> customers are beginning to complain about not receiving their orders on time because of the flawed spreadsheet system, </w:t>
      </w:r>
      <w:r w:rsidRPr="003B5ADE">
        <w:rPr>
          <w:rFonts w:ascii="Times New Roman" w:hAnsi="Times New Roman" w:cs="Times New Roman"/>
          <w:i/>
          <w:iCs/>
          <w:sz w:val="24"/>
          <w:szCs w:val="24"/>
        </w:rPr>
        <w:t>now is a perfect time</w:t>
      </w:r>
      <w:r w:rsidRPr="003B5ADE">
        <w:rPr>
          <w:rFonts w:ascii="Times New Roman" w:hAnsi="Times New Roman" w:cs="Times New Roman"/>
          <w:sz w:val="24"/>
          <w:szCs w:val="24"/>
        </w:rPr>
        <w:t xml:space="preserve"> for Safely Home Security to </w:t>
      </w:r>
      <w:r w:rsidRPr="003B5ADE">
        <w:rPr>
          <w:rFonts w:ascii="Times New Roman" w:hAnsi="Times New Roman" w:cs="Times New Roman"/>
          <w:i/>
          <w:iCs/>
          <w:sz w:val="24"/>
          <w:szCs w:val="24"/>
        </w:rPr>
        <w:t xml:space="preserve">implement the proposed solution. </w:t>
      </w:r>
    </w:p>
    <w:p w14:paraId="35EFB9BD" w14:textId="0D2ADE62" w:rsidR="00D27287" w:rsidRPr="003B5ADE" w:rsidRDefault="00715A0F" w:rsidP="003B5ADE">
      <w:pPr>
        <w:spacing w:after="0" w:line="480" w:lineRule="auto"/>
        <w:jc w:val="center"/>
        <w:rPr>
          <w:rFonts w:ascii="Times New Roman" w:hAnsi="Times New Roman" w:cs="Times New Roman"/>
          <w:b/>
          <w:bCs/>
          <w:sz w:val="24"/>
          <w:szCs w:val="24"/>
        </w:rPr>
      </w:pPr>
      <w:r w:rsidRPr="003B5ADE">
        <w:rPr>
          <w:rFonts w:ascii="Times New Roman" w:hAnsi="Times New Roman" w:cs="Times New Roman"/>
          <w:b/>
          <w:bCs/>
          <w:sz w:val="24"/>
          <w:szCs w:val="24"/>
        </w:rPr>
        <w:t>Methodology</w:t>
      </w:r>
    </w:p>
    <w:p w14:paraId="440EEB8A" w14:textId="63DA47C2" w:rsidR="00715A0F" w:rsidRPr="003B5ADE" w:rsidRDefault="00D27287"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T</w:t>
      </w:r>
      <w:r w:rsidR="00BD23A5" w:rsidRPr="003B5ADE">
        <w:rPr>
          <w:rFonts w:ascii="Times New Roman" w:hAnsi="Times New Roman" w:cs="Times New Roman"/>
          <w:sz w:val="24"/>
          <w:szCs w:val="24"/>
        </w:rPr>
        <w:t xml:space="preserve">he intended methodology </w:t>
      </w:r>
      <w:r w:rsidR="00DB72BB" w:rsidRPr="003B5ADE">
        <w:rPr>
          <w:rFonts w:ascii="Times New Roman" w:hAnsi="Times New Roman" w:cs="Times New Roman"/>
          <w:sz w:val="24"/>
          <w:szCs w:val="24"/>
        </w:rPr>
        <w:t>that the proposed project will closely follow</w:t>
      </w:r>
      <w:r w:rsidR="00BD23A5" w:rsidRPr="003B5ADE">
        <w:rPr>
          <w:rFonts w:ascii="Times New Roman" w:hAnsi="Times New Roman" w:cs="Times New Roman"/>
          <w:sz w:val="24"/>
          <w:szCs w:val="24"/>
        </w:rPr>
        <w:t xml:space="preserve"> is the SDLC methodology. SDLC stands for </w:t>
      </w:r>
      <w:r w:rsidR="00BD23A5" w:rsidRPr="003B5ADE">
        <w:rPr>
          <w:rFonts w:ascii="Times New Roman" w:hAnsi="Times New Roman" w:cs="Times New Roman"/>
          <w:i/>
          <w:iCs/>
          <w:sz w:val="24"/>
          <w:szCs w:val="24"/>
        </w:rPr>
        <w:t>Software Development Life Cycle</w:t>
      </w:r>
      <w:r w:rsidR="00BD23A5" w:rsidRPr="003B5ADE">
        <w:rPr>
          <w:rFonts w:ascii="Times New Roman" w:hAnsi="Times New Roman" w:cs="Times New Roman"/>
          <w:sz w:val="24"/>
          <w:szCs w:val="24"/>
        </w:rPr>
        <w:t xml:space="preserve"> and is a process that produces software with the highest quality and lowest cost in the shortest time. </w:t>
      </w:r>
      <w:r w:rsidR="00C830EB" w:rsidRPr="003B5ADE">
        <w:rPr>
          <w:rFonts w:ascii="Times New Roman" w:hAnsi="Times New Roman" w:cs="Times New Roman"/>
          <w:sz w:val="24"/>
          <w:szCs w:val="24"/>
        </w:rPr>
        <w:t>SDLC presents a plan detailing the development, alteration, maintenance, and replacement of a software system. It includes distinct stages including, planning, design, building, testing, and deployment</w:t>
      </w:r>
      <w:r w:rsidRPr="003B5ADE">
        <w:rPr>
          <w:rFonts w:ascii="Times New Roman" w:hAnsi="Times New Roman" w:cs="Times New Roman"/>
          <w:sz w:val="24"/>
          <w:szCs w:val="24"/>
        </w:rPr>
        <w:t xml:space="preserve"> (Stackify, 2017).</w:t>
      </w:r>
      <w:r w:rsidR="00715A0F" w:rsidRPr="003B5ADE">
        <w:rPr>
          <w:rFonts w:ascii="Times New Roman" w:hAnsi="Times New Roman" w:cs="Times New Roman"/>
          <w:sz w:val="24"/>
          <w:szCs w:val="24"/>
        </w:rPr>
        <w:t xml:space="preserve"> During the implementation of the </w:t>
      </w:r>
      <w:r w:rsidR="00715A0F" w:rsidRPr="003B5ADE">
        <w:rPr>
          <w:rFonts w:ascii="Times New Roman" w:hAnsi="Times New Roman" w:cs="Times New Roman"/>
          <w:i/>
          <w:iCs/>
          <w:sz w:val="24"/>
          <w:szCs w:val="24"/>
        </w:rPr>
        <w:t>inventory management system desktop application</w:t>
      </w:r>
      <w:r w:rsidR="00715A0F" w:rsidRPr="003B5ADE">
        <w:rPr>
          <w:rFonts w:ascii="Times New Roman" w:hAnsi="Times New Roman" w:cs="Times New Roman"/>
          <w:sz w:val="24"/>
          <w:szCs w:val="24"/>
        </w:rPr>
        <w:t xml:space="preserve">, the project will go through the following SDLC stages: </w:t>
      </w:r>
    </w:p>
    <w:p w14:paraId="77A828FB" w14:textId="327D5F17" w:rsidR="00DB72BB" w:rsidRPr="003B5ADE" w:rsidRDefault="00DB72BB" w:rsidP="003B5ADE">
      <w:pPr>
        <w:spacing w:after="0" w:line="480" w:lineRule="auto"/>
        <w:jc w:val="left"/>
        <w:rPr>
          <w:rFonts w:ascii="Times New Roman" w:hAnsi="Times New Roman" w:cs="Times New Roman"/>
          <w:b/>
          <w:bCs/>
          <w:sz w:val="24"/>
          <w:szCs w:val="24"/>
        </w:rPr>
      </w:pPr>
      <w:r w:rsidRPr="003B5ADE">
        <w:rPr>
          <w:rFonts w:ascii="Times New Roman" w:hAnsi="Times New Roman" w:cs="Times New Roman"/>
          <w:b/>
          <w:bCs/>
          <w:sz w:val="24"/>
          <w:szCs w:val="24"/>
        </w:rPr>
        <w:t>Plan</w:t>
      </w:r>
      <w:r w:rsidR="00FB727C" w:rsidRPr="003B5ADE">
        <w:rPr>
          <w:rFonts w:ascii="Times New Roman" w:hAnsi="Times New Roman" w:cs="Times New Roman"/>
          <w:b/>
          <w:bCs/>
          <w:sz w:val="24"/>
          <w:szCs w:val="24"/>
        </w:rPr>
        <w:t xml:space="preserve"> (</w:t>
      </w:r>
      <w:r w:rsidR="00434CEE" w:rsidRPr="003B5ADE">
        <w:rPr>
          <w:rFonts w:ascii="Times New Roman" w:hAnsi="Times New Roman" w:cs="Times New Roman"/>
          <w:b/>
          <w:bCs/>
          <w:sz w:val="24"/>
          <w:szCs w:val="24"/>
        </w:rPr>
        <w:t>includes auditing</w:t>
      </w:r>
      <w:r w:rsidR="00FB727C" w:rsidRPr="003B5ADE">
        <w:rPr>
          <w:rFonts w:ascii="Times New Roman" w:hAnsi="Times New Roman" w:cs="Times New Roman"/>
          <w:b/>
          <w:bCs/>
          <w:sz w:val="24"/>
          <w:szCs w:val="24"/>
        </w:rPr>
        <w:t>)</w:t>
      </w:r>
    </w:p>
    <w:p w14:paraId="75E0098F" w14:textId="57A92911" w:rsidR="00D02415" w:rsidRPr="003B5ADE" w:rsidRDefault="00E96979"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lastRenderedPageBreak/>
        <w:t xml:space="preserve">Simple Modern Software will </w:t>
      </w:r>
      <w:r w:rsidRPr="003B5ADE">
        <w:rPr>
          <w:rFonts w:ascii="Times New Roman" w:hAnsi="Times New Roman" w:cs="Times New Roman"/>
          <w:i/>
          <w:iCs/>
          <w:sz w:val="24"/>
          <w:szCs w:val="24"/>
        </w:rPr>
        <w:t>audit</w:t>
      </w:r>
      <w:r w:rsidR="00D02415" w:rsidRPr="003B5ADE">
        <w:rPr>
          <w:rFonts w:ascii="Times New Roman" w:hAnsi="Times New Roman" w:cs="Times New Roman"/>
          <w:sz w:val="24"/>
          <w:szCs w:val="24"/>
        </w:rPr>
        <w:t xml:space="preserve"> the current inventory system from the start to finish to identify where the errors are taking place. This process starts at the customer’s phone call, proceeds to the employee editing the spreadsheet</w:t>
      </w:r>
      <w:r w:rsidR="000A1D8C" w:rsidRPr="003B5ADE">
        <w:rPr>
          <w:rFonts w:ascii="Times New Roman" w:hAnsi="Times New Roman" w:cs="Times New Roman"/>
          <w:sz w:val="24"/>
          <w:szCs w:val="24"/>
        </w:rPr>
        <w:t xml:space="preserve">, </w:t>
      </w:r>
      <w:r w:rsidR="00D02415" w:rsidRPr="003B5ADE">
        <w:rPr>
          <w:rFonts w:ascii="Times New Roman" w:hAnsi="Times New Roman" w:cs="Times New Roman"/>
          <w:sz w:val="24"/>
          <w:szCs w:val="24"/>
        </w:rPr>
        <w:t xml:space="preserve">and finishes when adjustments are made at the end of the day in the database.  </w:t>
      </w:r>
    </w:p>
    <w:p w14:paraId="2A36F4B9" w14:textId="123030F0" w:rsidR="00DB72BB" w:rsidRPr="003B5ADE" w:rsidRDefault="00DB72BB" w:rsidP="003B5ADE">
      <w:pPr>
        <w:spacing w:after="0" w:line="480" w:lineRule="auto"/>
        <w:jc w:val="left"/>
        <w:rPr>
          <w:rFonts w:ascii="Times New Roman" w:hAnsi="Times New Roman" w:cs="Times New Roman"/>
          <w:b/>
          <w:bCs/>
          <w:sz w:val="24"/>
          <w:szCs w:val="24"/>
        </w:rPr>
      </w:pPr>
      <w:r w:rsidRPr="003B5ADE">
        <w:rPr>
          <w:rFonts w:ascii="Times New Roman" w:hAnsi="Times New Roman" w:cs="Times New Roman"/>
          <w:b/>
          <w:bCs/>
          <w:sz w:val="24"/>
          <w:szCs w:val="24"/>
        </w:rPr>
        <w:t>Design</w:t>
      </w:r>
    </w:p>
    <w:p w14:paraId="01B3F0E3" w14:textId="08068271" w:rsidR="00D02415" w:rsidRPr="003B5ADE" w:rsidRDefault="00DC6F4B"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Simple Modern Software will </w:t>
      </w:r>
      <w:r w:rsidRPr="003B5ADE">
        <w:rPr>
          <w:rFonts w:ascii="Times New Roman" w:hAnsi="Times New Roman" w:cs="Times New Roman"/>
          <w:i/>
          <w:iCs/>
          <w:sz w:val="24"/>
          <w:szCs w:val="24"/>
        </w:rPr>
        <w:t>design</w:t>
      </w:r>
      <w:r w:rsidR="00D02415" w:rsidRPr="003B5ADE">
        <w:rPr>
          <w:rFonts w:ascii="Times New Roman" w:hAnsi="Times New Roman" w:cs="Times New Roman"/>
          <w:sz w:val="24"/>
          <w:szCs w:val="24"/>
        </w:rPr>
        <w:t xml:space="preserve"> the Inventory Management Application to connect with the current database, buy aligning structures and variables between the two, and making the interface easy for the employees to use, and difficult for them to make data entry mistakes.   </w:t>
      </w:r>
    </w:p>
    <w:p w14:paraId="39CA208B" w14:textId="5DD22BF8" w:rsidR="00DB72BB" w:rsidRPr="003B5ADE" w:rsidRDefault="00DB72BB" w:rsidP="003B5ADE">
      <w:pPr>
        <w:spacing w:after="0" w:line="480" w:lineRule="auto"/>
        <w:jc w:val="left"/>
        <w:rPr>
          <w:rFonts w:ascii="Times New Roman" w:hAnsi="Times New Roman" w:cs="Times New Roman"/>
          <w:b/>
          <w:bCs/>
          <w:sz w:val="24"/>
          <w:szCs w:val="24"/>
        </w:rPr>
      </w:pPr>
      <w:r w:rsidRPr="003B5ADE">
        <w:rPr>
          <w:rFonts w:ascii="Times New Roman" w:hAnsi="Times New Roman" w:cs="Times New Roman"/>
          <w:b/>
          <w:bCs/>
          <w:sz w:val="24"/>
          <w:szCs w:val="24"/>
        </w:rPr>
        <w:t>Build</w:t>
      </w:r>
    </w:p>
    <w:p w14:paraId="22C66EDC" w14:textId="430EF923" w:rsidR="00D02415" w:rsidRPr="003B5ADE" w:rsidRDefault="00F90F63"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Simple Modern Software will </w:t>
      </w:r>
      <w:r w:rsidRPr="003B5ADE">
        <w:rPr>
          <w:rFonts w:ascii="Times New Roman" w:hAnsi="Times New Roman" w:cs="Times New Roman"/>
          <w:i/>
          <w:iCs/>
          <w:sz w:val="24"/>
          <w:szCs w:val="24"/>
        </w:rPr>
        <w:t>build</w:t>
      </w:r>
      <w:r w:rsidR="00D02415" w:rsidRPr="003B5ADE">
        <w:rPr>
          <w:rFonts w:ascii="Times New Roman" w:hAnsi="Times New Roman" w:cs="Times New Roman"/>
          <w:sz w:val="24"/>
          <w:szCs w:val="24"/>
        </w:rPr>
        <w:t xml:space="preserve"> the Application based on the design plans and connect it to the existing database, debugging the code as needed.  </w:t>
      </w:r>
    </w:p>
    <w:p w14:paraId="719D1782" w14:textId="62EDBF8E" w:rsidR="00DB72BB" w:rsidRPr="003B5ADE" w:rsidRDefault="00F85818" w:rsidP="003B5ADE">
      <w:pPr>
        <w:spacing w:after="0" w:line="480" w:lineRule="auto"/>
        <w:jc w:val="left"/>
        <w:rPr>
          <w:rFonts w:ascii="Times New Roman" w:hAnsi="Times New Roman" w:cs="Times New Roman"/>
          <w:b/>
          <w:bCs/>
          <w:sz w:val="24"/>
          <w:szCs w:val="24"/>
        </w:rPr>
      </w:pPr>
      <w:r w:rsidRPr="003B5ADE">
        <w:rPr>
          <w:rFonts w:ascii="Times New Roman" w:hAnsi="Times New Roman" w:cs="Times New Roman"/>
          <w:b/>
          <w:bCs/>
          <w:sz w:val="24"/>
          <w:szCs w:val="24"/>
        </w:rPr>
        <w:t>Deploy</w:t>
      </w:r>
      <w:r w:rsidR="00FB727C" w:rsidRPr="003B5ADE">
        <w:rPr>
          <w:rFonts w:ascii="Times New Roman" w:hAnsi="Times New Roman" w:cs="Times New Roman"/>
          <w:b/>
          <w:bCs/>
          <w:sz w:val="24"/>
          <w:szCs w:val="24"/>
        </w:rPr>
        <w:t xml:space="preserve"> (includes testing)</w:t>
      </w:r>
    </w:p>
    <w:p w14:paraId="21EBEDE2" w14:textId="70D28205" w:rsidR="00225737" w:rsidRPr="003B5ADE" w:rsidRDefault="006638A6"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Simple Modern Software will </w:t>
      </w:r>
      <w:r w:rsidRPr="003B5ADE">
        <w:rPr>
          <w:rFonts w:ascii="Times New Roman" w:hAnsi="Times New Roman" w:cs="Times New Roman"/>
          <w:i/>
          <w:iCs/>
          <w:sz w:val="24"/>
          <w:szCs w:val="24"/>
        </w:rPr>
        <w:t>install</w:t>
      </w:r>
      <w:r w:rsidR="00D02415" w:rsidRPr="003B5ADE">
        <w:rPr>
          <w:rFonts w:ascii="Times New Roman" w:hAnsi="Times New Roman" w:cs="Times New Roman"/>
          <w:sz w:val="24"/>
          <w:szCs w:val="24"/>
        </w:rPr>
        <w:t xml:space="preserve"> the application on all employee computers and allow them to start using it for a test period.  </w:t>
      </w:r>
    </w:p>
    <w:p w14:paraId="16BB2B6A" w14:textId="71ACE22C" w:rsidR="007931D9" w:rsidRPr="003B5ADE" w:rsidRDefault="007931D9" w:rsidP="003B5ADE">
      <w:pPr>
        <w:spacing w:after="0" w:line="480" w:lineRule="auto"/>
        <w:jc w:val="center"/>
        <w:rPr>
          <w:rFonts w:ascii="Times New Roman" w:hAnsi="Times New Roman" w:cs="Times New Roman"/>
          <w:b/>
          <w:bCs/>
          <w:sz w:val="24"/>
          <w:szCs w:val="24"/>
        </w:rPr>
      </w:pPr>
      <w:r w:rsidRPr="003B5ADE">
        <w:rPr>
          <w:rFonts w:ascii="Times New Roman" w:hAnsi="Times New Roman" w:cs="Times New Roman"/>
          <w:b/>
          <w:bCs/>
          <w:sz w:val="24"/>
          <w:szCs w:val="24"/>
        </w:rPr>
        <w:t>Project Goal, Objectives, and Deliverables</w:t>
      </w:r>
    </w:p>
    <w:p w14:paraId="31C7522D" w14:textId="106DB2F0" w:rsidR="009B2F12" w:rsidRPr="003B5ADE" w:rsidRDefault="007931D9"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This section provides a detailed explanation of the goal and objectives for the</w:t>
      </w:r>
      <w:r w:rsidR="0034239B" w:rsidRPr="003B5ADE">
        <w:rPr>
          <w:rFonts w:ascii="Times New Roman" w:hAnsi="Times New Roman" w:cs="Times New Roman"/>
          <w:sz w:val="24"/>
          <w:szCs w:val="24"/>
        </w:rPr>
        <w:t xml:space="preserve"> proposed</w:t>
      </w:r>
      <w:r w:rsidRPr="003B5ADE">
        <w:rPr>
          <w:rFonts w:ascii="Times New Roman" w:hAnsi="Times New Roman" w:cs="Times New Roman"/>
          <w:sz w:val="24"/>
          <w:szCs w:val="24"/>
        </w:rPr>
        <w:t xml:space="preserve"> </w:t>
      </w:r>
      <w:r w:rsidR="00891260" w:rsidRPr="003B5ADE">
        <w:rPr>
          <w:rFonts w:ascii="Times New Roman" w:hAnsi="Times New Roman" w:cs="Times New Roman"/>
          <w:sz w:val="24"/>
          <w:szCs w:val="24"/>
        </w:rPr>
        <w:t>project and</w:t>
      </w:r>
      <w:r w:rsidRPr="003B5ADE">
        <w:rPr>
          <w:rFonts w:ascii="Times New Roman" w:hAnsi="Times New Roman" w:cs="Times New Roman"/>
          <w:sz w:val="24"/>
          <w:szCs w:val="24"/>
        </w:rPr>
        <w:t xml:space="preserve"> explain</w:t>
      </w:r>
      <w:r w:rsidR="0034239B" w:rsidRPr="003B5ADE">
        <w:rPr>
          <w:rFonts w:ascii="Times New Roman" w:hAnsi="Times New Roman" w:cs="Times New Roman"/>
          <w:sz w:val="24"/>
          <w:szCs w:val="24"/>
        </w:rPr>
        <w:t>s</w:t>
      </w:r>
      <w:r w:rsidRPr="003B5ADE">
        <w:rPr>
          <w:rFonts w:ascii="Times New Roman" w:hAnsi="Times New Roman" w:cs="Times New Roman"/>
          <w:sz w:val="24"/>
          <w:szCs w:val="24"/>
        </w:rPr>
        <w:t xml:space="preserve"> what the project will provide.</w:t>
      </w:r>
      <w:r w:rsidR="00891260" w:rsidRPr="003B5ADE">
        <w:rPr>
          <w:rFonts w:ascii="Times New Roman" w:hAnsi="Times New Roman" w:cs="Times New Roman"/>
          <w:sz w:val="24"/>
          <w:szCs w:val="24"/>
        </w:rPr>
        <w:t xml:space="preserve"> </w:t>
      </w:r>
    </w:p>
    <w:p w14:paraId="0D4BFEEA" w14:textId="3D208F58" w:rsidR="00385118" w:rsidRPr="003B5ADE" w:rsidRDefault="009B2F12" w:rsidP="003B5ADE">
      <w:pPr>
        <w:spacing w:after="0" w:line="480" w:lineRule="auto"/>
        <w:jc w:val="left"/>
        <w:rPr>
          <w:rFonts w:ascii="Times New Roman" w:hAnsi="Times New Roman" w:cs="Times New Roman"/>
          <w:b/>
          <w:bCs/>
          <w:sz w:val="24"/>
          <w:szCs w:val="24"/>
        </w:rPr>
      </w:pPr>
      <w:r w:rsidRPr="003B5ADE">
        <w:rPr>
          <w:rFonts w:ascii="Times New Roman" w:hAnsi="Times New Roman" w:cs="Times New Roman"/>
          <w:b/>
          <w:bCs/>
          <w:sz w:val="24"/>
          <w:szCs w:val="24"/>
        </w:rPr>
        <w:t xml:space="preserve">Goal, </w:t>
      </w:r>
      <w:r w:rsidR="002810B3" w:rsidRPr="003B5ADE">
        <w:rPr>
          <w:rFonts w:ascii="Times New Roman" w:hAnsi="Times New Roman" w:cs="Times New Roman"/>
          <w:b/>
          <w:bCs/>
          <w:sz w:val="24"/>
          <w:szCs w:val="24"/>
        </w:rPr>
        <w:t>Objectives and Deliverables Table</w:t>
      </w:r>
    </w:p>
    <w:p w14:paraId="2527EF53" w14:textId="2652B0FA" w:rsidR="00755AE3" w:rsidRDefault="00755AE3"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In this section, a table is presented showing the overreaching primary goal encompassing the supportive objectives, which in turn are made up of deliverables. Following the table are descriptions of the Primary Goal, objectives, and deliverables. </w:t>
      </w:r>
    </w:p>
    <w:p w14:paraId="4D5C2EFA" w14:textId="77777777" w:rsidR="00A66E59" w:rsidRPr="003B5ADE" w:rsidRDefault="00A66E59" w:rsidP="003B5ADE">
      <w:pPr>
        <w:spacing w:after="0" w:line="480" w:lineRule="auto"/>
        <w:ind w:firstLine="72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40"/>
        <w:gridCol w:w="3145"/>
        <w:gridCol w:w="4590"/>
      </w:tblGrid>
      <w:tr w:rsidR="00DD0D2D" w:rsidRPr="003B5ADE" w14:paraId="14103BE7" w14:textId="77777777" w:rsidTr="005A6440">
        <w:tc>
          <w:tcPr>
            <w:tcW w:w="1440" w:type="dxa"/>
            <w:shd w:val="clear" w:color="auto" w:fill="CCECFF"/>
            <w:vAlign w:val="center"/>
          </w:tcPr>
          <w:p w14:paraId="40CCFD3F" w14:textId="77777777"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lastRenderedPageBreak/>
              <w:t>Primary Goal</w:t>
            </w:r>
          </w:p>
        </w:tc>
        <w:tc>
          <w:tcPr>
            <w:tcW w:w="3145" w:type="dxa"/>
            <w:shd w:val="clear" w:color="auto" w:fill="CCECFF"/>
            <w:vAlign w:val="center"/>
          </w:tcPr>
          <w:p w14:paraId="131C37DA" w14:textId="77777777"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Supporting objectives</w:t>
            </w:r>
          </w:p>
        </w:tc>
        <w:tc>
          <w:tcPr>
            <w:tcW w:w="4590" w:type="dxa"/>
            <w:shd w:val="clear" w:color="auto" w:fill="CCECFF"/>
            <w:vAlign w:val="center"/>
          </w:tcPr>
          <w:p w14:paraId="3C975121" w14:textId="77777777"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Deliverables enabling the project objectives</w:t>
            </w:r>
          </w:p>
        </w:tc>
      </w:tr>
      <w:tr w:rsidR="00DD0D2D" w:rsidRPr="003B5ADE" w14:paraId="6694F86F" w14:textId="77777777" w:rsidTr="00602CE7">
        <w:trPr>
          <w:trHeight w:val="84"/>
        </w:trPr>
        <w:tc>
          <w:tcPr>
            <w:tcW w:w="1440" w:type="dxa"/>
            <w:vMerge w:val="restart"/>
            <w:shd w:val="clear" w:color="auto" w:fill="CCECFF"/>
            <w:vAlign w:val="center"/>
          </w:tcPr>
          <w:p w14:paraId="4DD6C962" w14:textId="77777777"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Solve the problem of frequent </w:t>
            </w:r>
            <w:r w:rsidRPr="003B5ADE">
              <w:rPr>
                <w:rFonts w:ascii="Times New Roman" w:hAnsi="Times New Roman" w:cs="Times New Roman"/>
                <w:i/>
                <w:iCs/>
                <w:sz w:val="24"/>
                <w:szCs w:val="24"/>
              </w:rPr>
              <w:t>mistakes</w:t>
            </w:r>
            <w:r w:rsidRPr="003B5ADE">
              <w:rPr>
                <w:rFonts w:ascii="Times New Roman" w:hAnsi="Times New Roman" w:cs="Times New Roman"/>
                <w:sz w:val="24"/>
                <w:szCs w:val="24"/>
              </w:rPr>
              <w:t xml:space="preserve"> being made in the </w:t>
            </w:r>
            <w:r w:rsidRPr="003B5ADE">
              <w:rPr>
                <w:rFonts w:ascii="Times New Roman" w:hAnsi="Times New Roman" w:cs="Times New Roman"/>
                <w:i/>
                <w:iCs/>
                <w:sz w:val="24"/>
                <w:szCs w:val="24"/>
              </w:rPr>
              <w:t xml:space="preserve">manual </w:t>
            </w:r>
            <w:r w:rsidRPr="003B5ADE">
              <w:rPr>
                <w:rFonts w:ascii="Times New Roman" w:hAnsi="Times New Roman" w:cs="Times New Roman"/>
                <w:sz w:val="24"/>
                <w:szCs w:val="24"/>
              </w:rPr>
              <w:t>adjustment of</w:t>
            </w:r>
            <w:r w:rsidRPr="003B5ADE">
              <w:rPr>
                <w:rFonts w:ascii="Times New Roman" w:hAnsi="Times New Roman" w:cs="Times New Roman"/>
                <w:i/>
                <w:iCs/>
                <w:sz w:val="24"/>
                <w:szCs w:val="24"/>
              </w:rPr>
              <w:t xml:space="preserve"> inventory data.</w:t>
            </w:r>
          </w:p>
        </w:tc>
        <w:tc>
          <w:tcPr>
            <w:tcW w:w="3145" w:type="dxa"/>
            <w:vMerge w:val="restart"/>
            <w:shd w:val="clear" w:color="auto" w:fill="F8F8F8" w:themeFill="background2"/>
            <w:vAlign w:val="center"/>
          </w:tcPr>
          <w:p w14:paraId="43F8A4D8" w14:textId="2731EA7B"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1. Audit current inventory system </w:t>
            </w:r>
          </w:p>
        </w:tc>
        <w:tc>
          <w:tcPr>
            <w:tcW w:w="4590" w:type="dxa"/>
            <w:shd w:val="clear" w:color="auto" w:fill="F8F8F8" w:themeFill="background2"/>
            <w:vAlign w:val="center"/>
          </w:tcPr>
          <w:p w14:paraId="34D8D00E" w14:textId="0D9B2D8E"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1.a. Inspect current system </w:t>
            </w:r>
          </w:p>
          <w:p w14:paraId="7CB27DE7" w14:textId="77777777" w:rsidR="00DD0D2D" w:rsidRPr="003B5ADE" w:rsidRDefault="00DD0D2D" w:rsidP="003B5ADE">
            <w:pPr>
              <w:spacing w:after="0" w:line="480" w:lineRule="auto"/>
              <w:jc w:val="left"/>
              <w:rPr>
                <w:rFonts w:ascii="Times New Roman" w:hAnsi="Times New Roman" w:cs="Times New Roman"/>
                <w:sz w:val="24"/>
                <w:szCs w:val="24"/>
              </w:rPr>
            </w:pPr>
          </w:p>
        </w:tc>
      </w:tr>
      <w:tr w:rsidR="00DD0D2D" w:rsidRPr="003B5ADE" w14:paraId="7182C257" w14:textId="77777777" w:rsidTr="00602CE7">
        <w:trPr>
          <w:trHeight w:val="84"/>
        </w:trPr>
        <w:tc>
          <w:tcPr>
            <w:tcW w:w="1440" w:type="dxa"/>
            <w:vMerge/>
            <w:shd w:val="clear" w:color="auto" w:fill="CCECFF"/>
            <w:vAlign w:val="center"/>
          </w:tcPr>
          <w:p w14:paraId="7C0B9B5A"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3145" w:type="dxa"/>
            <w:vMerge/>
            <w:shd w:val="clear" w:color="auto" w:fill="F8F8F8" w:themeFill="background2"/>
            <w:vAlign w:val="center"/>
          </w:tcPr>
          <w:p w14:paraId="6453D483"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4590" w:type="dxa"/>
            <w:shd w:val="clear" w:color="auto" w:fill="F8F8F8" w:themeFill="background2"/>
            <w:vAlign w:val="center"/>
          </w:tcPr>
          <w:p w14:paraId="7F0C9980" w14:textId="4900A1FF"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1.b. Audit phone call/sales procedure including use of spreadsheets</w:t>
            </w:r>
          </w:p>
          <w:p w14:paraId="2169C3A1" w14:textId="77777777" w:rsidR="00DD0D2D" w:rsidRPr="003B5ADE" w:rsidRDefault="00DD0D2D" w:rsidP="003B5ADE">
            <w:pPr>
              <w:spacing w:after="0" w:line="480" w:lineRule="auto"/>
              <w:jc w:val="left"/>
              <w:rPr>
                <w:rFonts w:ascii="Times New Roman" w:hAnsi="Times New Roman" w:cs="Times New Roman"/>
                <w:sz w:val="24"/>
                <w:szCs w:val="24"/>
              </w:rPr>
            </w:pPr>
          </w:p>
        </w:tc>
      </w:tr>
      <w:tr w:rsidR="00DD0D2D" w:rsidRPr="003B5ADE" w14:paraId="16FDCAE4" w14:textId="77777777" w:rsidTr="00602CE7">
        <w:trPr>
          <w:trHeight w:val="84"/>
        </w:trPr>
        <w:tc>
          <w:tcPr>
            <w:tcW w:w="1440" w:type="dxa"/>
            <w:vMerge/>
            <w:shd w:val="clear" w:color="auto" w:fill="CCECFF"/>
            <w:vAlign w:val="center"/>
          </w:tcPr>
          <w:p w14:paraId="40666F0E"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3145" w:type="dxa"/>
            <w:vMerge w:val="restart"/>
            <w:shd w:val="clear" w:color="auto" w:fill="F8F8F8" w:themeFill="background2"/>
            <w:vAlign w:val="center"/>
          </w:tcPr>
          <w:p w14:paraId="34BF31D8" w14:textId="663A0934"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2.</w:t>
            </w:r>
            <w:r w:rsidR="008F44D4" w:rsidRPr="003B5ADE">
              <w:rPr>
                <w:rFonts w:ascii="Times New Roman" w:hAnsi="Times New Roman" w:cs="Times New Roman"/>
                <w:sz w:val="24"/>
                <w:szCs w:val="24"/>
              </w:rPr>
              <w:t xml:space="preserve"> </w:t>
            </w:r>
            <w:r w:rsidRPr="003B5ADE">
              <w:rPr>
                <w:rFonts w:ascii="Times New Roman" w:hAnsi="Times New Roman" w:cs="Times New Roman"/>
                <w:sz w:val="24"/>
                <w:szCs w:val="24"/>
              </w:rPr>
              <w:t xml:space="preserve">Design the inventory application </w:t>
            </w:r>
          </w:p>
        </w:tc>
        <w:tc>
          <w:tcPr>
            <w:tcW w:w="4590" w:type="dxa"/>
            <w:shd w:val="clear" w:color="auto" w:fill="F8F8F8" w:themeFill="background2"/>
            <w:vAlign w:val="center"/>
          </w:tcPr>
          <w:p w14:paraId="25E8096E" w14:textId="411E7F45"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2.a. Design how the application will relate to the database, draw out diagrams and charts</w:t>
            </w:r>
          </w:p>
          <w:p w14:paraId="51BE9242" w14:textId="77777777" w:rsidR="00DD0D2D" w:rsidRPr="003B5ADE" w:rsidRDefault="00DD0D2D" w:rsidP="003B5ADE">
            <w:pPr>
              <w:spacing w:after="0" w:line="480" w:lineRule="auto"/>
              <w:jc w:val="left"/>
              <w:rPr>
                <w:rFonts w:ascii="Times New Roman" w:hAnsi="Times New Roman" w:cs="Times New Roman"/>
                <w:sz w:val="24"/>
                <w:szCs w:val="24"/>
              </w:rPr>
            </w:pPr>
          </w:p>
        </w:tc>
      </w:tr>
      <w:tr w:rsidR="00DD0D2D" w:rsidRPr="003B5ADE" w14:paraId="7E7A24A7" w14:textId="77777777" w:rsidTr="00602CE7">
        <w:trPr>
          <w:trHeight w:val="84"/>
        </w:trPr>
        <w:tc>
          <w:tcPr>
            <w:tcW w:w="1440" w:type="dxa"/>
            <w:vMerge/>
            <w:shd w:val="clear" w:color="auto" w:fill="CCECFF"/>
            <w:vAlign w:val="center"/>
          </w:tcPr>
          <w:p w14:paraId="215D494C"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3145" w:type="dxa"/>
            <w:vMerge/>
            <w:shd w:val="clear" w:color="auto" w:fill="F8F8F8" w:themeFill="background2"/>
            <w:vAlign w:val="center"/>
          </w:tcPr>
          <w:p w14:paraId="12D1B27E"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4590" w:type="dxa"/>
            <w:shd w:val="clear" w:color="auto" w:fill="F8F8F8" w:themeFill="background2"/>
            <w:vAlign w:val="center"/>
          </w:tcPr>
          <w:p w14:paraId="11B94300" w14:textId="57D9299E"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2.b. Design the user interface</w:t>
            </w:r>
          </w:p>
          <w:p w14:paraId="0B4C0576" w14:textId="77777777" w:rsidR="00DD0D2D" w:rsidRPr="003B5ADE" w:rsidRDefault="00DD0D2D" w:rsidP="003B5ADE">
            <w:pPr>
              <w:spacing w:after="0" w:line="480" w:lineRule="auto"/>
              <w:jc w:val="left"/>
              <w:rPr>
                <w:rFonts w:ascii="Times New Roman" w:hAnsi="Times New Roman" w:cs="Times New Roman"/>
                <w:sz w:val="24"/>
                <w:szCs w:val="24"/>
              </w:rPr>
            </w:pPr>
          </w:p>
        </w:tc>
      </w:tr>
      <w:tr w:rsidR="00DD0D2D" w:rsidRPr="003B5ADE" w14:paraId="085543F6" w14:textId="77777777" w:rsidTr="00602CE7">
        <w:trPr>
          <w:trHeight w:val="84"/>
        </w:trPr>
        <w:tc>
          <w:tcPr>
            <w:tcW w:w="1440" w:type="dxa"/>
            <w:vMerge/>
            <w:shd w:val="clear" w:color="auto" w:fill="CCECFF"/>
            <w:vAlign w:val="center"/>
          </w:tcPr>
          <w:p w14:paraId="2EDD21FD"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3145" w:type="dxa"/>
            <w:vMerge w:val="restart"/>
            <w:shd w:val="clear" w:color="auto" w:fill="F8F8F8" w:themeFill="background2"/>
            <w:vAlign w:val="center"/>
          </w:tcPr>
          <w:p w14:paraId="746DC28B" w14:textId="54879C0D"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3. Build the application </w:t>
            </w:r>
          </w:p>
        </w:tc>
        <w:tc>
          <w:tcPr>
            <w:tcW w:w="4590" w:type="dxa"/>
            <w:shd w:val="clear" w:color="auto" w:fill="F8F8F8" w:themeFill="background2"/>
            <w:vAlign w:val="center"/>
          </w:tcPr>
          <w:p w14:paraId="31CD5452" w14:textId="0FC6C751"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3.a. Use </w:t>
            </w:r>
            <w:r w:rsidR="001F7910" w:rsidRPr="003B5ADE">
              <w:rPr>
                <w:rFonts w:ascii="Times New Roman" w:hAnsi="Times New Roman" w:cs="Times New Roman"/>
                <w:sz w:val="24"/>
                <w:szCs w:val="24"/>
              </w:rPr>
              <w:t>pre-planned material</w:t>
            </w:r>
            <w:r w:rsidRPr="003B5ADE">
              <w:rPr>
                <w:rFonts w:ascii="Times New Roman" w:hAnsi="Times New Roman" w:cs="Times New Roman"/>
                <w:sz w:val="24"/>
                <w:szCs w:val="24"/>
              </w:rPr>
              <w:t xml:space="preserve"> to build application using Java and FXML </w:t>
            </w:r>
          </w:p>
          <w:p w14:paraId="2D289127" w14:textId="77777777" w:rsidR="00DD0D2D" w:rsidRPr="003B5ADE" w:rsidRDefault="00DD0D2D" w:rsidP="003B5ADE">
            <w:pPr>
              <w:spacing w:after="0" w:line="480" w:lineRule="auto"/>
              <w:jc w:val="left"/>
              <w:rPr>
                <w:rFonts w:ascii="Times New Roman" w:hAnsi="Times New Roman" w:cs="Times New Roman"/>
                <w:sz w:val="24"/>
                <w:szCs w:val="24"/>
              </w:rPr>
            </w:pPr>
          </w:p>
        </w:tc>
      </w:tr>
      <w:tr w:rsidR="00DD0D2D" w:rsidRPr="003B5ADE" w14:paraId="435208C8" w14:textId="77777777" w:rsidTr="00602CE7">
        <w:trPr>
          <w:trHeight w:val="84"/>
        </w:trPr>
        <w:tc>
          <w:tcPr>
            <w:tcW w:w="1440" w:type="dxa"/>
            <w:vMerge/>
            <w:shd w:val="clear" w:color="auto" w:fill="CCECFF"/>
            <w:vAlign w:val="center"/>
          </w:tcPr>
          <w:p w14:paraId="4A1CF016"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3145" w:type="dxa"/>
            <w:vMerge/>
            <w:shd w:val="clear" w:color="auto" w:fill="F8F8F8" w:themeFill="background2"/>
            <w:vAlign w:val="center"/>
          </w:tcPr>
          <w:p w14:paraId="53334CEA"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4590" w:type="dxa"/>
            <w:shd w:val="clear" w:color="auto" w:fill="F8F8F8" w:themeFill="background2"/>
            <w:vAlign w:val="center"/>
          </w:tcPr>
          <w:p w14:paraId="721A8D70" w14:textId="3DE14F70"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3.b. Connect the application to the database for the first time</w:t>
            </w:r>
          </w:p>
          <w:p w14:paraId="7FB0F91F" w14:textId="77777777" w:rsidR="00DD0D2D" w:rsidRPr="003B5ADE" w:rsidRDefault="00DD0D2D" w:rsidP="003B5ADE">
            <w:pPr>
              <w:spacing w:after="0" w:line="480" w:lineRule="auto"/>
              <w:jc w:val="left"/>
              <w:rPr>
                <w:rFonts w:ascii="Times New Roman" w:hAnsi="Times New Roman" w:cs="Times New Roman"/>
                <w:sz w:val="24"/>
                <w:szCs w:val="24"/>
              </w:rPr>
            </w:pPr>
          </w:p>
        </w:tc>
      </w:tr>
      <w:tr w:rsidR="00DD0D2D" w:rsidRPr="003B5ADE" w14:paraId="38678FF9" w14:textId="77777777" w:rsidTr="00602CE7">
        <w:trPr>
          <w:trHeight w:val="84"/>
        </w:trPr>
        <w:tc>
          <w:tcPr>
            <w:tcW w:w="1440" w:type="dxa"/>
            <w:vMerge/>
            <w:shd w:val="clear" w:color="auto" w:fill="CCECFF"/>
            <w:vAlign w:val="center"/>
          </w:tcPr>
          <w:p w14:paraId="3D27B780"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3145" w:type="dxa"/>
            <w:vMerge w:val="restart"/>
            <w:shd w:val="clear" w:color="auto" w:fill="F8F8F8" w:themeFill="background2"/>
            <w:vAlign w:val="center"/>
          </w:tcPr>
          <w:p w14:paraId="37B770FC" w14:textId="02533F48"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4. Install application on employee computers </w:t>
            </w:r>
          </w:p>
        </w:tc>
        <w:tc>
          <w:tcPr>
            <w:tcW w:w="4590" w:type="dxa"/>
            <w:shd w:val="clear" w:color="auto" w:fill="F8F8F8" w:themeFill="background2"/>
            <w:vAlign w:val="center"/>
          </w:tcPr>
          <w:p w14:paraId="137631F7" w14:textId="64339EC2"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4.a. Install application on all employee computers and verify connectivity with the database, test and adjust</w:t>
            </w:r>
          </w:p>
        </w:tc>
      </w:tr>
      <w:tr w:rsidR="00DD0D2D" w:rsidRPr="003B5ADE" w14:paraId="7CD265A3" w14:textId="77777777" w:rsidTr="00531560">
        <w:trPr>
          <w:trHeight w:val="84"/>
        </w:trPr>
        <w:tc>
          <w:tcPr>
            <w:tcW w:w="1440" w:type="dxa"/>
            <w:vMerge/>
            <w:shd w:val="clear" w:color="auto" w:fill="CCECFF"/>
            <w:vAlign w:val="center"/>
          </w:tcPr>
          <w:p w14:paraId="780B029E"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3145" w:type="dxa"/>
            <w:vMerge/>
            <w:shd w:val="clear" w:color="auto" w:fill="D0D0D0" w:themeFill="accent2" w:themeFillTint="99"/>
            <w:vAlign w:val="center"/>
          </w:tcPr>
          <w:p w14:paraId="59706C52" w14:textId="77777777" w:rsidR="00DD0D2D" w:rsidRPr="003B5ADE" w:rsidRDefault="00DD0D2D" w:rsidP="003B5ADE">
            <w:pPr>
              <w:spacing w:after="0" w:line="480" w:lineRule="auto"/>
              <w:jc w:val="left"/>
              <w:rPr>
                <w:rFonts w:ascii="Times New Roman" w:hAnsi="Times New Roman" w:cs="Times New Roman"/>
                <w:sz w:val="24"/>
                <w:szCs w:val="24"/>
              </w:rPr>
            </w:pPr>
          </w:p>
        </w:tc>
        <w:tc>
          <w:tcPr>
            <w:tcW w:w="4590" w:type="dxa"/>
            <w:shd w:val="clear" w:color="auto" w:fill="F2F2F2" w:themeFill="background1" w:themeFillShade="F2"/>
            <w:vAlign w:val="center"/>
          </w:tcPr>
          <w:p w14:paraId="48F8689F" w14:textId="0588EAA9" w:rsidR="00DD0D2D" w:rsidRPr="003B5ADE" w:rsidRDefault="00DD0D2D"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4.b. Discard old spreadsheets which are now rendered useless</w:t>
            </w:r>
          </w:p>
        </w:tc>
      </w:tr>
    </w:tbl>
    <w:p w14:paraId="43E89D28" w14:textId="77777777" w:rsidR="00472069" w:rsidRPr="003B5ADE" w:rsidRDefault="00472069" w:rsidP="003B5ADE">
      <w:pPr>
        <w:spacing w:after="0" w:line="480" w:lineRule="auto"/>
        <w:jc w:val="left"/>
        <w:rPr>
          <w:rFonts w:ascii="Times New Roman" w:hAnsi="Times New Roman" w:cs="Times New Roman"/>
          <w:sz w:val="24"/>
          <w:szCs w:val="24"/>
        </w:rPr>
      </w:pPr>
    </w:p>
    <w:p w14:paraId="7CAEF37F" w14:textId="272B51AA" w:rsidR="00424D24" w:rsidRPr="003B5ADE" w:rsidRDefault="00D733E7" w:rsidP="003B5ADE">
      <w:pPr>
        <w:spacing w:after="0" w:line="480" w:lineRule="auto"/>
        <w:jc w:val="left"/>
        <w:rPr>
          <w:rFonts w:ascii="Times New Roman" w:hAnsi="Times New Roman" w:cs="Times New Roman"/>
          <w:b/>
          <w:bCs/>
          <w:sz w:val="24"/>
          <w:szCs w:val="24"/>
        </w:rPr>
      </w:pPr>
      <w:r w:rsidRPr="003B5ADE">
        <w:rPr>
          <w:rFonts w:ascii="Times New Roman" w:hAnsi="Times New Roman" w:cs="Times New Roman"/>
          <w:b/>
          <w:bCs/>
          <w:sz w:val="24"/>
          <w:szCs w:val="24"/>
        </w:rPr>
        <w:t xml:space="preserve">Description of Project Goal, Objectives, and Deliverables </w:t>
      </w:r>
    </w:p>
    <w:p w14:paraId="6029F965" w14:textId="526BB500" w:rsidR="006E0BE5" w:rsidRPr="003B5ADE" w:rsidRDefault="006E0BE5" w:rsidP="003B5ADE">
      <w:pPr>
        <w:spacing w:after="0" w:line="480" w:lineRule="auto"/>
        <w:ind w:firstLine="720"/>
        <w:jc w:val="left"/>
        <w:rPr>
          <w:rFonts w:ascii="Times New Roman" w:hAnsi="Times New Roman" w:cs="Times New Roman"/>
          <w:sz w:val="24"/>
          <w:szCs w:val="24"/>
        </w:rPr>
      </w:pPr>
      <w:bookmarkStart w:id="3" w:name="_Hlk21409639"/>
      <w:r w:rsidRPr="003B5ADE">
        <w:rPr>
          <w:rFonts w:ascii="Times New Roman" w:hAnsi="Times New Roman" w:cs="Times New Roman"/>
          <w:sz w:val="24"/>
          <w:szCs w:val="24"/>
        </w:rPr>
        <w:t xml:space="preserve">The </w:t>
      </w:r>
      <w:r w:rsidRPr="003B5ADE">
        <w:rPr>
          <w:rFonts w:ascii="Times New Roman" w:hAnsi="Times New Roman" w:cs="Times New Roman"/>
          <w:b/>
          <w:bCs/>
          <w:sz w:val="24"/>
          <w:szCs w:val="24"/>
        </w:rPr>
        <w:t>primary goal</w:t>
      </w:r>
      <w:r w:rsidRPr="003B5ADE">
        <w:rPr>
          <w:rFonts w:ascii="Times New Roman" w:hAnsi="Times New Roman" w:cs="Times New Roman"/>
          <w:sz w:val="24"/>
          <w:szCs w:val="24"/>
        </w:rPr>
        <w:t xml:space="preserve"> of this project </w:t>
      </w:r>
      <w:r w:rsidR="00511F9F" w:rsidRPr="003B5ADE">
        <w:rPr>
          <w:rFonts w:ascii="Times New Roman" w:hAnsi="Times New Roman" w:cs="Times New Roman"/>
          <w:sz w:val="24"/>
          <w:szCs w:val="24"/>
        </w:rPr>
        <w:t>is</w:t>
      </w:r>
      <w:r w:rsidR="00032B1A" w:rsidRPr="003B5ADE">
        <w:rPr>
          <w:rFonts w:ascii="Times New Roman" w:hAnsi="Times New Roman" w:cs="Times New Roman"/>
          <w:sz w:val="24"/>
          <w:szCs w:val="24"/>
        </w:rPr>
        <w:t xml:space="preserve"> </w:t>
      </w:r>
      <w:r w:rsidR="00511F9F" w:rsidRPr="003B5ADE">
        <w:rPr>
          <w:rFonts w:ascii="Times New Roman" w:hAnsi="Times New Roman" w:cs="Times New Roman"/>
          <w:sz w:val="24"/>
          <w:szCs w:val="24"/>
        </w:rPr>
        <w:t xml:space="preserve">to solve the problem of frequent </w:t>
      </w:r>
      <w:r w:rsidR="00511F9F" w:rsidRPr="003B5ADE">
        <w:rPr>
          <w:rFonts w:ascii="Times New Roman" w:hAnsi="Times New Roman" w:cs="Times New Roman"/>
          <w:i/>
          <w:iCs/>
          <w:sz w:val="24"/>
          <w:szCs w:val="24"/>
        </w:rPr>
        <w:t>mistakes</w:t>
      </w:r>
      <w:r w:rsidR="00511F9F" w:rsidRPr="003B5ADE">
        <w:rPr>
          <w:rFonts w:ascii="Times New Roman" w:hAnsi="Times New Roman" w:cs="Times New Roman"/>
          <w:sz w:val="24"/>
          <w:szCs w:val="24"/>
        </w:rPr>
        <w:t xml:space="preserve"> being made in the </w:t>
      </w:r>
      <w:r w:rsidR="00511F9F" w:rsidRPr="003B5ADE">
        <w:rPr>
          <w:rFonts w:ascii="Times New Roman" w:hAnsi="Times New Roman" w:cs="Times New Roman"/>
          <w:i/>
          <w:iCs/>
          <w:sz w:val="24"/>
          <w:szCs w:val="24"/>
        </w:rPr>
        <w:t>manual adjustment of inventory data</w:t>
      </w:r>
      <w:r w:rsidR="00511F9F" w:rsidRPr="003B5ADE">
        <w:rPr>
          <w:rFonts w:ascii="Times New Roman" w:hAnsi="Times New Roman" w:cs="Times New Roman"/>
          <w:sz w:val="24"/>
          <w:szCs w:val="24"/>
        </w:rPr>
        <w:t xml:space="preserve"> by Safely Home Security employees</w:t>
      </w:r>
      <w:r w:rsidR="007E4328" w:rsidRPr="003B5ADE">
        <w:rPr>
          <w:rFonts w:ascii="Times New Roman" w:hAnsi="Times New Roman" w:cs="Times New Roman"/>
          <w:sz w:val="24"/>
          <w:szCs w:val="24"/>
        </w:rPr>
        <w:t xml:space="preserve">. To do this, Simple Modern Software will </w:t>
      </w:r>
      <w:r w:rsidR="009E35D3" w:rsidRPr="003B5ADE">
        <w:rPr>
          <w:rFonts w:ascii="Times New Roman" w:hAnsi="Times New Roman" w:cs="Times New Roman"/>
          <w:sz w:val="24"/>
          <w:szCs w:val="24"/>
        </w:rPr>
        <w:t>provide</w:t>
      </w:r>
      <w:r w:rsidR="007E4328" w:rsidRPr="003B5ADE">
        <w:rPr>
          <w:rFonts w:ascii="Times New Roman" w:hAnsi="Times New Roman" w:cs="Times New Roman"/>
          <w:sz w:val="24"/>
          <w:szCs w:val="24"/>
        </w:rPr>
        <w:t xml:space="preserve"> an</w:t>
      </w:r>
      <w:r w:rsidR="00511F9F" w:rsidRPr="003B5ADE">
        <w:rPr>
          <w:rFonts w:ascii="Times New Roman" w:hAnsi="Times New Roman" w:cs="Times New Roman"/>
          <w:sz w:val="24"/>
          <w:szCs w:val="24"/>
        </w:rPr>
        <w:t xml:space="preserve"> inventory management desktop application system</w:t>
      </w:r>
      <w:r w:rsidR="009E35D3" w:rsidRPr="003B5ADE">
        <w:rPr>
          <w:rFonts w:ascii="Times New Roman" w:hAnsi="Times New Roman" w:cs="Times New Roman"/>
          <w:i/>
          <w:iCs/>
          <w:sz w:val="24"/>
          <w:szCs w:val="24"/>
        </w:rPr>
        <w:t>,</w:t>
      </w:r>
      <w:r w:rsidR="00A02A19" w:rsidRPr="003B5ADE">
        <w:rPr>
          <w:rFonts w:ascii="Times New Roman" w:hAnsi="Times New Roman" w:cs="Times New Roman"/>
          <w:i/>
          <w:iCs/>
          <w:sz w:val="24"/>
          <w:szCs w:val="24"/>
        </w:rPr>
        <w:t xml:space="preserve"> </w:t>
      </w:r>
      <w:r w:rsidR="00511F9F" w:rsidRPr="003B5ADE">
        <w:rPr>
          <w:rFonts w:ascii="Times New Roman" w:hAnsi="Times New Roman" w:cs="Times New Roman"/>
          <w:sz w:val="24"/>
          <w:szCs w:val="24"/>
        </w:rPr>
        <w:t xml:space="preserve">which can connect to the existing database. An inventory management system desktop application can help employees keep track of inventory in </w:t>
      </w:r>
      <w:r w:rsidR="00511F9F" w:rsidRPr="003B5ADE">
        <w:rPr>
          <w:rFonts w:ascii="Times New Roman" w:hAnsi="Times New Roman" w:cs="Times New Roman"/>
          <w:i/>
          <w:iCs/>
          <w:sz w:val="24"/>
          <w:szCs w:val="24"/>
        </w:rPr>
        <w:t>real time</w:t>
      </w:r>
      <w:r w:rsidR="00511F9F" w:rsidRPr="003B5ADE">
        <w:rPr>
          <w:rFonts w:ascii="Times New Roman" w:hAnsi="Times New Roman" w:cs="Times New Roman"/>
          <w:sz w:val="24"/>
          <w:szCs w:val="24"/>
        </w:rPr>
        <w:t xml:space="preserve"> so that the inventory data are automatically adjusted and up to date</w:t>
      </w:r>
      <w:r w:rsidR="00A02A19" w:rsidRPr="003B5ADE">
        <w:rPr>
          <w:rFonts w:ascii="Times New Roman" w:hAnsi="Times New Roman" w:cs="Times New Roman"/>
          <w:sz w:val="24"/>
          <w:szCs w:val="24"/>
        </w:rPr>
        <w:t xml:space="preserve">. </w:t>
      </w:r>
      <w:r w:rsidRPr="003B5ADE">
        <w:rPr>
          <w:rFonts w:ascii="Times New Roman" w:hAnsi="Times New Roman" w:cs="Times New Roman"/>
          <w:sz w:val="24"/>
          <w:szCs w:val="24"/>
        </w:rPr>
        <w:t xml:space="preserve">The goal can be broken down into </w:t>
      </w:r>
      <w:r w:rsidRPr="003B5ADE">
        <w:rPr>
          <w:rFonts w:ascii="Times New Roman" w:hAnsi="Times New Roman" w:cs="Times New Roman"/>
          <w:i/>
          <w:iCs/>
          <w:sz w:val="24"/>
          <w:szCs w:val="24"/>
        </w:rPr>
        <w:t>four goals</w:t>
      </w:r>
      <w:r w:rsidRPr="003B5ADE">
        <w:rPr>
          <w:rFonts w:ascii="Times New Roman" w:hAnsi="Times New Roman" w:cs="Times New Roman"/>
          <w:sz w:val="24"/>
          <w:szCs w:val="24"/>
        </w:rPr>
        <w:t xml:space="preserve">, each with a precise measurement of success. The primary goal will be met with the successful completion of each objective referenced below: </w:t>
      </w:r>
    </w:p>
    <w:bookmarkEnd w:id="3"/>
    <w:p w14:paraId="1226374C" w14:textId="5927E8B9" w:rsidR="00891260" w:rsidRPr="003B5ADE" w:rsidRDefault="00891260"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b/>
          <w:bCs/>
          <w:sz w:val="24"/>
          <w:szCs w:val="24"/>
        </w:rPr>
        <w:t>Objective 1</w:t>
      </w:r>
    </w:p>
    <w:p w14:paraId="3DA25038" w14:textId="7CD99098" w:rsidR="00891260" w:rsidRPr="003B5ADE" w:rsidRDefault="0089126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Audit the current inventory system from the start to finish to identify where the errors are taking place. This process starts at the customer’s phone call, proceeds to the employee editing the spreadsheet and finishes when adjustments are made at the end of the day in the database.</w:t>
      </w:r>
    </w:p>
    <w:p w14:paraId="418D0DFB" w14:textId="399B93BD"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First Deliverable</w:t>
      </w:r>
    </w:p>
    <w:p w14:paraId="1EB5E48F" w14:textId="47B317A1" w:rsidR="00CF012C" w:rsidRPr="003B5ADE" w:rsidRDefault="00CF012C"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Inspect the current system spreadsheet-database relationship and clearly identify the problem of increasing mistakes in data entry and consider what improvements can be made by the new Inventory Management System.  </w:t>
      </w:r>
    </w:p>
    <w:p w14:paraId="142DF567" w14:textId="0FACE495"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Second Deliverable</w:t>
      </w:r>
    </w:p>
    <w:p w14:paraId="6F5B18C0" w14:textId="206B55D1" w:rsidR="00E41751" w:rsidRPr="003B5ADE" w:rsidRDefault="00CF012C"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Audit the current phone call procedure and consider how the new Inventory Management System can facilitate the data entry process during the phone call, so that they could enter information more accurately with little to no data entry mistakes.  </w:t>
      </w:r>
    </w:p>
    <w:p w14:paraId="2B78D25B" w14:textId="3670FC88" w:rsidR="00CC34D6" w:rsidRPr="003B5ADE" w:rsidRDefault="00CC34D6"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b/>
          <w:bCs/>
          <w:sz w:val="24"/>
          <w:szCs w:val="24"/>
        </w:rPr>
        <w:t>Objective 2</w:t>
      </w:r>
    </w:p>
    <w:p w14:paraId="03CAC3E1" w14:textId="060357D7" w:rsidR="00891260" w:rsidRPr="003B5ADE" w:rsidRDefault="0089126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lastRenderedPageBreak/>
        <w:t xml:space="preserve">Design the Inventory Management Application to connect with the current database, buy aligning structures and variables between the two, and making the interface easy for the employees to use, and difficult for them to make data entry mistakes.  </w:t>
      </w:r>
    </w:p>
    <w:p w14:paraId="5D5DF2EF" w14:textId="069A6353"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First Deliverable</w:t>
      </w:r>
    </w:p>
    <w:p w14:paraId="7330BC30" w14:textId="66951829" w:rsidR="00972E06" w:rsidRPr="003B5ADE" w:rsidRDefault="00972E06"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Design the application-database relationship and draw out necessary diagrams and charts to plan the application’s structures and variables. Audit the current inventory database and make sure that the application variables and structures are in line with those of the database.  </w:t>
      </w:r>
    </w:p>
    <w:p w14:paraId="783D97E2" w14:textId="71ABD2DA"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Second Deliverable</w:t>
      </w:r>
    </w:p>
    <w:p w14:paraId="4BA1AF68" w14:textId="615E3491" w:rsidR="00972E06" w:rsidRPr="003B5ADE" w:rsidRDefault="00972E06"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Design the Graphical User Interface of the application so that it is easy for an employee to use while he or she is talking on the phone to the customer.   </w:t>
      </w:r>
    </w:p>
    <w:p w14:paraId="5C4E12C6" w14:textId="0B6C945C" w:rsidR="00FC36A7" w:rsidRPr="003B5ADE" w:rsidRDefault="00FC36A7"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Third Deliverable</w:t>
      </w:r>
    </w:p>
    <w:p w14:paraId="494D7426" w14:textId="77A23BB1" w:rsidR="00E41751" w:rsidRPr="003B5ADE" w:rsidRDefault="00972E06"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Design error messages, reminders, and notifications for the application to help guide the employees to correct data entry and prevent them from making hurried mistakes.  </w:t>
      </w:r>
    </w:p>
    <w:p w14:paraId="0F19738E" w14:textId="344C95E0" w:rsidR="00336A03" w:rsidRPr="003B5ADE" w:rsidRDefault="00336A03"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b/>
          <w:bCs/>
          <w:sz w:val="24"/>
          <w:szCs w:val="24"/>
        </w:rPr>
        <w:t>Objective 3</w:t>
      </w:r>
    </w:p>
    <w:p w14:paraId="05E481D7" w14:textId="14D16D3F" w:rsidR="00891260" w:rsidRPr="003B5ADE" w:rsidRDefault="0089126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Build the Application based on the design plans and connect it to the existing database, debugging the code as needed.</w:t>
      </w:r>
    </w:p>
    <w:p w14:paraId="6DF8A9DE" w14:textId="2257FE47"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First Deliverable</w:t>
      </w:r>
    </w:p>
    <w:p w14:paraId="72981B81" w14:textId="6BF3E662" w:rsidR="00F61EFC" w:rsidRPr="003B5ADE" w:rsidRDefault="00F61EFC"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Build the Application. Use the material from the </w:t>
      </w:r>
      <w:r w:rsidR="00580221" w:rsidRPr="003B5ADE">
        <w:rPr>
          <w:rFonts w:ascii="Times New Roman" w:hAnsi="Times New Roman" w:cs="Times New Roman"/>
          <w:sz w:val="24"/>
          <w:szCs w:val="24"/>
        </w:rPr>
        <w:t>Objective 2 phase</w:t>
      </w:r>
      <w:r w:rsidRPr="003B5ADE">
        <w:rPr>
          <w:rFonts w:ascii="Times New Roman" w:hAnsi="Times New Roman" w:cs="Times New Roman"/>
          <w:sz w:val="24"/>
          <w:szCs w:val="24"/>
        </w:rPr>
        <w:t xml:space="preserve"> to program the inventory management system desktop application. This will be a Java application using FXML.  </w:t>
      </w:r>
    </w:p>
    <w:p w14:paraId="779991B9" w14:textId="5BBE9337"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Second Deliverable</w:t>
      </w:r>
    </w:p>
    <w:p w14:paraId="4158C827" w14:textId="0474A37F" w:rsidR="00E41751" w:rsidRPr="003B5ADE" w:rsidRDefault="00F61EFC"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Connect the application to the database while thoroughly testing and debugging. Inventory in the database must be seamlessly and automatically updated and manipulated through the desktop application’s user interface</w:t>
      </w:r>
    </w:p>
    <w:p w14:paraId="5AE62DA9" w14:textId="2A987F2B" w:rsidR="00336A03" w:rsidRPr="003B5ADE" w:rsidRDefault="00336A03"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b/>
          <w:bCs/>
          <w:sz w:val="24"/>
          <w:szCs w:val="24"/>
        </w:rPr>
        <w:lastRenderedPageBreak/>
        <w:t>Objective 4</w:t>
      </w:r>
    </w:p>
    <w:p w14:paraId="620C3E62" w14:textId="59784B95" w:rsidR="00891260" w:rsidRPr="003B5ADE" w:rsidRDefault="00891260"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Install the application on all employee computers </w:t>
      </w:r>
      <w:r w:rsidR="00BD728E" w:rsidRPr="003B5ADE">
        <w:rPr>
          <w:rFonts w:ascii="Times New Roman" w:hAnsi="Times New Roman" w:cs="Times New Roman"/>
          <w:sz w:val="24"/>
          <w:szCs w:val="24"/>
        </w:rPr>
        <w:t>and verify connectivity to the database server for all user computers</w:t>
      </w:r>
      <w:r w:rsidR="00A167E7" w:rsidRPr="003B5ADE">
        <w:rPr>
          <w:rFonts w:ascii="Times New Roman" w:hAnsi="Times New Roman" w:cs="Times New Roman"/>
          <w:sz w:val="24"/>
          <w:szCs w:val="24"/>
        </w:rPr>
        <w:t>. Allow employees</w:t>
      </w:r>
      <w:r w:rsidR="002157BA" w:rsidRPr="003B5ADE">
        <w:rPr>
          <w:rFonts w:ascii="Times New Roman" w:hAnsi="Times New Roman" w:cs="Times New Roman"/>
          <w:sz w:val="24"/>
          <w:szCs w:val="24"/>
        </w:rPr>
        <w:t xml:space="preserve"> to start using it for a testing period. </w:t>
      </w:r>
    </w:p>
    <w:p w14:paraId="37DA4554" w14:textId="14183531"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First Deliverable</w:t>
      </w:r>
    </w:p>
    <w:p w14:paraId="57C9E900" w14:textId="50B67A51" w:rsidR="00A22BB2" w:rsidRPr="003B5ADE" w:rsidRDefault="00A22BB2"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Install the application on all</w:t>
      </w:r>
      <w:r w:rsidR="00580221" w:rsidRPr="003B5ADE">
        <w:rPr>
          <w:rFonts w:ascii="Times New Roman" w:hAnsi="Times New Roman" w:cs="Times New Roman"/>
          <w:sz w:val="24"/>
          <w:szCs w:val="24"/>
        </w:rPr>
        <w:t xml:space="preserve"> </w:t>
      </w:r>
      <w:r w:rsidRPr="003B5ADE">
        <w:rPr>
          <w:rFonts w:ascii="Times New Roman" w:hAnsi="Times New Roman" w:cs="Times New Roman"/>
          <w:sz w:val="24"/>
          <w:szCs w:val="24"/>
        </w:rPr>
        <w:t xml:space="preserve">employee desktop computers and make sure each application is correctly connected to the database server. Allow them to use it for a testing period. Receive all feedback and make small adjustment if needed.  </w:t>
      </w:r>
    </w:p>
    <w:p w14:paraId="4BA284F3" w14:textId="1EB653DA" w:rsidR="00DE0369" w:rsidRPr="003B5ADE" w:rsidRDefault="00DE0369" w:rsidP="003B5ADE">
      <w:pPr>
        <w:spacing w:after="0" w:line="480" w:lineRule="auto"/>
        <w:jc w:val="left"/>
        <w:rPr>
          <w:rFonts w:ascii="Times New Roman" w:hAnsi="Times New Roman" w:cs="Times New Roman"/>
          <w:i/>
          <w:iCs/>
          <w:sz w:val="24"/>
          <w:szCs w:val="24"/>
        </w:rPr>
      </w:pPr>
      <w:r w:rsidRPr="003B5ADE">
        <w:rPr>
          <w:rFonts w:ascii="Times New Roman" w:hAnsi="Times New Roman" w:cs="Times New Roman"/>
          <w:i/>
          <w:iCs/>
          <w:sz w:val="24"/>
          <w:szCs w:val="24"/>
        </w:rPr>
        <w:t>Second Deliverable</w:t>
      </w:r>
    </w:p>
    <w:p w14:paraId="47E5C80F" w14:textId="198B0978" w:rsidR="005A6440" w:rsidRPr="003B5ADE" w:rsidRDefault="00A22BB2" w:rsidP="003B5ADE">
      <w:pPr>
        <w:spacing w:after="0" w:line="480" w:lineRule="auto"/>
        <w:ind w:firstLine="720"/>
        <w:jc w:val="left"/>
        <w:rPr>
          <w:rFonts w:ascii="Times New Roman" w:hAnsi="Times New Roman" w:cs="Times New Roman"/>
          <w:sz w:val="24"/>
          <w:szCs w:val="24"/>
        </w:rPr>
      </w:pPr>
      <w:r w:rsidRPr="003B5ADE">
        <w:rPr>
          <w:rFonts w:ascii="Times New Roman" w:hAnsi="Times New Roman" w:cs="Times New Roman"/>
          <w:sz w:val="24"/>
          <w:szCs w:val="24"/>
        </w:rPr>
        <w:t xml:space="preserve">Removed and discard all inventory spreadsheets which will be rendered useless by this time.  </w:t>
      </w:r>
    </w:p>
    <w:p w14:paraId="7B090052" w14:textId="235EB8A5" w:rsidR="005A6440" w:rsidRPr="003B5ADE" w:rsidRDefault="002131F4" w:rsidP="003B5ADE">
      <w:pPr>
        <w:spacing w:after="0" w:line="480" w:lineRule="auto"/>
        <w:jc w:val="center"/>
        <w:rPr>
          <w:rFonts w:ascii="Times New Roman" w:hAnsi="Times New Roman" w:cs="Times New Roman"/>
          <w:b/>
          <w:bCs/>
          <w:sz w:val="24"/>
          <w:szCs w:val="24"/>
        </w:rPr>
      </w:pPr>
      <w:r w:rsidRPr="003B5ADE">
        <w:rPr>
          <w:rFonts w:ascii="Times New Roman" w:hAnsi="Times New Roman" w:cs="Times New Roman"/>
          <w:b/>
          <w:bCs/>
          <w:sz w:val="24"/>
          <w:szCs w:val="24"/>
        </w:rPr>
        <w:t>Project Timeline with Milestones</w:t>
      </w:r>
    </w:p>
    <w:tbl>
      <w:tblPr>
        <w:tblW w:w="9625" w:type="dxa"/>
        <w:tblCellMar>
          <w:top w:w="15" w:type="dxa"/>
          <w:left w:w="15" w:type="dxa"/>
          <w:bottom w:w="15" w:type="dxa"/>
          <w:right w:w="15" w:type="dxa"/>
        </w:tblCellMar>
        <w:tblLook w:val="04A0" w:firstRow="1" w:lastRow="0" w:firstColumn="1" w:lastColumn="0" w:noHBand="0" w:noVBand="1"/>
      </w:tblPr>
      <w:tblGrid>
        <w:gridCol w:w="2965"/>
        <w:gridCol w:w="1980"/>
        <w:gridCol w:w="2266"/>
        <w:gridCol w:w="2414"/>
      </w:tblGrid>
      <w:tr w:rsidR="0092295A" w:rsidRPr="003B5ADE" w14:paraId="361483D2"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hideMark/>
          </w:tcPr>
          <w:p w14:paraId="7037689D"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b/>
                <w:bCs/>
                <w:color w:val="000000"/>
                <w:sz w:val="24"/>
                <w:szCs w:val="24"/>
              </w:rPr>
              <w:t>Description of milestone/ deliverable</w:t>
            </w:r>
          </w:p>
        </w:tc>
        <w:tc>
          <w:tcPr>
            <w:tcW w:w="1980"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hideMark/>
          </w:tcPr>
          <w:p w14:paraId="18B552FD"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b/>
                <w:bCs/>
                <w:color w:val="000000"/>
                <w:sz w:val="24"/>
                <w:szCs w:val="24"/>
              </w:rPr>
              <w:t>Duration (days)</w:t>
            </w:r>
          </w:p>
        </w:tc>
        <w:tc>
          <w:tcPr>
            <w:tcW w:w="2266"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hideMark/>
          </w:tcPr>
          <w:p w14:paraId="7F3D6270"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b/>
                <w:bCs/>
                <w:color w:val="000000"/>
                <w:sz w:val="24"/>
                <w:szCs w:val="24"/>
              </w:rPr>
              <w:t>Projected start date</w:t>
            </w:r>
          </w:p>
        </w:tc>
        <w:tc>
          <w:tcPr>
            <w:tcW w:w="2414"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hideMark/>
          </w:tcPr>
          <w:p w14:paraId="70F65B2B"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b/>
                <w:bCs/>
                <w:color w:val="000000"/>
                <w:sz w:val="24"/>
                <w:szCs w:val="24"/>
              </w:rPr>
              <w:t>Anticipated end date</w:t>
            </w:r>
          </w:p>
        </w:tc>
      </w:tr>
      <w:tr w:rsidR="0092295A" w:rsidRPr="003B5ADE" w14:paraId="75F777F8"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hideMark/>
          </w:tcPr>
          <w:p w14:paraId="4C11EB3A"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9E509"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5489B8"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3456EC"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r>
      <w:tr w:rsidR="0092295A" w:rsidRPr="003B5ADE" w14:paraId="1E16BF82"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hideMark/>
          </w:tcPr>
          <w:p w14:paraId="31C255F0"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67A0F2"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625B4"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31304C"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p>
        </w:tc>
      </w:tr>
      <w:tr w:rsidR="0092295A" w:rsidRPr="003B5ADE" w14:paraId="1F29F8ED"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69BDA748"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Inspect the current system</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C752D1"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7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C0F7B7"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4,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EBEE83"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11, 2019</w:t>
            </w:r>
          </w:p>
        </w:tc>
      </w:tr>
      <w:tr w:rsidR="0092295A" w:rsidRPr="003B5ADE" w14:paraId="5333627C"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283F4DB4" w14:textId="77777777" w:rsidR="0092295A" w:rsidRPr="003B5ADE" w:rsidRDefault="0092295A"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Audit phone call/sales procedure including use of spreadsheets</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94AF4F"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7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163707"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12,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49CC67"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19, 2019</w:t>
            </w:r>
          </w:p>
        </w:tc>
      </w:tr>
      <w:tr w:rsidR="0092295A" w:rsidRPr="003B5ADE" w14:paraId="40618B12"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75560B6E" w14:textId="77777777" w:rsidR="0092295A" w:rsidRPr="003B5ADE" w:rsidRDefault="0092295A"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Design how the application will relate to the database, draw out diagrams and charts</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0179BE"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2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A82E63"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21,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0866EE"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23, 2019</w:t>
            </w:r>
          </w:p>
        </w:tc>
      </w:tr>
      <w:tr w:rsidR="0092295A" w:rsidRPr="003B5ADE" w14:paraId="4381A666"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79210229" w14:textId="77777777" w:rsidR="0092295A" w:rsidRPr="003B5ADE" w:rsidRDefault="0092295A"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Design the user interface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5CC9D2" w14:textId="1B3715B8" w:rsidR="0092295A" w:rsidRPr="003B5ADE" w:rsidRDefault="0082528B"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 xml:space="preserve">2 </w:t>
            </w:r>
            <w:r w:rsidR="0092295A" w:rsidRPr="003B5ADE">
              <w:rPr>
                <w:rFonts w:ascii="Times New Roman" w:eastAsia="Times New Roman" w:hAnsi="Times New Roman" w:cs="Times New Roman"/>
                <w:sz w:val="24"/>
                <w:szCs w:val="24"/>
              </w:rPr>
              <w:t>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7388F"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25,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1936D" w14:textId="502A47B2" w:rsidR="0092295A" w:rsidRPr="003B5ADE" w:rsidRDefault="0082528B"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November 28,2018</w:t>
            </w:r>
          </w:p>
        </w:tc>
      </w:tr>
      <w:tr w:rsidR="0092295A" w:rsidRPr="003B5ADE" w14:paraId="740425C3"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5FD95CD0" w14:textId="066F4800" w:rsidR="0092295A" w:rsidRPr="003B5ADE" w:rsidRDefault="0092295A"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lastRenderedPageBreak/>
              <w:t>Use pre-planned material to build application using Java and FXML</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A7586" w14:textId="3AC2EC45" w:rsidR="0092295A" w:rsidRPr="003B5ADE" w:rsidRDefault="0082528B"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30 days</w:t>
            </w:r>
            <w:r w:rsidR="0092295A" w:rsidRPr="003B5ADE">
              <w:rPr>
                <w:rFonts w:ascii="Times New Roman" w:eastAsia="Times New Roman" w:hAnsi="Times New Roman" w:cs="Times New Roman"/>
                <w:sz w:val="24"/>
                <w:szCs w:val="24"/>
              </w:rPr>
              <w:t xml:space="preserve"> </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B66FA" w14:textId="1E9DB072" w:rsidR="0092295A" w:rsidRPr="003B5ADE" w:rsidRDefault="00F10AB9"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December 2,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7A61BB" w14:textId="15965669" w:rsidR="0092295A" w:rsidRPr="003B5ADE" w:rsidRDefault="00F10AB9"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December 31, 2019</w:t>
            </w:r>
          </w:p>
        </w:tc>
      </w:tr>
      <w:tr w:rsidR="0092295A" w:rsidRPr="003B5ADE" w14:paraId="156DBD3B"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5E299A15" w14:textId="77777777" w:rsidR="0092295A" w:rsidRPr="003B5ADE" w:rsidRDefault="0092295A"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Connect application to the database for the first time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08F55C"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2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B9D38A"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January 2,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53E90"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January 4, 2020</w:t>
            </w:r>
          </w:p>
        </w:tc>
      </w:tr>
      <w:tr w:rsidR="0092295A" w:rsidRPr="003B5ADE" w14:paraId="74AC53F0"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2E014CA4" w14:textId="77777777" w:rsidR="0092295A" w:rsidRPr="003B5ADE" w:rsidRDefault="0092295A"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Install application on all employee computers and verify connectivity with the database, test and adjust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5EFA5"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30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74C08"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January 6,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CA680"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January 20, 2020</w:t>
            </w:r>
          </w:p>
        </w:tc>
      </w:tr>
      <w:tr w:rsidR="0092295A" w:rsidRPr="003B5ADE" w14:paraId="304221F4" w14:textId="77777777" w:rsidTr="005A6440">
        <w:tc>
          <w:tcPr>
            <w:tcW w:w="2965" w:type="dxa"/>
            <w:tcBorders>
              <w:top w:val="single" w:sz="4" w:space="0" w:color="000000"/>
              <w:left w:val="single" w:sz="4" w:space="0" w:color="000000"/>
              <w:bottom w:val="single" w:sz="4" w:space="0" w:color="000000"/>
              <w:right w:val="single" w:sz="4" w:space="0" w:color="000000"/>
            </w:tcBorders>
            <w:shd w:val="clear" w:color="auto" w:fill="CCCCCC" w:themeFill="text2" w:themeFillTint="33"/>
            <w:tcMar>
              <w:top w:w="0" w:type="dxa"/>
              <w:left w:w="108" w:type="dxa"/>
              <w:bottom w:w="0" w:type="dxa"/>
              <w:right w:w="108" w:type="dxa"/>
            </w:tcMar>
            <w:vAlign w:val="center"/>
          </w:tcPr>
          <w:p w14:paraId="121D1D6B" w14:textId="77777777" w:rsidR="0092295A" w:rsidRPr="003B5ADE" w:rsidRDefault="0092295A"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 xml:space="preserve">Discard old spreadsheets </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FE55D6" w14:textId="2065D882" w:rsidR="0092295A" w:rsidRPr="003B5ADE" w:rsidRDefault="009C3A2F"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3</w:t>
            </w:r>
            <w:r w:rsidR="0092295A" w:rsidRPr="003B5ADE">
              <w:rPr>
                <w:rFonts w:ascii="Times New Roman" w:eastAsia="Times New Roman" w:hAnsi="Times New Roman" w:cs="Times New Roman"/>
                <w:sz w:val="24"/>
                <w:szCs w:val="24"/>
              </w:rPr>
              <w:t xml:space="preserve">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F9C8E" w14:textId="77777777"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January 21,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95B4B3" w14:textId="5360BB5B" w:rsidR="0092295A" w:rsidRPr="003B5ADE" w:rsidRDefault="0092295A" w:rsidP="003B5ADE">
            <w:pPr>
              <w:spacing w:after="0" w:line="480" w:lineRule="auto"/>
              <w:jc w:val="left"/>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 xml:space="preserve"> </w:t>
            </w:r>
            <w:r w:rsidR="009C3A2F" w:rsidRPr="003B5ADE">
              <w:rPr>
                <w:rFonts w:ascii="Times New Roman" w:eastAsia="Times New Roman" w:hAnsi="Times New Roman" w:cs="Times New Roman"/>
                <w:sz w:val="24"/>
                <w:szCs w:val="24"/>
              </w:rPr>
              <w:t>January 24, 2020</w:t>
            </w:r>
          </w:p>
        </w:tc>
      </w:tr>
    </w:tbl>
    <w:p w14:paraId="7C625721" w14:textId="77777777" w:rsidR="002131F4" w:rsidRPr="003B5ADE" w:rsidRDefault="002131F4" w:rsidP="003B5ADE">
      <w:pPr>
        <w:spacing w:after="0" w:line="480" w:lineRule="auto"/>
        <w:jc w:val="left"/>
        <w:rPr>
          <w:rFonts w:ascii="Times New Roman" w:eastAsia="Times New Roman" w:hAnsi="Times New Roman" w:cs="Times New Roman"/>
          <w:sz w:val="24"/>
          <w:szCs w:val="24"/>
        </w:rPr>
      </w:pPr>
    </w:p>
    <w:p w14:paraId="6DE1764E" w14:textId="7811A11B" w:rsidR="002131F4" w:rsidRPr="003B5ADE" w:rsidRDefault="005A6440" w:rsidP="003B5ADE">
      <w:pPr>
        <w:spacing w:after="0" w:line="480" w:lineRule="auto"/>
        <w:jc w:val="center"/>
        <w:rPr>
          <w:rFonts w:ascii="Times New Roman" w:hAnsi="Times New Roman" w:cs="Times New Roman"/>
          <w:b/>
          <w:bCs/>
          <w:sz w:val="24"/>
          <w:szCs w:val="24"/>
        </w:rPr>
      </w:pPr>
      <w:r w:rsidRPr="003B5ADE">
        <w:rPr>
          <w:rFonts w:ascii="Times New Roman" w:hAnsi="Times New Roman" w:cs="Times New Roman"/>
          <w:b/>
          <w:bCs/>
          <w:sz w:val="24"/>
          <w:szCs w:val="24"/>
        </w:rPr>
        <w:t>Outcome</w:t>
      </w:r>
    </w:p>
    <w:p w14:paraId="6BB24095" w14:textId="17B91E38" w:rsidR="009D4452" w:rsidRPr="003B5ADE" w:rsidRDefault="00524652" w:rsidP="003B5ADE">
      <w:pPr>
        <w:spacing w:after="0" w:line="480" w:lineRule="auto"/>
        <w:ind w:firstLine="720"/>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Three</w:t>
      </w:r>
      <w:r w:rsidR="009D4452" w:rsidRPr="003B5ADE">
        <w:rPr>
          <w:rFonts w:ascii="Times New Roman" w:eastAsia="Times New Roman" w:hAnsi="Times New Roman" w:cs="Times New Roman"/>
          <w:sz w:val="24"/>
          <w:szCs w:val="24"/>
        </w:rPr>
        <w:t xml:space="preserve"> basic metrics will help Safely Home </w:t>
      </w:r>
      <w:r w:rsidR="0005390D" w:rsidRPr="003B5ADE">
        <w:rPr>
          <w:rFonts w:ascii="Times New Roman" w:eastAsia="Times New Roman" w:hAnsi="Times New Roman" w:cs="Times New Roman"/>
          <w:sz w:val="24"/>
          <w:szCs w:val="24"/>
        </w:rPr>
        <w:t>Security</w:t>
      </w:r>
      <w:r w:rsidR="009D4452" w:rsidRPr="003B5ADE">
        <w:rPr>
          <w:rFonts w:ascii="Times New Roman" w:eastAsia="Times New Roman" w:hAnsi="Times New Roman" w:cs="Times New Roman"/>
          <w:sz w:val="24"/>
          <w:szCs w:val="24"/>
        </w:rPr>
        <w:t xml:space="preserve"> to assess the project’s success and effectiveness, once it is complete. These a</w:t>
      </w:r>
      <w:r w:rsidR="0005390D" w:rsidRPr="003B5ADE">
        <w:rPr>
          <w:rFonts w:ascii="Times New Roman" w:eastAsia="Times New Roman" w:hAnsi="Times New Roman" w:cs="Times New Roman"/>
          <w:sz w:val="24"/>
          <w:szCs w:val="24"/>
        </w:rPr>
        <w:t xml:space="preserve">re the </w:t>
      </w:r>
      <w:r w:rsidR="0005390D" w:rsidRPr="003B5ADE">
        <w:rPr>
          <w:rFonts w:ascii="Times New Roman" w:eastAsia="Times New Roman" w:hAnsi="Times New Roman" w:cs="Times New Roman"/>
          <w:i/>
          <w:iCs/>
          <w:sz w:val="24"/>
          <w:szCs w:val="24"/>
        </w:rPr>
        <w:t>frequency of data entry mistakes</w:t>
      </w:r>
      <w:r w:rsidR="0005390D" w:rsidRPr="003B5ADE">
        <w:rPr>
          <w:rFonts w:ascii="Times New Roman" w:eastAsia="Times New Roman" w:hAnsi="Times New Roman" w:cs="Times New Roman"/>
          <w:sz w:val="24"/>
          <w:szCs w:val="24"/>
        </w:rPr>
        <w:t xml:space="preserve">, the </w:t>
      </w:r>
      <w:r w:rsidR="0005390D" w:rsidRPr="003B5ADE">
        <w:rPr>
          <w:rFonts w:ascii="Times New Roman" w:eastAsia="Times New Roman" w:hAnsi="Times New Roman" w:cs="Times New Roman"/>
          <w:i/>
          <w:iCs/>
          <w:sz w:val="24"/>
          <w:szCs w:val="24"/>
        </w:rPr>
        <w:t>selling of out-of-stock items</w:t>
      </w:r>
      <w:r w:rsidR="0005390D" w:rsidRPr="003B5ADE">
        <w:rPr>
          <w:rFonts w:ascii="Times New Roman" w:eastAsia="Times New Roman" w:hAnsi="Times New Roman" w:cs="Times New Roman"/>
          <w:sz w:val="24"/>
          <w:szCs w:val="24"/>
        </w:rPr>
        <w:t xml:space="preserve">, and </w:t>
      </w:r>
      <w:r w:rsidR="0005390D" w:rsidRPr="003B5ADE">
        <w:rPr>
          <w:rFonts w:ascii="Times New Roman" w:eastAsia="Times New Roman" w:hAnsi="Times New Roman" w:cs="Times New Roman"/>
          <w:i/>
          <w:iCs/>
          <w:sz w:val="24"/>
          <w:szCs w:val="24"/>
        </w:rPr>
        <w:t>customer satisfaction</w:t>
      </w:r>
      <w:r w:rsidR="0005390D" w:rsidRPr="003B5ADE">
        <w:rPr>
          <w:rFonts w:ascii="Times New Roman" w:eastAsia="Times New Roman" w:hAnsi="Times New Roman" w:cs="Times New Roman"/>
          <w:sz w:val="24"/>
          <w:szCs w:val="24"/>
        </w:rPr>
        <w:t xml:space="preserve">. </w:t>
      </w:r>
      <w:r w:rsidR="00410321" w:rsidRPr="003B5ADE">
        <w:rPr>
          <w:rFonts w:ascii="Times New Roman" w:eastAsia="Times New Roman" w:hAnsi="Times New Roman" w:cs="Times New Roman"/>
          <w:sz w:val="24"/>
          <w:szCs w:val="24"/>
        </w:rPr>
        <w:t>A</w:t>
      </w:r>
      <w:r w:rsidR="009D4452" w:rsidRPr="003B5ADE">
        <w:rPr>
          <w:rFonts w:ascii="Times New Roman" w:eastAsia="Times New Roman" w:hAnsi="Times New Roman" w:cs="Times New Roman"/>
          <w:sz w:val="24"/>
          <w:szCs w:val="24"/>
        </w:rPr>
        <w:t xml:space="preserve"> </w:t>
      </w:r>
      <w:r w:rsidR="00D325C2" w:rsidRPr="003B5ADE">
        <w:rPr>
          <w:rFonts w:ascii="Times New Roman" w:eastAsia="Times New Roman" w:hAnsi="Times New Roman" w:cs="Times New Roman"/>
          <w:sz w:val="24"/>
          <w:szCs w:val="24"/>
        </w:rPr>
        <w:t xml:space="preserve">decrease or </w:t>
      </w:r>
      <w:r w:rsidR="009D4452" w:rsidRPr="003B5ADE">
        <w:rPr>
          <w:rFonts w:ascii="Times New Roman" w:eastAsia="Times New Roman" w:hAnsi="Times New Roman" w:cs="Times New Roman"/>
          <w:sz w:val="24"/>
          <w:szCs w:val="24"/>
        </w:rPr>
        <w:t xml:space="preserve">increase in any of these </w:t>
      </w:r>
      <w:r w:rsidR="008A2744" w:rsidRPr="003B5ADE">
        <w:rPr>
          <w:rFonts w:ascii="Times New Roman" w:eastAsia="Times New Roman" w:hAnsi="Times New Roman" w:cs="Times New Roman"/>
          <w:sz w:val="24"/>
          <w:szCs w:val="24"/>
        </w:rPr>
        <w:t>within</w:t>
      </w:r>
      <w:r w:rsidR="009D4452" w:rsidRPr="003B5ADE">
        <w:rPr>
          <w:rFonts w:ascii="Times New Roman" w:eastAsia="Times New Roman" w:hAnsi="Times New Roman" w:cs="Times New Roman"/>
          <w:sz w:val="24"/>
          <w:szCs w:val="24"/>
        </w:rPr>
        <w:t xml:space="preserve"> the</w:t>
      </w:r>
      <w:r w:rsidR="0005390D" w:rsidRPr="003B5ADE">
        <w:rPr>
          <w:rFonts w:ascii="Times New Roman" w:eastAsia="Times New Roman" w:hAnsi="Times New Roman" w:cs="Times New Roman"/>
          <w:sz w:val="24"/>
          <w:szCs w:val="24"/>
        </w:rPr>
        <w:t xml:space="preserve"> expected</w:t>
      </w:r>
      <w:r w:rsidR="009D4452" w:rsidRPr="003B5ADE">
        <w:rPr>
          <w:rFonts w:ascii="Times New Roman" w:eastAsia="Times New Roman" w:hAnsi="Times New Roman" w:cs="Times New Roman"/>
          <w:sz w:val="24"/>
          <w:szCs w:val="24"/>
        </w:rPr>
        <w:t xml:space="preserve"> percentage</w:t>
      </w:r>
      <w:r w:rsidR="008A2744" w:rsidRPr="003B5ADE">
        <w:rPr>
          <w:rFonts w:ascii="Times New Roman" w:eastAsia="Times New Roman" w:hAnsi="Times New Roman" w:cs="Times New Roman"/>
          <w:sz w:val="24"/>
          <w:szCs w:val="24"/>
        </w:rPr>
        <w:t xml:space="preserve"> ranges</w:t>
      </w:r>
      <w:r w:rsidR="0005390D" w:rsidRPr="003B5ADE">
        <w:rPr>
          <w:rFonts w:ascii="Times New Roman" w:eastAsia="Times New Roman" w:hAnsi="Times New Roman" w:cs="Times New Roman"/>
          <w:sz w:val="24"/>
          <w:szCs w:val="24"/>
        </w:rPr>
        <w:t xml:space="preserve"> </w:t>
      </w:r>
      <w:r w:rsidR="009D4452" w:rsidRPr="003B5ADE">
        <w:rPr>
          <w:rFonts w:ascii="Times New Roman" w:eastAsia="Times New Roman" w:hAnsi="Times New Roman" w:cs="Times New Roman"/>
          <w:sz w:val="24"/>
          <w:szCs w:val="24"/>
        </w:rPr>
        <w:t xml:space="preserve">will mean that the project was very successful and effective. </w:t>
      </w:r>
    </w:p>
    <w:p w14:paraId="2DFFAD1F" w14:textId="1C89B7CA" w:rsidR="008063D7" w:rsidRPr="003B5ADE" w:rsidRDefault="008063D7" w:rsidP="003B5ADE">
      <w:pPr>
        <w:spacing w:after="0" w:line="480" w:lineRule="auto"/>
        <w:ind w:firstLine="720"/>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 xml:space="preserve">First, the </w:t>
      </w:r>
      <w:r w:rsidRPr="003B5ADE">
        <w:rPr>
          <w:rFonts w:ascii="Times New Roman" w:eastAsia="Times New Roman" w:hAnsi="Times New Roman" w:cs="Times New Roman"/>
          <w:b/>
          <w:bCs/>
          <w:sz w:val="24"/>
          <w:szCs w:val="24"/>
        </w:rPr>
        <w:t>frequency in data entry mistakes</w:t>
      </w:r>
      <w:r w:rsidRPr="003B5ADE">
        <w:rPr>
          <w:rFonts w:ascii="Times New Roman" w:eastAsia="Times New Roman" w:hAnsi="Times New Roman" w:cs="Times New Roman"/>
          <w:sz w:val="24"/>
          <w:szCs w:val="24"/>
        </w:rPr>
        <w:t xml:space="preserve"> will be measured. This measurement will determine whether the employees are still making data entry mistakes while using the new inventory management system desktop application, and if so, how many? This will be measured at the end of every workweek for a period of six months. The expectation is that the frequency in data entry mistakes made by the employees will </w:t>
      </w:r>
      <w:r w:rsidRPr="003B5ADE">
        <w:rPr>
          <w:rFonts w:ascii="Times New Roman" w:eastAsia="Times New Roman" w:hAnsi="Times New Roman" w:cs="Times New Roman"/>
          <w:i/>
          <w:iCs/>
          <w:sz w:val="24"/>
          <w:szCs w:val="24"/>
        </w:rPr>
        <w:t>dramatically decrease</w:t>
      </w:r>
      <w:r w:rsidRPr="003B5ADE">
        <w:rPr>
          <w:rFonts w:ascii="Times New Roman" w:eastAsia="Times New Roman" w:hAnsi="Times New Roman" w:cs="Times New Roman"/>
          <w:sz w:val="24"/>
          <w:szCs w:val="24"/>
        </w:rPr>
        <w:t>. A decrease of 80-100% in the amount of data entry mistakes by employees will be considered successful.</w:t>
      </w:r>
    </w:p>
    <w:p w14:paraId="69B15ECB" w14:textId="2F54EA1E" w:rsidR="000D6E78" w:rsidRPr="003B5ADE" w:rsidRDefault="00661833" w:rsidP="003B5ADE">
      <w:pPr>
        <w:spacing w:after="0" w:line="480" w:lineRule="auto"/>
        <w:ind w:firstLine="720"/>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lastRenderedPageBreak/>
        <w:t xml:space="preserve">Second, the </w:t>
      </w:r>
      <w:r w:rsidRPr="003B5ADE">
        <w:rPr>
          <w:rFonts w:ascii="Times New Roman" w:eastAsia="Times New Roman" w:hAnsi="Times New Roman" w:cs="Times New Roman"/>
          <w:b/>
          <w:bCs/>
          <w:sz w:val="24"/>
          <w:szCs w:val="24"/>
        </w:rPr>
        <w:t xml:space="preserve">selling of out-of-stock items </w:t>
      </w:r>
      <w:r w:rsidRPr="003B5ADE">
        <w:rPr>
          <w:rFonts w:ascii="Times New Roman" w:eastAsia="Times New Roman" w:hAnsi="Times New Roman" w:cs="Times New Roman"/>
          <w:sz w:val="24"/>
          <w:szCs w:val="24"/>
        </w:rPr>
        <w:t xml:space="preserve">will be measured. This measurement will determine whether the data in the inventory database is being updated properly and whether customers’ orders are late because they were mistakenly sold out-of-stock items. It is expected that </w:t>
      </w:r>
      <w:r w:rsidR="00C11829" w:rsidRPr="003B5ADE">
        <w:rPr>
          <w:rFonts w:ascii="Times New Roman" w:eastAsia="Times New Roman" w:hAnsi="Times New Roman" w:cs="Times New Roman"/>
          <w:sz w:val="24"/>
          <w:szCs w:val="24"/>
        </w:rPr>
        <w:t xml:space="preserve">inventory </w:t>
      </w:r>
      <w:r w:rsidRPr="003B5ADE">
        <w:rPr>
          <w:rFonts w:ascii="Times New Roman" w:eastAsia="Times New Roman" w:hAnsi="Times New Roman" w:cs="Times New Roman"/>
          <w:sz w:val="24"/>
          <w:szCs w:val="24"/>
        </w:rPr>
        <w:t xml:space="preserve">data manipulations will take place in </w:t>
      </w:r>
      <w:r w:rsidRPr="003B5ADE">
        <w:rPr>
          <w:rFonts w:ascii="Times New Roman" w:eastAsia="Times New Roman" w:hAnsi="Times New Roman" w:cs="Times New Roman"/>
          <w:i/>
          <w:iCs/>
          <w:sz w:val="24"/>
          <w:szCs w:val="24"/>
        </w:rPr>
        <w:t xml:space="preserve">real-time </w:t>
      </w:r>
      <w:r w:rsidRPr="003B5ADE">
        <w:rPr>
          <w:rFonts w:ascii="Times New Roman" w:eastAsia="Times New Roman" w:hAnsi="Times New Roman" w:cs="Times New Roman"/>
          <w:sz w:val="24"/>
          <w:szCs w:val="24"/>
        </w:rPr>
        <w:t>and is always up-to-date and accurate</w:t>
      </w:r>
      <w:r w:rsidR="00C11829" w:rsidRPr="003B5ADE">
        <w:rPr>
          <w:rFonts w:ascii="Times New Roman" w:eastAsia="Times New Roman" w:hAnsi="Times New Roman" w:cs="Times New Roman"/>
          <w:sz w:val="24"/>
          <w:szCs w:val="24"/>
        </w:rPr>
        <w:t xml:space="preserve">, so problems like this should </w:t>
      </w:r>
      <w:r w:rsidR="00513784" w:rsidRPr="003B5ADE">
        <w:rPr>
          <w:rFonts w:ascii="Times New Roman" w:eastAsia="Times New Roman" w:hAnsi="Times New Roman" w:cs="Times New Roman"/>
          <w:sz w:val="24"/>
          <w:szCs w:val="24"/>
        </w:rPr>
        <w:t xml:space="preserve">be rare. </w:t>
      </w:r>
      <w:r w:rsidR="000D6E78" w:rsidRPr="003B5ADE">
        <w:rPr>
          <w:rFonts w:ascii="Times New Roman" w:eastAsia="Times New Roman" w:hAnsi="Times New Roman" w:cs="Times New Roman"/>
          <w:sz w:val="24"/>
          <w:szCs w:val="24"/>
        </w:rPr>
        <w:t>The expectation is that the selling of out-of-stock items</w:t>
      </w:r>
      <w:r w:rsidR="000D6E78" w:rsidRPr="003B5ADE">
        <w:rPr>
          <w:rFonts w:ascii="Times New Roman" w:eastAsia="Times New Roman" w:hAnsi="Times New Roman" w:cs="Times New Roman"/>
          <w:b/>
          <w:bCs/>
          <w:sz w:val="24"/>
          <w:szCs w:val="24"/>
        </w:rPr>
        <w:t xml:space="preserve"> </w:t>
      </w:r>
      <w:r w:rsidR="000D6E78" w:rsidRPr="003B5ADE">
        <w:rPr>
          <w:rFonts w:ascii="Times New Roman" w:eastAsia="Times New Roman" w:hAnsi="Times New Roman" w:cs="Times New Roman"/>
          <w:sz w:val="24"/>
          <w:szCs w:val="24"/>
        </w:rPr>
        <w:t xml:space="preserve">will </w:t>
      </w:r>
      <w:r w:rsidR="000D6E78" w:rsidRPr="003B5ADE">
        <w:rPr>
          <w:rFonts w:ascii="Times New Roman" w:eastAsia="Times New Roman" w:hAnsi="Times New Roman" w:cs="Times New Roman"/>
          <w:i/>
          <w:iCs/>
          <w:sz w:val="24"/>
          <w:szCs w:val="24"/>
        </w:rPr>
        <w:t>dramatically decrease</w:t>
      </w:r>
      <w:r w:rsidR="000D6E78" w:rsidRPr="003B5ADE">
        <w:rPr>
          <w:rFonts w:ascii="Times New Roman" w:eastAsia="Times New Roman" w:hAnsi="Times New Roman" w:cs="Times New Roman"/>
          <w:sz w:val="24"/>
          <w:szCs w:val="24"/>
        </w:rPr>
        <w:t>.</w:t>
      </w:r>
      <w:r w:rsidR="002C2B7B" w:rsidRPr="003B5ADE">
        <w:rPr>
          <w:rFonts w:ascii="Times New Roman" w:eastAsia="Times New Roman" w:hAnsi="Times New Roman" w:cs="Times New Roman"/>
          <w:sz w:val="24"/>
          <w:szCs w:val="24"/>
        </w:rPr>
        <w:t xml:space="preserve"> This will be measured at the end of every month for a period of six months.</w:t>
      </w:r>
      <w:r w:rsidR="000D6E78" w:rsidRPr="003B5ADE">
        <w:rPr>
          <w:rFonts w:ascii="Times New Roman" w:eastAsia="Times New Roman" w:hAnsi="Times New Roman" w:cs="Times New Roman"/>
          <w:sz w:val="24"/>
          <w:szCs w:val="24"/>
        </w:rPr>
        <w:t xml:space="preserve"> A decrease of 90-100% in the accidental selling of out-of-stock items</w:t>
      </w:r>
      <w:r w:rsidR="000D6E78" w:rsidRPr="003B5ADE">
        <w:rPr>
          <w:rFonts w:ascii="Times New Roman" w:eastAsia="Times New Roman" w:hAnsi="Times New Roman" w:cs="Times New Roman"/>
          <w:b/>
          <w:bCs/>
          <w:sz w:val="24"/>
          <w:szCs w:val="24"/>
        </w:rPr>
        <w:t xml:space="preserve"> </w:t>
      </w:r>
      <w:r w:rsidR="000D6E78" w:rsidRPr="003B5ADE">
        <w:rPr>
          <w:rFonts w:ascii="Times New Roman" w:eastAsia="Times New Roman" w:hAnsi="Times New Roman" w:cs="Times New Roman"/>
          <w:sz w:val="24"/>
          <w:szCs w:val="24"/>
        </w:rPr>
        <w:t>will be considered successful.</w:t>
      </w:r>
    </w:p>
    <w:p w14:paraId="50736814" w14:textId="6D19F426" w:rsidR="002C2B7B" w:rsidRPr="003B5ADE" w:rsidRDefault="002C2B7B" w:rsidP="003B5ADE">
      <w:pPr>
        <w:spacing w:after="0" w:line="480" w:lineRule="auto"/>
        <w:ind w:firstLine="720"/>
        <w:rPr>
          <w:rFonts w:ascii="Times New Roman" w:eastAsia="Times New Roman" w:hAnsi="Times New Roman" w:cs="Times New Roman"/>
          <w:sz w:val="24"/>
          <w:szCs w:val="24"/>
        </w:rPr>
      </w:pPr>
      <w:r w:rsidRPr="003B5ADE">
        <w:rPr>
          <w:rFonts w:ascii="Times New Roman" w:eastAsia="Times New Roman" w:hAnsi="Times New Roman" w:cs="Times New Roman"/>
          <w:sz w:val="24"/>
          <w:szCs w:val="24"/>
        </w:rPr>
        <w:t xml:space="preserve">Third, </w:t>
      </w:r>
      <w:r w:rsidRPr="003B5ADE">
        <w:rPr>
          <w:rFonts w:ascii="Times New Roman" w:eastAsia="Times New Roman" w:hAnsi="Times New Roman" w:cs="Times New Roman"/>
          <w:b/>
          <w:bCs/>
          <w:sz w:val="24"/>
          <w:szCs w:val="24"/>
        </w:rPr>
        <w:t>customer satisfaction</w:t>
      </w:r>
      <w:r w:rsidRPr="003B5ADE">
        <w:rPr>
          <w:rFonts w:ascii="Times New Roman" w:eastAsia="Times New Roman" w:hAnsi="Times New Roman" w:cs="Times New Roman"/>
          <w:sz w:val="24"/>
          <w:szCs w:val="24"/>
        </w:rPr>
        <w:t xml:space="preserve"> will </w:t>
      </w:r>
      <w:r w:rsidR="00477D62" w:rsidRPr="003B5ADE">
        <w:rPr>
          <w:rFonts w:ascii="Times New Roman" w:eastAsia="Times New Roman" w:hAnsi="Times New Roman" w:cs="Times New Roman"/>
          <w:sz w:val="24"/>
          <w:szCs w:val="24"/>
        </w:rPr>
        <w:t>be measured. This measurement will determine whether customers have generally satisfied experiences with the company since it has implemented its new inventory management system application</w:t>
      </w:r>
      <w:r w:rsidR="00E476AC" w:rsidRPr="003B5ADE">
        <w:rPr>
          <w:rFonts w:ascii="Times New Roman" w:eastAsia="Times New Roman" w:hAnsi="Times New Roman" w:cs="Times New Roman"/>
          <w:sz w:val="24"/>
          <w:szCs w:val="24"/>
        </w:rPr>
        <w:t xml:space="preserve">. </w:t>
      </w:r>
      <w:r w:rsidR="00477D62" w:rsidRPr="003B5ADE">
        <w:rPr>
          <w:rFonts w:ascii="Times New Roman" w:eastAsia="Times New Roman" w:hAnsi="Times New Roman" w:cs="Times New Roman"/>
          <w:sz w:val="24"/>
          <w:szCs w:val="24"/>
        </w:rPr>
        <w:t xml:space="preserve">This will be measured on the last workday of every month for six months. It is expected that customers will have less complaints to offer and more satisfied reviews to leave for Safely Home Security. </w:t>
      </w:r>
      <w:r w:rsidR="00477D62" w:rsidRPr="003B5ADE">
        <w:rPr>
          <w:rFonts w:ascii="Times New Roman" w:hAnsi="Times New Roman" w:cs="Times New Roman"/>
          <w:sz w:val="24"/>
          <w:szCs w:val="24"/>
        </w:rPr>
        <w:t xml:space="preserve">An increase of 10-20% in customer satisfaction will be considered successful. </w:t>
      </w:r>
    </w:p>
    <w:p w14:paraId="6A5C7B6D" w14:textId="421462EC" w:rsidR="00661833" w:rsidRPr="003B5ADE" w:rsidRDefault="00661833" w:rsidP="003B5ADE">
      <w:pPr>
        <w:spacing w:after="0" w:line="480" w:lineRule="auto"/>
        <w:ind w:firstLine="720"/>
        <w:rPr>
          <w:rFonts w:ascii="Times New Roman" w:eastAsia="Times New Roman" w:hAnsi="Times New Roman" w:cs="Times New Roman"/>
          <w:sz w:val="24"/>
          <w:szCs w:val="24"/>
        </w:rPr>
      </w:pPr>
    </w:p>
    <w:p w14:paraId="5AB7F97C" w14:textId="1383F5EF" w:rsidR="00EB6B1D" w:rsidRPr="003B5ADE" w:rsidRDefault="00EB6B1D" w:rsidP="003B5ADE">
      <w:pPr>
        <w:spacing w:after="0" w:line="480" w:lineRule="auto"/>
        <w:jc w:val="left"/>
        <w:rPr>
          <w:rFonts w:ascii="Times New Roman" w:hAnsi="Times New Roman" w:cs="Times New Roman"/>
          <w:sz w:val="24"/>
          <w:szCs w:val="24"/>
        </w:rPr>
      </w:pPr>
    </w:p>
    <w:p w14:paraId="487E9303" w14:textId="3ADAB4FA" w:rsidR="00735E4A" w:rsidRPr="003B5ADE" w:rsidRDefault="00735E4A" w:rsidP="003B5ADE">
      <w:pPr>
        <w:spacing w:after="0" w:line="480" w:lineRule="auto"/>
        <w:jc w:val="left"/>
        <w:rPr>
          <w:rFonts w:ascii="Times New Roman" w:hAnsi="Times New Roman" w:cs="Times New Roman"/>
          <w:sz w:val="24"/>
          <w:szCs w:val="24"/>
        </w:rPr>
      </w:pPr>
    </w:p>
    <w:p w14:paraId="735DC152" w14:textId="6ECE5335" w:rsidR="00735E4A" w:rsidRPr="003B5ADE" w:rsidRDefault="00735E4A" w:rsidP="003B5ADE">
      <w:pPr>
        <w:spacing w:after="0" w:line="480" w:lineRule="auto"/>
        <w:jc w:val="left"/>
        <w:rPr>
          <w:rFonts w:ascii="Times New Roman" w:hAnsi="Times New Roman" w:cs="Times New Roman"/>
          <w:sz w:val="24"/>
          <w:szCs w:val="24"/>
        </w:rPr>
      </w:pPr>
    </w:p>
    <w:p w14:paraId="7C5B1229" w14:textId="4FA1C3C6" w:rsidR="00735E4A" w:rsidRDefault="00735E4A" w:rsidP="003B5ADE">
      <w:pPr>
        <w:spacing w:after="0" w:line="480" w:lineRule="auto"/>
        <w:jc w:val="left"/>
        <w:rPr>
          <w:rFonts w:ascii="Times New Roman" w:hAnsi="Times New Roman" w:cs="Times New Roman"/>
          <w:sz w:val="24"/>
          <w:szCs w:val="24"/>
        </w:rPr>
      </w:pPr>
    </w:p>
    <w:p w14:paraId="0BE06DA2" w14:textId="3BDA8624" w:rsidR="00BC593D" w:rsidRDefault="00BC593D" w:rsidP="003B5ADE">
      <w:pPr>
        <w:spacing w:after="0" w:line="480" w:lineRule="auto"/>
        <w:jc w:val="left"/>
        <w:rPr>
          <w:rFonts w:ascii="Times New Roman" w:hAnsi="Times New Roman" w:cs="Times New Roman"/>
          <w:sz w:val="24"/>
          <w:szCs w:val="24"/>
        </w:rPr>
      </w:pPr>
    </w:p>
    <w:p w14:paraId="4958E5F3" w14:textId="727A7111" w:rsidR="00BC593D" w:rsidRDefault="00BC593D" w:rsidP="003B5ADE">
      <w:pPr>
        <w:spacing w:after="0" w:line="480" w:lineRule="auto"/>
        <w:jc w:val="left"/>
        <w:rPr>
          <w:rFonts w:ascii="Times New Roman" w:hAnsi="Times New Roman" w:cs="Times New Roman"/>
          <w:sz w:val="24"/>
          <w:szCs w:val="24"/>
        </w:rPr>
      </w:pPr>
    </w:p>
    <w:p w14:paraId="5E50988D" w14:textId="54F95155" w:rsidR="00BC593D" w:rsidRDefault="00BC593D" w:rsidP="003B5ADE">
      <w:pPr>
        <w:spacing w:after="0" w:line="480" w:lineRule="auto"/>
        <w:jc w:val="left"/>
        <w:rPr>
          <w:rFonts w:ascii="Times New Roman" w:hAnsi="Times New Roman" w:cs="Times New Roman"/>
          <w:sz w:val="24"/>
          <w:szCs w:val="24"/>
        </w:rPr>
      </w:pPr>
    </w:p>
    <w:p w14:paraId="7BB20A3C" w14:textId="77777777" w:rsidR="00BC593D" w:rsidRPr="003B5ADE" w:rsidRDefault="00BC593D" w:rsidP="003B5ADE">
      <w:pPr>
        <w:spacing w:after="0" w:line="480" w:lineRule="auto"/>
        <w:jc w:val="left"/>
        <w:rPr>
          <w:rFonts w:ascii="Times New Roman" w:hAnsi="Times New Roman" w:cs="Times New Roman"/>
          <w:sz w:val="24"/>
          <w:szCs w:val="24"/>
        </w:rPr>
      </w:pPr>
    </w:p>
    <w:p w14:paraId="41FC3874" w14:textId="77777777" w:rsidR="00EB6B1D" w:rsidRPr="003B5ADE" w:rsidRDefault="00EB6B1D" w:rsidP="003B5ADE">
      <w:pPr>
        <w:spacing w:after="0" w:line="480" w:lineRule="auto"/>
        <w:jc w:val="left"/>
        <w:rPr>
          <w:rFonts w:ascii="Times New Roman" w:hAnsi="Times New Roman" w:cs="Times New Roman"/>
          <w:sz w:val="24"/>
          <w:szCs w:val="24"/>
        </w:rPr>
      </w:pPr>
    </w:p>
    <w:p w14:paraId="28F6967E" w14:textId="68E60CEE" w:rsidR="00280C40" w:rsidRPr="003B5ADE" w:rsidRDefault="00280C40" w:rsidP="003B5ADE">
      <w:pPr>
        <w:spacing w:after="0" w:line="480" w:lineRule="auto"/>
        <w:jc w:val="center"/>
        <w:rPr>
          <w:rFonts w:ascii="Times New Roman" w:hAnsi="Times New Roman" w:cs="Times New Roman"/>
          <w:sz w:val="24"/>
          <w:szCs w:val="24"/>
        </w:rPr>
      </w:pPr>
      <w:r w:rsidRPr="003B5ADE">
        <w:rPr>
          <w:rFonts w:ascii="Times New Roman" w:hAnsi="Times New Roman" w:cs="Times New Roman"/>
          <w:sz w:val="24"/>
          <w:szCs w:val="24"/>
        </w:rPr>
        <w:lastRenderedPageBreak/>
        <w:t>References</w:t>
      </w:r>
    </w:p>
    <w:p w14:paraId="1ED1E600" w14:textId="48F547FF" w:rsidR="00B21A6F" w:rsidRPr="003B5ADE" w:rsidRDefault="00B21A6F" w:rsidP="003B5ADE">
      <w:pPr>
        <w:spacing w:after="0" w:line="480" w:lineRule="auto"/>
        <w:ind w:left="720" w:hanging="720"/>
        <w:jc w:val="left"/>
        <w:rPr>
          <w:rFonts w:ascii="Times New Roman" w:hAnsi="Times New Roman" w:cs="Times New Roman"/>
          <w:sz w:val="24"/>
          <w:szCs w:val="24"/>
        </w:rPr>
      </w:pPr>
    </w:p>
    <w:p w14:paraId="04D7CB25" w14:textId="606D88C7" w:rsidR="0017309E" w:rsidRPr="003B5ADE" w:rsidRDefault="0017309E" w:rsidP="003B5ADE">
      <w:pPr>
        <w:spacing w:after="0" w:line="480" w:lineRule="auto"/>
        <w:ind w:left="720" w:hanging="720"/>
        <w:jc w:val="left"/>
        <w:rPr>
          <w:rFonts w:ascii="Times New Roman" w:hAnsi="Times New Roman" w:cs="Times New Roman"/>
          <w:sz w:val="24"/>
          <w:szCs w:val="24"/>
        </w:rPr>
      </w:pPr>
      <w:r w:rsidRPr="003B5ADE">
        <w:rPr>
          <w:rFonts w:ascii="Times New Roman" w:hAnsi="Times New Roman" w:cs="Times New Roman"/>
          <w:noProof/>
          <w:sz w:val="24"/>
          <w:szCs w:val="24"/>
        </w:rPr>
        <w:t xml:space="preserve">Clear Spider. (2019). </w:t>
      </w:r>
      <w:r w:rsidRPr="003B5ADE">
        <w:rPr>
          <w:rFonts w:ascii="Times New Roman" w:hAnsi="Times New Roman" w:cs="Times New Roman"/>
          <w:i/>
          <w:iCs/>
          <w:noProof/>
          <w:sz w:val="24"/>
          <w:szCs w:val="24"/>
        </w:rPr>
        <w:t>Why choose customized over out-of-the-box inventory management.</w:t>
      </w:r>
      <w:r w:rsidRPr="003B5ADE">
        <w:rPr>
          <w:rFonts w:ascii="Times New Roman" w:hAnsi="Times New Roman" w:cs="Times New Roman"/>
          <w:b/>
          <w:bCs/>
          <w:i/>
          <w:iCs/>
          <w:noProof/>
          <w:sz w:val="24"/>
          <w:szCs w:val="24"/>
        </w:rPr>
        <w:t xml:space="preserve"> </w:t>
      </w:r>
      <w:r w:rsidRPr="003B5ADE">
        <w:rPr>
          <w:rFonts w:ascii="Times New Roman" w:hAnsi="Times New Roman" w:cs="Times New Roman"/>
          <w:b/>
          <w:bCs/>
          <w:noProof/>
          <w:sz w:val="24"/>
          <w:szCs w:val="24"/>
        </w:rPr>
        <w:t xml:space="preserve"> (</w:t>
      </w:r>
      <w:r w:rsidRPr="003B5ADE">
        <w:rPr>
          <w:rFonts w:ascii="Times New Roman" w:hAnsi="Times New Roman" w:cs="Times New Roman"/>
          <w:noProof/>
          <w:sz w:val="24"/>
          <w:szCs w:val="24"/>
        </w:rPr>
        <w:t xml:space="preserve">Retrieved from </w:t>
      </w:r>
      <w:hyperlink r:id="rId9" w:history="1">
        <w:r w:rsidRPr="003B5ADE">
          <w:rPr>
            <w:rStyle w:val="Hyperlink"/>
            <w:rFonts w:ascii="Times New Roman" w:hAnsi="Times New Roman" w:cs="Times New Roman"/>
            <w:sz w:val="24"/>
            <w:szCs w:val="24"/>
          </w:rPr>
          <w:t>https://www.clearspider.com/blog-customized-inventory-management/</w:t>
        </w:r>
      </w:hyperlink>
    </w:p>
    <w:p w14:paraId="65252CDB" w14:textId="77777777" w:rsidR="0017309E" w:rsidRPr="003B5ADE" w:rsidRDefault="0017309E" w:rsidP="003B5ADE">
      <w:pPr>
        <w:spacing w:after="0" w:line="480" w:lineRule="auto"/>
        <w:ind w:left="720" w:hanging="720"/>
        <w:jc w:val="left"/>
        <w:rPr>
          <w:rFonts w:ascii="Times New Roman" w:hAnsi="Times New Roman" w:cs="Times New Roman"/>
          <w:sz w:val="24"/>
          <w:szCs w:val="24"/>
        </w:rPr>
      </w:pPr>
    </w:p>
    <w:p w14:paraId="16F82E9A" w14:textId="77777777" w:rsidR="00280C40" w:rsidRPr="003B5ADE" w:rsidRDefault="00280C40" w:rsidP="003B5ADE">
      <w:pPr>
        <w:spacing w:after="0" w:line="480" w:lineRule="auto"/>
        <w:ind w:left="720" w:hanging="720"/>
        <w:jc w:val="left"/>
        <w:rPr>
          <w:rFonts w:ascii="Times New Roman" w:hAnsi="Times New Roman" w:cs="Times New Roman"/>
          <w:noProof/>
          <w:sz w:val="24"/>
          <w:szCs w:val="24"/>
        </w:rPr>
      </w:pPr>
      <w:r w:rsidRPr="003B5ADE">
        <w:rPr>
          <w:rFonts w:ascii="Times New Roman" w:hAnsi="Times New Roman" w:cs="Times New Roman"/>
          <w:sz w:val="24"/>
          <w:szCs w:val="24"/>
        </w:rPr>
        <w:fldChar w:fldCharType="begin"/>
      </w:r>
      <w:r w:rsidRPr="003B5ADE">
        <w:rPr>
          <w:rFonts w:ascii="Times New Roman" w:hAnsi="Times New Roman" w:cs="Times New Roman"/>
          <w:sz w:val="24"/>
          <w:szCs w:val="24"/>
        </w:rPr>
        <w:instrText xml:space="preserve"> BIBLIOGRAPHY </w:instrText>
      </w:r>
      <w:r w:rsidRPr="003B5ADE">
        <w:rPr>
          <w:rFonts w:ascii="Times New Roman" w:hAnsi="Times New Roman" w:cs="Times New Roman"/>
          <w:sz w:val="24"/>
          <w:szCs w:val="24"/>
        </w:rPr>
        <w:fldChar w:fldCharType="separate"/>
      </w:r>
      <w:r w:rsidRPr="003B5ADE">
        <w:rPr>
          <w:rFonts w:ascii="Times New Roman" w:hAnsi="Times New Roman" w:cs="Times New Roman"/>
          <w:noProof/>
          <w:sz w:val="24"/>
          <w:szCs w:val="24"/>
        </w:rPr>
        <w:t xml:space="preserve">Homby, S. (2015). </w:t>
      </w:r>
      <w:r w:rsidRPr="003B5ADE">
        <w:rPr>
          <w:rFonts w:ascii="Times New Roman" w:hAnsi="Times New Roman" w:cs="Times New Roman"/>
          <w:i/>
          <w:iCs/>
          <w:noProof/>
          <w:sz w:val="24"/>
          <w:szCs w:val="24"/>
        </w:rPr>
        <w:t xml:space="preserve">The Dangers of using Excel for Inventory Management. </w:t>
      </w:r>
      <w:r w:rsidRPr="003B5ADE">
        <w:rPr>
          <w:rFonts w:ascii="Times New Roman" w:hAnsi="Times New Roman" w:cs="Times New Roman"/>
          <w:noProof/>
          <w:sz w:val="24"/>
          <w:szCs w:val="24"/>
        </w:rPr>
        <w:t>Retrieved from</w:t>
      </w:r>
    </w:p>
    <w:p w14:paraId="10B7C5E8" w14:textId="6F490C5F" w:rsidR="00B637BA" w:rsidRPr="003B5ADE" w:rsidRDefault="00280C40" w:rsidP="003B5ADE">
      <w:pPr>
        <w:spacing w:after="0" w:line="480" w:lineRule="auto"/>
        <w:ind w:left="720" w:hanging="720"/>
        <w:jc w:val="left"/>
        <w:rPr>
          <w:rFonts w:ascii="Times New Roman" w:hAnsi="Times New Roman" w:cs="Times New Roman"/>
          <w:b/>
          <w:bCs/>
          <w:noProof/>
          <w:sz w:val="24"/>
          <w:szCs w:val="24"/>
        </w:rPr>
      </w:pPr>
      <w:r w:rsidRPr="003B5ADE">
        <w:rPr>
          <w:rFonts w:ascii="Times New Roman" w:hAnsi="Times New Roman" w:cs="Times New Roman"/>
          <w:sz w:val="24"/>
          <w:szCs w:val="24"/>
        </w:rPr>
        <w:t>https://www.bluelinkerp.com/blog/2016/01/08/the-dangers-of-using-excel-for-inventory-management/</w:t>
      </w:r>
      <w:r w:rsidRPr="003B5ADE">
        <w:rPr>
          <w:rFonts w:ascii="Times New Roman" w:hAnsi="Times New Roman" w:cs="Times New Roman"/>
          <w:noProof/>
          <w:sz w:val="24"/>
          <w:szCs w:val="24"/>
        </w:rPr>
        <w:t>.</w:t>
      </w:r>
      <w:r w:rsidRPr="003B5ADE">
        <w:rPr>
          <w:rFonts w:ascii="Times New Roman" w:hAnsi="Times New Roman" w:cs="Times New Roman"/>
          <w:b/>
          <w:bCs/>
          <w:noProof/>
          <w:sz w:val="24"/>
          <w:szCs w:val="24"/>
        </w:rPr>
        <w:fldChar w:fldCharType="end"/>
      </w:r>
    </w:p>
    <w:p w14:paraId="606C8F59" w14:textId="77777777" w:rsidR="0017309E" w:rsidRPr="003B5ADE" w:rsidRDefault="0017309E" w:rsidP="003B5ADE">
      <w:pPr>
        <w:spacing w:after="0" w:line="480" w:lineRule="auto"/>
        <w:ind w:left="720" w:hanging="720"/>
        <w:jc w:val="left"/>
        <w:rPr>
          <w:rFonts w:ascii="Times New Roman" w:hAnsi="Times New Roman" w:cs="Times New Roman"/>
          <w:sz w:val="24"/>
          <w:szCs w:val="24"/>
        </w:rPr>
      </w:pPr>
    </w:p>
    <w:p w14:paraId="50033E2E" w14:textId="5D6C6A26" w:rsidR="00B637BA" w:rsidRPr="003B5ADE" w:rsidRDefault="0017309E" w:rsidP="003B5ADE">
      <w:pPr>
        <w:spacing w:after="0" w:line="480" w:lineRule="auto"/>
        <w:ind w:left="720" w:hanging="720"/>
        <w:jc w:val="left"/>
        <w:rPr>
          <w:rFonts w:ascii="Times New Roman" w:hAnsi="Times New Roman" w:cs="Times New Roman"/>
          <w:sz w:val="24"/>
          <w:szCs w:val="24"/>
        </w:rPr>
      </w:pPr>
      <w:r w:rsidRPr="003B5ADE">
        <w:rPr>
          <w:rFonts w:ascii="Times New Roman" w:hAnsi="Times New Roman" w:cs="Times New Roman"/>
          <w:sz w:val="24"/>
          <w:szCs w:val="24"/>
        </w:rPr>
        <w:t xml:space="preserve">Intelligence Node. (2019). </w:t>
      </w:r>
      <w:r w:rsidRPr="003B5ADE">
        <w:rPr>
          <w:rFonts w:ascii="Times New Roman" w:hAnsi="Times New Roman" w:cs="Times New Roman"/>
          <w:i/>
          <w:iCs/>
          <w:sz w:val="24"/>
          <w:szCs w:val="24"/>
        </w:rPr>
        <w:t xml:space="preserve">10 ways inventory management software increases sales and profit. </w:t>
      </w:r>
      <w:r w:rsidRPr="003B5ADE">
        <w:rPr>
          <w:rFonts w:ascii="Times New Roman" w:hAnsi="Times New Roman" w:cs="Times New Roman"/>
          <w:sz w:val="24"/>
          <w:szCs w:val="24"/>
        </w:rPr>
        <w:t>Retrieved from</w:t>
      </w:r>
      <w:r w:rsidR="00611B4B" w:rsidRPr="003B5ADE">
        <w:rPr>
          <w:rFonts w:ascii="Times New Roman" w:hAnsi="Times New Roman" w:cs="Times New Roman"/>
          <w:sz w:val="24"/>
          <w:szCs w:val="24"/>
        </w:rPr>
        <w:t xml:space="preserve"> </w:t>
      </w:r>
      <w:hyperlink r:id="rId10" w:history="1">
        <w:r w:rsidR="00611B4B" w:rsidRPr="003B5ADE">
          <w:rPr>
            <w:rStyle w:val="Hyperlink"/>
            <w:rFonts w:ascii="Times New Roman" w:hAnsi="Times New Roman" w:cs="Times New Roman"/>
            <w:sz w:val="24"/>
            <w:szCs w:val="24"/>
          </w:rPr>
          <w:t>https://www.intelligencenode.com/blog/10-ways-inventory-management-software-increases-sales-profit/</w:t>
        </w:r>
      </w:hyperlink>
    </w:p>
    <w:p w14:paraId="5E762C1B" w14:textId="77777777" w:rsidR="00280C40" w:rsidRPr="003B5ADE" w:rsidRDefault="00280C40" w:rsidP="003B5ADE">
      <w:pPr>
        <w:spacing w:after="0" w:line="480" w:lineRule="auto"/>
        <w:ind w:left="720" w:hanging="720"/>
        <w:jc w:val="left"/>
        <w:rPr>
          <w:rFonts w:ascii="Times New Roman" w:hAnsi="Times New Roman" w:cs="Times New Roman"/>
          <w:sz w:val="24"/>
          <w:szCs w:val="24"/>
        </w:rPr>
      </w:pPr>
    </w:p>
    <w:p w14:paraId="7686E1DF" w14:textId="77777777" w:rsidR="00280C40" w:rsidRPr="003B5ADE" w:rsidRDefault="00280C40" w:rsidP="003B5ADE">
      <w:pPr>
        <w:spacing w:after="0" w:line="480" w:lineRule="auto"/>
        <w:ind w:left="720" w:hanging="720"/>
        <w:jc w:val="left"/>
        <w:rPr>
          <w:rFonts w:ascii="Times New Roman" w:hAnsi="Times New Roman" w:cs="Times New Roman"/>
          <w:sz w:val="24"/>
          <w:szCs w:val="24"/>
        </w:rPr>
      </w:pPr>
      <w:r w:rsidRPr="003B5ADE">
        <w:rPr>
          <w:rFonts w:ascii="Times New Roman" w:hAnsi="Times New Roman" w:cs="Times New Roman"/>
          <w:sz w:val="24"/>
          <w:szCs w:val="24"/>
        </w:rPr>
        <w:t xml:space="preserve">Musaoglu, E. (2018). </w:t>
      </w:r>
      <w:r w:rsidRPr="003B5ADE">
        <w:rPr>
          <w:rFonts w:ascii="Times New Roman" w:hAnsi="Times New Roman" w:cs="Times New Roman"/>
          <w:i/>
          <w:iCs/>
          <w:sz w:val="24"/>
          <w:szCs w:val="24"/>
        </w:rPr>
        <w:t xml:space="preserve">Improve your inventory management to increase sales. </w:t>
      </w:r>
      <w:r w:rsidRPr="003B5ADE">
        <w:rPr>
          <w:rFonts w:ascii="Times New Roman" w:hAnsi="Times New Roman" w:cs="Times New Roman"/>
          <w:sz w:val="24"/>
          <w:szCs w:val="24"/>
        </w:rPr>
        <w:t>Retrieved from</w:t>
      </w:r>
    </w:p>
    <w:p w14:paraId="2F940E97" w14:textId="52E7D471" w:rsidR="00280C40" w:rsidRPr="003B5ADE" w:rsidRDefault="00280C40" w:rsidP="003B5ADE">
      <w:pPr>
        <w:spacing w:after="0" w:line="480" w:lineRule="auto"/>
        <w:ind w:left="720" w:hanging="720"/>
        <w:jc w:val="left"/>
        <w:rPr>
          <w:rFonts w:ascii="Times New Roman" w:hAnsi="Times New Roman" w:cs="Times New Roman"/>
          <w:sz w:val="24"/>
          <w:szCs w:val="24"/>
        </w:rPr>
      </w:pPr>
      <w:r w:rsidRPr="003B5ADE">
        <w:rPr>
          <w:rFonts w:ascii="Times New Roman" w:hAnsi="Times New Roman" w:cs="Times New Roman"/>
          <w:sz w:val="24"/>
          <w:szCs w:val="24"/>
        </w:rPr>
        <w:tab/>
      </w:r>
      <w:hyperlink r:id="rId11" w:history="1">
        <w:r w:rsidRPr="003B5ADE">
          <w:rPr>
            <w:rStyle w:val="Hyperlink"/>
            <w:rFonts w:ascii="Times New Roman" w:hAnsi="Times New Roman" w:cs="Times New Roman"/>
            <w:sz w:val="24"/>
            <w:szCs w:val="24"/>
          </w:rPr>
          <w:t>https://www.logiwa.com/blog/online-sales-inventory-management</w:t>
        </w:r>
      </w:hyperlink>
    </w:p>
    <w:p w14:paraId="22CDCDF1" w14:textId="4C6256B0" w:rsidR="00C830EB" w:rsidRPr="003B5ADE" w:rsidRDefault="00C830EB" w:rsidP="003B5ADE">
      <w:pPr>
        <w:spacing w:after="0" w:line="480" w:lineRule="auto"/>
        <w:ind w:left="720" w:hanging="720"/>
        <w:jc w:val="left"/>
        <w:rPr>
          <w:rFonts w:ascii="Times New Roman" w:hAnsi="Times New Roman" w:cs="Times New Roman"/>
          <w:sz w:val="24"/>
          <w:szCs w:val="24"/>
        </w:rPr>
      </w:pPr>
    </w:p>
    <w:p w14:paraId="73A48A5B" w14:textId="41F2F506" w:rsidR="00C830EB" w:rsidRPr="003B5ADE" w:rsidRDefault="00C830EB" w:rsidP="003B5ADE">
      <w:pPr>
        <w:spacing w:after="0" w:line="480" w:lineRule="auto"/>
        <w:ind w:left="720" w:hanging="720"/>
        <w:jc w:val="left"/>
        <w:rPr>
          <w:rFonts w:ascii="Times New Roman" w:hAnsi="Times New Roman" w:cs="Times New Roman"/>
          <w:i/>
          <w:iCs/>
          <w:sz w:val="24"/>
          <w:szCs w:val="24"/>
        </w:rPr>
      </w:pPr>
      <w:r w:rsidRPr="003B5ADE">
        <w:rPr>
          <w:rFonts w:ascii="Times New Roman" w:hAnsi="Times New Roman" w:cs="Times New Roman"/>
          <w:sz w:val="24"/>
          <w:szCs w:val="24"/>
        </w:rPr>
        <w:t xml:space="preserve">Stackify. (2017). </w:t>
      </w:r>
      <w:r w:rsidRPr="003B5ADE">
        <w:rPr>
          <w:rFonts w:ascii="Times New Roman" w:hAnsi="Times New Roman" w:cs="Times New Roman"/>
          <w:i/>
          <w:iCs/>
          <w:sz w:val="24"/>
          <w:szCs w:val="24"/>
        </w:rPr>
        <w:t xml:space="preserve">What is SDLC? Understand the Software Development Life Cycle. Retrieved from </w:t>
      </w:r>
      <w:hyperlink r:id="rId12" w:anchor="targetText=Definition%20of%20SDLC&amp;targetText=SDLC%20includes%20a%20detailed%20plan,spiral%20model%2C%20and%20Agile%20model." w:history="1">
        <w:r w:rsidRPr="003B5ADE">
          <w:rPr>
            <w:rStyle w:val="Hyperlink"/>
            <w:rFonts w:ascii="Times New Roman" w:hAnsi="Times New Roman" w:cs="Times New Roman"/>
            <w:sz w:val="24"/>
            <w:szCs w:val="24"/>
          </w:rPr>
          <w:t>https://stackify.com/what-is-sdlc/#targetText=Definition%20of%20SDLC&amp;targetText=SDLC%20includes%20a%20detailed%20plan,spiral%20model%2C%20and%20Agile%20model.</w:t>
        </w:r>
      </w:hyperlink>
    </w:p>
    <w:p w14:paraId="5E0083F5" w14:textId="77777777" w:rsidR="00280C40" w:rsidRPr="003B5ADE" w:rsidRDefault="00280C40" w:rsidP="003B5ADE">
      <w:pPr>
        <w:spacing w:after="0" w:line="480" w:lineRule="auto"/>
        <w:jc w:val="left"/>
        <w:rPr>
          <w:rFonts w:ascii="Times New Roman" w:hAnsi="Times New Roman" w:cs="Times New Roman"/>
          <w:sz w:val="24"/>
          <w:szCs w:val="24"/>
        </w:rPr>
      </w:pPr>
    </w:p>
    <w:p w14:paraId="07588897" w14:textId="75F0F57C" w:rsidR="00E81978" w:rsidRPr="003B5ADE" w:rsidRDefault="00E81978" w:rsidP="003B5ADE">
      <w:pPr>
        <w:spacing w:after="0" w:line="480" w:lineRule="auto"/>
        <w:jc w:val="left"/>
        <w:rPr>
          <w:rFonts w:ascii="Times New Roman" w:hAnsi="Times New Roman" w:cs="Times New Roman"/>
          <w:sz w:val="24"/>
          <w:szCs w:val="24"/>
        </w:rPr>
      </w:pPr>
    </w:p>
    <w:p w14:paraId="5A36E593" w14:textId="541AF35A" w:rsidR="00E81978" w:rsidRPr="003B5ADE" w:rsidRDefault="00E81978" w:rsidP="003B5ADE">
      <w:pPr>
        <w:spacing w:after="0" w:line="480" w:lineRule="auto"/>
        <w:jc w:val="left"/>
        <w:rPr>
          <w:rFonts w:ascii="Times New Roman" w:hAnsi="Times New Roman" w:cs="Times New Roman"/>
          <w:sz w:val="24"/>
          <w:szCs w:val="24"/>
        </w:rPr>
      </w:pPr>
    </w:p>
    <w:p w14:paraId="6DDC008D" w14:textId="385EF389" w:rsidR="004A6D98" w:rsidRPr="003B5ADE" w:rsidRDefault="004A6D98" w:rsidP="003B5ADE">
      <w:pPr>
        <w:spacing w:after="0" w:line="480" w:lineRule="auto"/>
        <w:jc w:val="left"/>
        <w:rPr>
          <w:rFonts w:ascii="Times New Roman" w:hAnsi="Times New Roman" w:cs="Times New Roman"/>
          <w:noProof/>
          <w:sz w:val="24"/>
          <w:szCs w:val="24"/>
        </w:rPr>
      </w:pPr>
    </w:p>
    <w:p w14:paraId="2DB19355" w14:textId="7127500A" w:rsidR="004A6D98" w:rsidRPr="003B5ADE" w:rsidRDefault="004A6D98" w:rsidP="003B5ADE">
      <w:pPr>
        <w:spacing w:after="0" w:line="480" w:lineRule="auto"/>
        <w:jc w:val="left"/>
        <w:rPr>
          <w:rFonts w:ascii="Times New Roman" w:hAnsi="Times New Roman" w:cs="Times New Roman"/>
          <w:sz w:val="24"/>
          <w:szCs w:val="24"/>
        </w:rPr>
      </w:pPr>
      <w:r w:rsidRPr="003B5ADE">
        <w:rPr>
          <w:rFonts w:ascii="Times New Roman" w:hAnsi="Times New Roman" w:cs="Times New Roman"/>
          <w:sz w:val="24"/>
          <w:szCs w:val="24"/>
        </w:rPr>
        <w:tab/>
      </w:r>
    </w:p>
    <w:p w14:paraId="07120FB3" w14:textId="4164D4C8" w:rsidR="00E81978" w:rsidRPr="003B5ADE" w:rsidRDefault="00E81978" w:rsidP="003B5ADE">
      <w:pPr>
        <w:spacing w:after="0" w:line="480" w:lineRule="auto"/>
        <w:jc w:val="left"/>
        <w:rPr>
          <w:rFonts w:ascii="Times New Roman" w:hAnsi="Times New Roman" w:cs="Times New Roman"/>
          <w:sz w:val="24"/>
          <w:szCs w:val="24"/>
        </w:rPr>
      </w:pPr>
    </w:p>
    <w:p w14:paraId="5AF0EA97" w14:textId="01672A2F" w:rsidR="00E81978" w:rsidRPr="003B5ADE" w:rsidRDefault="00E81978" w:rsidP="003B5ADE">
      <w:pPr>
        <w:spacing w:after="0" w:line="480" w:lineRule="auto"/>
        <w:jc w:val="left"/>
        <w:rPr>
          <w:rFonts w:ascii="Times New Roman" w:hAnsi="Times New Roman" w:cs="Times New Roman"/>
          <w:sz w:val="24"/>
          <w:szCs w:val="24"/>
        </w:rPr>
      </w:pPr>
    </w:p>
    <w:sectPr w:rsidR="00E81978" w:rsidRPr="003B5ADE">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79220" w14:textId="77777777" w:rsidR="00B749B9" w:rsidRDefault="00B749B9">
      <w:pPr>
        <w:spacing w:line="240" w:lineRule="auto"/>
      </w:pPr>
      <w:r>
        <w:separator/>
      </w:r>
    </w:p>
    <w:p w14:paraId="152DC14D" w14:textId="77777777" w:rsidR="00B749B9" w:rsidRDefault="00B749B9"/>
  </w:endnote>
  <w:endnote w:type="continuationSeparator" w:id="0">
    <w:p w14:paraId="737D9E48" w14:textId="77777777" w:rsidR="00B749B9" w:rsidRDefault="00B749B9">
      <w:pPr>
        <w:spacing w:line="240" w:lineRule="auto"/>
      </w:pPr>
      <w:r>
        <w:continuationSeparator/>
      </w:r>
    </w:p>
    <w:p w14:paraId="352E312F" w14:textId="77777777" w:rsidR="00B749B9" w:rsidRDefault="00B749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79D5A" w14:textId="77777777" w:rsidR="00B749B9" w:rsidRDefault="00B749B9">
      <w:pPr>
        <w:spacing w:line="240" w:lineRule="auto"/>
      </w:pPr>
      <w:r>
        <w:separator/>
      </w:r>
    </w:p>
    <w:p w14:paraId="1B2C4A7B" w14:textId="77777777" w:rsidR="00B749B9" w:rsidRDefault="00B749B9"/>
  </w:footnote>
  <w:footnote w:type="continuationSeparator" w:id="0">
    <w:p w14:paraId="5720792A" w14:textId="77777777" w:rsidR="00B749B9" w:rsidRDefault="00B749B9">
      <w:pPr>
        <w:spacing w:line="240" w:lineRule="auto"/>
      </w:pPr>
      <w:r>
        <w:continuationSeparator/>
      </w:r>
    </w:p>
    <w:p w14:paraId="13D5184D" w14:textId="77777777" w:rsidR="00B749B9" w:rsidRDefault="00B749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B37" w14:textId="24941BF4" w:rsidR="005A6440" w:rsidRDefault="00B749B9">
    <w:pPr>
      <w:pStyle w:val="Header"/>
    </w:pPr>
    <w:sdt>
      <w:sdtPr>
        <w:rPr>
          <w:rStyle w:val="Strong"/>
        </w:rPr>
        <w:alias w:val="Running head"/>
        <w:tag w:val=""/>
        <w:id w:val="12739865"/>
        <w:placeholder>
          <w:docPart w:val="F369A0AD699A4A76BCDABB9A577F2771"/>
        </w:placeholde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rPr>
      </w:sdtEndPr>
      <w:sdtContent>
        <w:r w:rsidR="00F20910">
          <w:rPr>
            <w:rStyle w:val="Strong"/>
          </w:rPr>
          <w:t>INVENTORY MANAGEMENT SOLUTION</w:t>
        </w:r>
      </w:sdtContent>
    </w:sdt>
    <w:r w:rsidR="005A6440">
      <w:rPr>
        <w:rStyle w:val="Strong"/>
      </w:rPr>
      <w:ptab w:relativeTo="margin" w:alignment="right" w:leader="none"/>
    </w:r>
    <w:r w:rsidR="005A6440">
      <w:rPr>
        <w:rStyle w:val="Strong"/>
      </w:rPr>
      <w:fldChar w:fldCharType="begin"/>
    </w:r>
    <w:r w:rsidR="005A6440">
      <w:rPr>
        <w:rStyle w:val="Strong"/>
      </w:rPr>
      <w:instrText xml:space="preserve"> PAGE   \* MERGEFORMAT </w:instrText>
    </w:r>
    <w:r w:rsidR="005A6440">
      <w:rPr>
        <w:rStyle w:val="Strong"/>
      </w:rPr>
      <w:fldChar w:fldCharType="separate"/>
    </w:r>
    <w:r w:rsidR="005A6440">
      <w:rPr>
        <w:rStyle w:val="Strong"/>
        <w:noProof/>
      </w:rPr>
      <w:t>8</w:t>
    </w:r>
    <w:r w:rsidR="005A644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7BEB3" w14:textId="08C46C31" w:rsidR="005A6440" w:rsidRDefault="005A6440">
    <w:pPr>
      <w:pStyle w:val="Header"/>
      <w:rPr>
        <w:rStyle w:val="Strong"/>
      </w:rPr>
    </w:pPr>
    <w:r>
      <w:t xml:space="preserve">Running head: </w:t>
    </w:r>
    <w:sdt>
      <w:sdtPr>
        <w:rPr>
          <w:rStyle w:val="Strong"/>
        </w:rPr>
        <w:alias w:val="Running head"/>
        <w:tag w:val=""/>
        <w:id w:val="-696842620"/>
        <w:placeholder>
          <w:docPart w:val="FA7B1CEF83F646F5BE262196F4589F25"/>
        </w:placeholde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rPr>
      </w:sdtEndPr>
      <w:sdtContent>
        <w:r w:rsidR="00F20910">
          <w:rPr>
            <w:rStyle w:val="Strong"/>
          </w:rPr>
          <w:t>INVENTORY MANAGEMENT SOLUTION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376D09"/>
    <w:multiLevelType w:val="hybridMultilevel"/>
    <w:tmpl w:val="C1F671C6"/>
    <w:lvl w:ilvl="0" w:tplc="8F10BE8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085A14F3"/>
    <w:multiLevelType w:val="hybridMultilevel"/>
    <w:tmpl w:val="E41A5E20"/>
    <w:lvl w:ilvl="0" w:tplc="52341074">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54EAF040">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9396F36"/>
    <w:multiLevelType w:val="hybridMultilevel"/>
    <w:tmpl w:val="503C77EE"/>
    <w:lvl w:ilvl="0" w:tplc="A3EE76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ACB42D6"/>
    <w:multiLevelType w:val="hybridMultilevel"/>
    <w:tmpl w:val="717058A2"/>
    <w:lvl w:ilvl="0" w:tplc="CCBCF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0467AA0"/>
    <w:multiLevelType w:val="hybridMultilevel"/>
    <w:tmpl w:val="31FAB744"/>
    <w:lvl w:ilvl="0" w:tplc="CCBCF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142325A"/>
    <w:multiLevelType w:val="hybridMultilevel"/>
    <w:tmpl w:val="D6F2BD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17FE0DCF"/>
    <w:multiLevelType w:val="hybridMultilevel"/>
    <w:tmpl w:val="C95C7CC6"/>
    <w:lvl w:ilvl="0" w:tplc="A14C4AD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19493530"/>
    <w:multiLevelType w:val="hybridMultilevel"/>
    <w:tmpl w:val="7A6C15C8"/>
    <w:lvl w:ilvl="0" w:tplc="A3EE7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7A5823"/>
    <w:multiLevelType w:val="hybridMultilevel"/>
    <w:tmpl w:val="E2FEE794"/>
    <w:lvl w:ilvl="0" w:tplc="5234107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AB1579"/>
    <w:multiLevelType w:val="hybridMultilevel"/>
    <w:tmpl w:val="AA4CCC26"/>
    <w:lvl w:ilvl="0" w:tplc="AEBCDCF2">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3673F47"/>
    <w:multiLevelType w:val="hybridMultilevel"/>
    <w:tmpl w:val="6C068E9E"/>
    <w:lvl w:ilvl="0" w:tplc="CCBCF3E2">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0667FE"/>
    <w:multiLevelType w:val="hybridMultilevel"/>
    <w:tmpl w:val="3BB866C4"/>
    <w:lvl w:ilvl="0" w:tplc="CCBCF3E2">
      <w:start w:val="3"/>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FEE15AD"/>
    <w:multiLevelType w:val="hybridMultilevel"/>
    <w:tmpl w:val="A1802B24"/>
    <w:lvl w:ilvl="0" w:tplc="5234107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44F4D"/>
    <w:multiLevelType w:val="hybridMultilevel"/>
    <w:tmpl w:val="EA9611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B2F69F2"/>
    <w:multiLevelType w:val="hybridMultilevel"/>
    <w:tmpl w:val="76C4B3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BE401D6"/>
    <w:multiLevelType w:val="hybridMultilevel"/>
    <w:tmpl w:val="29D896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61EC5EAB"/>
    <w:multiLevelType w:val="hybridMultilevel"/>
    <w:tmpl w:val="29226F90"/>
    <w:lvl w:ilvl="0" w:tplc="5234107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E124ED"/>
    <w:multiLevelType w:val="hybridMultilevel"/>
    <w:tmpl w:val="FA02AB6C"/>
    <w:lvl w:ilvl="0" w:tplc="14125026">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EFB75BD"/>
    <w:multiLevelType w:val="hybridMultilevel"/>
    <w:tmpl w:val="EFF65F1C"/>
    <w:lvl w:ilvl="0" w:tplc="93A24552">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2"/>
  </w:num>
  <w:num w:numId="13">
    <w:abstractNumId w:val="25"/>
  </w:num>
  <w:num w:numId="14">
    <w:abstractNumId w:val="22"/>
  </w:num>
  <w:num w:numId="15">
    <w:abstractNumId w:val="30"/>
  </w:num>
  <w:num w:numId="16">
    <w:abstractNumId w:val="24"/>
  </w:num>
  <w:num w:numId="17">
    <w:abstractNumId w:val="13"/>
  </w:num>
  <w:num w:numId="18">
    <w:abstractNumId w:val="20"/>
  </w:num>
  <w:num w:numId="19">
    <w:abstractNumId w:val="27"/>
  </w:num>
  <w:num w:numId="20">
    <w:abstractNumId w:val="14"/>
  </w:num>
  <w:num w:numId="21">
    <w:abstractNumId w:val="21"/>
  </w:num>
  <w:num w:numId="22">
    <w:abstractNumId w:val="17"/>
  </w:num>
  <w:num w:numId="23">
    <w:abstractNumId w:val="12"/>
  </w:num>
  <w:num w:numId="24">
    <w:abstractNumId w:val="15"/>
  </w:num>
  <w:num w:numId="25">
    <w:abstractNumId w:val="26"/>
  </w:num>
  <w:num w:numId="26">
    <w:abstractNumId w:val="16"/>
  </w:num>
  <w:num w:numId="27">
    <w:abstractNumId w:val="10"/>
  </w:num>
  <w:num w:numId="28">
    <w:abstractNumId w:val="29"/>
  </w:num>
  <w:num w:numId="29">
    <w:abstractNumId w:val="11"/>
  </w:num>
  <w:num w:numId="30">
    <w:abstractNumId w:val="31"/>
  </w:num>
  <w:num w:numId="31">
    <w:abstractNumId w:val="19"/>
  </w:num>
  <w:num w:numId="32">
    <w:abstractNumId w:val="28"/>
  </w:num>
  <w:num w:numId="33">
    <w:abstractNumId w:val="2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64"/>
    <w:rsid w:val="000015D0"/>
    <w:rsid w:val="00013138"/>
    <w:rsid w:val="00032B1A"/>
    <w:rsid w:val="00041390"/>
    <w:rsid w:val="0005390D"/>
    <w:rsid w:val="000568AB"/>
    <w:rsid w:val="00057918"/>
    <w:rsid w:val="00060651"/>
    <w:rsid w:val="0007789C"/>
    <w:rsid w:val="00077F5D"/>
    <w:rsid w:val="000A1D8C"/>
    <w:rsid w:val="000A22AB"/>
    <w:rsid w:val="000A73C5"/>
    <w:rsid w:val="000B2C23"/>
    <w:rsid w:val="000B4812"/>
    <w:rsid w:val="000D3CFA"/>
    <w:rsid w:val="000D3F41"/>
    <w:rsid w:val="000D6946"/>
    <w:rsid w:val="000D6E78"/>
    <w:rsid w:val="000E0FC1"/>
    <w:rsid w:val="000E7ABC"/>
    <w:rsid w:val="000F718C"/>
    <w:rsid w:val="0011191F"/>
    <w:rsid w:val="00121622"/>
    <w:rsid w:val="00136BD0"/>
    <w:rsid w:val="0014107B"/>
    <w:rsid w:val="00142681"/>
    <w:rsid w:val="001471B2"/>
    <w:rsid w:val="00157330"/>
    <w:rsid w:val="0017309E"/>
    <w:rsid w:val="00173CB6"/>
    <w:rsid w:val="00181C48"/>
    <w:rsid w:val="0018444F"/>
    <w:rsid w:val="0018656C"/>
    <w:rsid w:val="001933A6"/>
    <w:rsid w:val="001A359C"/>
    <w:rsid w:val="001B5487"/>
    <w:rsid w:val="001B7432"/>
    <w:rsid w:val="001D0359"/>
    <w:rsid w:val="001D42A5"/>
    <w:rsid w:val="001D5472"/>
    <w:rsid w:val="001D7166"/>
    <w:rsid w:val="001E0D24"/>
    <w:rsid w:val="001E32AF"/>
    <w:rsid w:val="001E5C2C"/>
    <w:rsid w:val="001F00CD"/>
    <w:rsid w:val="001F06D4"/>
    <w:rsid w:val="001F1DB7"/>
    <w:rsid w:val="001F3DC1"/>
    <w:rsid w:val="001F7910"/>
    <w:rsid w:val="002009B2"/>
    <w:rsid w:val="002129E3"/>
    <w:rsid w:val="002131F4"/>
    <w:rsid w:val="00213A55"/>
    <w:rsid w:val="002157BA"/>
    <w:rsid w:val="0022141D"/>
    <w:rsid w:val="00225737"/>
    <w:rsid w:val="00225A49"/>
    <w:rsid w:val="00235433"/>
    <w:rsid w:val="0026796B"/>
    <w:rsid w:val="00280C40"/>
    <w:rsid w:val="002810B3"/>
    <w:rsid w:val="0029031D"/>
    <w:rsid w:val="00297550"/>
    <w:rsid w:val="002A0031"/>
    <w:rsid w:val="002A40AF"/>
    <w:rsid w:val="002B6668"/>
    <w:rsid w:val="002C2B7B"/>
    <w:rsid w:val="002C4064"/>
    <w:rsid w:val="002D4D60"/>
    <w:rsid w:val="002E48E9"/>
    <w:rsid w:val="002F0ECD"/>
    <w:rsid w:val="00310782"/>
    <w:rsid w:val="00311858"/>
    <w:rsid w:val="003127CA"/>
    <w:rsid w:val="00325D78"/>
    <w:rsid w:val="00326A6D"/>
    <w:rsid w:val="003367DA"/>
    <w:rsid w:val="00336A03"/>
    <w:rsid w:val="0034239B"/>
    <w:rsid w:val="00355DCA"/>
    <w:rsid w:val="0036219F"/>
    <w:rsid w:val="00363824"/>
    <w:rsid w:val="00380FF0"/>
    <w:rsid w:val="00384484"/>
    <w:rsid w:val="00385118"/>
    <w:rsid w:val="00395FA2"/>
    <w:rsid w:val="003B2EE4"/>
    <w:rsid w:val="003B5ADE"/>
    <w:rsid w:val="003B7F00"/>
    <w:rsid w:val="003C403C"/>
    <w:rsid w:val="003D257A"/>
    <w:rsid w:val="003D60D2"/>
    <w:rsid w:val="003D70F6"/>
    <w:rsid w:val="003E41DE"/>
    <w:rsid w:val="003E4CD7"/>
    <w:rsid w:val="003F6898"/>
    <w:rsid w:val="003F766D"/>
    <w:rsid w:val="00402338"/>
    <w:rsid w:val="004044E0"/>
    <w:rsid w:val="00407377"/>
    <w:rsid w:val="00410321"/>
    <w:rsid w:val="00411201"/>
    <w:rsid w:val="00424D24"/>
    <w:rsid w:val="00427366"/>
    <w:rsid w:val="0043331C"/>
    <w:rsid w:val="00434CEE"/>
    <w:rsid w:val="0043673D"/>
    <w:rsid w:val="004470CC"/>
    <w:rsid w:val="00450B94"/>
    <w:rsid w:val="004532CF"/>
    <w:rsid w:val="0045555A"/>
    <w:rsid w:val="00461EA5"/>
    <w:rsid w:val="0046403D"/>
    <w:rsid w:val="00467A17"/>
    <w:rsid w:val="00472069"/>
    <w:rsid w:val="00477D62"/>
    <w:rsid w:val="0048094C"/>
    <w:rsid w:val="00483A05"/>
    <w:rsid w:val="00484C30"/>
    <w:rsid w:val="004873E4"/>
    <w:rsid w:val="004A1307"/>
    <w:rsid w:val="004A2716"/>
    <w:rsid w:val="004A4085"/>
    <w:rsid w:val="004A6D98"/>
    <w:rsid w:val="004A702B"/>
    <w:rsid w:val="004B2E5C"/>
    <w:rsid w:val="004C19E7"/>
    <w:rsid w:val="004C2840"/>
    <w:rsid w:val="004E1099"/>
    <w:rsid w:val="004F142B"/>
    <w:rsid w:val="004F1BB8"/>
    <w:rsid w:val="004F753A"/>
    <w:rsid w:val="00503095"/>
    <w:rsid w:val="00503817"/>
    <w:rsid w:val="00511F9F"/>
    <w:rsid w:val="00513784"/>
    <w:rsid w:val="00513B7B"/>
    <w:rsid w:val="00521CE8"/>
    <w:rsid w:val="00524652"/>
    <w:rsid w:val="00526CC2"/>
    <w:rsid w:val="00527944"/>
    <w:rsid w:val="00531560"/>
    <w:rsid w:val="0053492D"/>
    <w:rsid w:val="0054061C"/>
    <w:rsid w:val="00550064"/>
    <w:rsid w:val="0055079D"/>
    <w:rsid w:val="00551A02"/>
    <w:rsid w:val="005534FA"/>
    <w:rsid w:val="0055459B"/>
    <w:rsid w:val="00570DE7"/>
    <w:rsid w:val="00572743"/>
    <w:rsid w:val="0057511B"/>
    <w:rsid w:val="0057682E"/>
    <w:rsid w:val="00580221"/>
    <w:rsid w:val="00594E32"/>
    <w:rsid w:val="0059703C"/>
    <w:rsid w:val="00597E9D"/>
    <w:rsid w:val="005A4F9C"/>
    <w:rsid w:val="005A6440"/>
    <w:rsid w:val="005C494F"/>
    <w:rsid w:val="005D3A03"/>
    <w:rsid w:val="005E332B"/>
    <w:rsid w:val="005E74B1"/>
    <w:rsid w:val="005E7A12"/>
    <w:rsid w:val="005E7AD9"/>
    <w:rsid w:val="005F1431"/>
    <w:rsid w:val="005F7468"/>
    <w:rsid w:val="00602CE7"/>
    <w:rsid w:val="00604C8D"/>
    <w:rsid w:val="00611B4B"/>
    <w:rsid w:val="006153A8"/>
    <w:rsid w:val="006161FB"/>
    <w:rsid w:val="00617755"/>
    <w:rsid w:val="00620081"/>
    <w:rsid w:val="006356E2"/>
    <w:rsid w:val="00647681"/>
    <w:rsid w:val="006508F1"/>
    <w:rsid w:val="00654E55"/>
    <w:rsid w:val="00661765"/>
    <w:rsid w:val="00661833"/>
    <w:rsid w:val="006638A6"/>
    <w:rsid w:val="00664C71"/>
    <w:rsid w:val="00675CF1"/>
    <w:rsid w:val="00692219"/>
    <w:rsid w:val="00693618"/>
    <w:rsid w:val="00695426"/>
    <w:rsid w:val="0069785F"/>
    <w:rsid w:val="00697A71"/>
    <w:rsid w:val="006A33C8"/>
    <w:rsid w:val="006B7EB9"/>
    <w:rsid w:val="006C5594"/>
    <w:rsid w:val="006D0517"/>
    <w:rsid w:val="006D1C93"/>
    <w:rsid w:val="006D4B82"/>
    <w:rsid w:val="006E0BE5"/>
    <w:rsid w:val="006E2D02"/>
    <w:rsid w:val="006E4D88"/>
    <w:rsid w:val="006F22CF"/>
    <w:rsid w:val="00706B60"/>
    <w:rsid w:val="00707643"/>
    <w:rsid w:val="007136E2"/>
    <w:rsid w:val="00715A0F"/>
    <w:rsid w:val="00724F51"/>
    <w:rsid w:val="007274C6"/>
    <w:rsid w:val="00735E4A"/>
    <w:rsid w:val="00755AE3"/>
    <w:rsid w:val="007577BC"/>
    <w:rsid w:val="00762214"/>
    <w:rsid w:val="007706E0"/>
    <w:rsid w:val="007855CC"/>
    <w:rsid w:val="007931D9"/>
    <w:rsid w:val="00796823"/>
    <w:rsid w:val="007A2FB8"/>
    <w:rsid w:val="007B3969"/>
    <w:rsid w:val="007B3E9A"/>
    <w:rsid w:val="007B7944"/>
    <w:rsid w:val="007C1766"/>
    <w:rsid w:val="007C4B84"/>
    <w:rsid w:val="007C67BF"/>
    <w:rsid w:val="007D17CB"/>
    <w:rsid w:val="007D2D66"/>
    <w:rsid w:val="007D468E"/>
    <w:rsid w:val="007D4903"/>
    <w:rsid w:val="007D72ED"/>
    <w:rsid w:val="007E2AFF"/>
    <w:rsid w:val="007E4328"/>
    <w:rsid w:val="007E5490"/>
    <w:rsid w:val="007E7BE6"/>
    <w:rsid w:val="007F1170"/>
    <w:rsid w:val="008002C0"/>
    <w:rsid w:val="00802A49"/>
    <w:rsid w:val="008063D7"/>
    <w:rsid w:val="00821276"/>
    <w:rsid w:val="0082528B"/>
    <w:rsid w:val="008319CD"/>
    <w:rsid w:val="00833357"/>
    <w:rsid w:val="0083685E"/>
    <w:rsid w:val="0084399E"/>
    <w:rsid w:val="00844FF2"/>
    <w:rsid w:val="008463DA"/>
    <w:rsid w:val="0085057B"/>
    <w:rsid w:val="00861F12"/>
    <w:rsid w:val="00867132"/>
    <w:rsid w:val="008753C7"/>
    <w:rsid w:val="00875F17"/>
    <w:rsid w:val="0088202C"/>
    <w:rsid w:val="008847E8"/>
    <w:rsid w:val="00886992"/>
    <w:rsid w:val="008911C7"/>
    <w:rsid w:val="00891260"/>
    <w:rsid w:val="00893FD3"/>
    <w:rsid w:val="0089578D"/>
    <w:rsid w:val="008A0BAB"/>
    <w:rsid w:val="008A2744"/>
    <w:rsid w:val="008C2086"/>
    <w:rsid w:val="008C319B"/>
    <w:rsid w:val="008C5323"/>
    <w:rsid w:val="008D4EF3"/>
    <w:rsid w:val="008E1027"/>
    <w:rsid w:val="008E5431"/>
    <w:rsid w:val="008F44D4"/>
    <w:rsid w:val="00902A37"/>
    <w:rsid w:val="009058FB"/>
    <w:rsid w:val="00921A40"/>
    <w:rsid w:val="0092295A"/>
    <w:rsid w:val="009302E8"/>
    <w:rsid w:val="0094482C"/>
    <w:rsid w:val="00945ACF"/>
    <w:rsid w:val="00957433"/>
    <w:rsid w:val="009623D2"/>
    <w:rsid w:val="00972E06"/>
    <w:rsid w:val="00975825"/>
    <w:rsid w:val="009870B8"/>
    <w:rsid w:val="0099538E"/>
    <w:rsid w:val="009973EE"/>
    <w:rsid w:val="009A24CD"/>
    <w:rsid w:val="009A6A3B"/>
    <w:rsid w:val="009B1AA0"/>
    <w:rsid w:val="009B2B85"/>
    <w:rsid w:val="009B2F12"/>
    <w:rsid w:val="009B5E85"/>
    <w:rsid w:val="009C3A2F"/>
    <w:rsid w:val="009D2466"/>
    <w:rsid w:val="009D3B91"/>
    <w:rsid w:val="009D4452"/>
    <w:rsid w:val="009D4A07"/>
    <w:rsid w:val="009D7975"/>
    <w:rsid w:val="009E1D37"/>
    <w:rsid w:val="009E35D3"/>
    <w:rsid w:val="009E39C7"/>
    <w:rsid w:val="00A002F7"/>
    <w:rsid w:val="00A02A19"/>
    <w:rsid w:val="00A03896"/>
    <w:rsid w:val="00A06D1B"/>
    <w:rsid w:val="00A167E7"/>
    <w:rsid w:val="00A22BB2"/>
    <w:rsid w:val="00A261B2"/>
    <w:rsid w:val="00A34226"/>
    <w:rsid w:val="00A42A52"/>
    <w:rsid w:val="00A56CAC"/>
    <w:rsid w:val="00A61749"/>
    <w:rsid w:val="00A629AD"/>
    <w:rsid w:val="00A660B2"/>
    <w:rsid w:val="00A66E59"/>
    <w:rsid w:val="00A75107"/>
    <w:rsid w:val="00A800CF"/>
    <w:rsid w:val="00A82300"/>
    <w:rsid w:val="00A83743"/>
    <w:rsid w:val="00A8439B"/>
    <w:rsid w:val="00A86971"/>
    <w:rsid w:val="00A92931"/>
    <w:rsid w:val="00AA3E38"/>
    <w:rsid w:val="00AA4316"/>
    <w:rsid w:val="00AA48C7"/>
    <w:rsid w:val="00AA5BBF"/>
    <w:rsid w:val="00AC6792"/>
    <w:rsid w:val="00AE7F12"/>
    <w:rsid w:val="00AF22AB"/>
    <w:rsid w:val="00B068F1"/>
    <w:rsid w:val="00B21A6F"/>
    <w:rsid w:val="00B311F8"/>
    <w:rsid w:val="00B31870"/>
    <w:rsid w:val="00B35A56"/>
    <w:rsid w:val="00B368FF"/>
    <w:rsid w:val="00B417F0"/>
    <w:rsid w:val="00B432A2"/>
    <w:rsid w:val="00B47803"/>
    <w:rsid w:val="00B51380"/>
    <w:rsid w:val="00B579BC"/>
    <w:rsid w:val="00B637BA"/>
    <w:rsid w:val="00B63A26"/>
    <w:rsid w:val="00B64443"/>
    <w:rsid w:val="00B648CF"/>
    <w:rsid w:val="00B66C6F"/>
    <w:rsid w:val="00B73920"/>
    <w:rsid w:val="00B749B9"/>
    <w:rsid w:val="00B823AA"/>
    <w:rsid w:val="00B83F67"/>
    <w:rsid w:val="00B90F82"/>
    <w:rsid w:val="00B977CE"/>
    <w:rsid w:val="00BA3298"/>
    <w:rsid w:val="00BA45DB"/>
    <w:rsid w:val="00BA510F"/>
    <w:rsid w:val="00BA6B16"/>
    <w:rsid w:val="00BA6F22"/>
    <w:rsid w:val="00BC23F5"/>
    <w:rsid w:val="00BC593D"/>
    <w:rsid w:val="00BD0607"/>
    <w:rsid w:val="00BD0D13"/>
    <w:rsid w:val="00BD153B"/>
    <w:rsid w:val="00BD1C2E"/>
    <w:rsid w:val="00BD23A5"/>
    <w:rsid w:val="00BD728E"/>
    <w:rsid w:val="00BD7640"/>
    <w:rsid w:val="00BE2318"/>
    <w:rsid w:val="00BF4184"/>
    <w:rsid w:val="00C05E9B"/>
    <w:rsid w:val="00C0601E"/>
    <w:rsid w:val="00C104B1"/>
    <w:rsid w:val="00C11829"/>
    <w:rsid w:val="00C16E5C"/>
    <w:rsid w:val="00C245D5"/>
    <w:rsid w:val="00C31D30"/>
    <w:rsid w:val="00C33100"/>
    <w:rsid w:val="00C33BFD"/>
    <w:rsid w:val="00C35990"/>
    <w:rsid w:val="00C36A0F"/>
    <w:rsid w:val="00C44559"/>
    <w:rsid w:val="00C51558"/>
    <w:rsid w:val="00C539F5"/>
    <w:rsid w:val="00C5666C"/>
    <w:rsid w:val="00C60697"/>
    <w:rsid w:val="00C830EB"/>
    <w:rsid w:val="00C86FFE"/>
    <w:rsid w:val="00CA4829"/>
    <w:rsid w:val="00CA5B5B"/>
    <w:rsid w:val="00CA7C00"/>
    <w:rsid w:val="00CB6729"/>
    <w:rsid w:val="00CC34D6"/>
    <w:rsid w:val="00CC7268"/>
    <w:rsid w:val="00CC7ECC"/>
    <w:rsid w:val="00CD528E"/>
    <w:rsid w:val="00CD5D97"/>
    <w:rsid w:val="00CD6E39"/>
    <w:rsid w:val="00CE6A09"/>
    <w:rsid w:val="00CF012C"/>
    <w:rsid w:val="00CF417A"/>
    <w:rsid w:val="00CF6E91"/>
    <w:rsid w:val="00D02415"/>
    <w:rsid w:val="00D13003"/>
    <w:rsid w:val="00D202AD"/>
    <w:rsid w:val="00D21A13"/>
    <w:rsid w:val="00D27287"/>
    <w:rsid w:val="00D325C2"/>
    <w:rsid w:val="00D552B8"/>
    <w:rsid w:val="00D60C92"/>
    <w:rsid w:val="00D64C6D"/>
    <w:rsid w:val="00D656AB"/>
    <w:rsid w:val="00D7033E"/>
    <w:rsid w:val="00D733E7"/>
    <w:rsid w:val="00D751DC"/>
    <w:rsid w:val="00D85B68"/>
    <w:rsid w:val="00D87317"/>
    <w:rsid w:val="00D95EEF"/>
    <w:rsid w:val="00DA7F0C"/>
    <w:rsid w:val="00DB72BB"/>
    <w:rsid w:val="00DC6F4B"/>
    <w:rsid w:val="00DD0D2D"/>
    <w:rsid w:val="00DD54AE"/>
    <w:rsid w:val="00DE0369"/>
    <w:rsid w:val="00DF219B"/>
    <w:rsid w:val="00DF3E21"/>
    <w:rsid w:val="00E03076"/>
    <w:rsid w:val="00E17B84"/>
    <w:rsid w:val="00E20102"/>
    <w:rsid w:val="00E2371F"/>
    <w:rsid w:val="00E41751"/>
    <w:rsid w:val="00E420A6"/>
    <w:rsid w:val="00E476AC"/>
    <w:rsid w:val="00E50EE7"/>
    <w:rsid w:val="00E528D3"/>
    <w:rsid w:val="00E5435C"/>
    <w:rsid w:val="00E6004D"/>
    <w:rsid w:val="00E64960"/>
    <w:rsid w:val="00E718AA"/>
    <w:rsid w:val="00E76EEA"/>
    <w:rsid w:val="00E809BC"/>
    <w:rsid w:val="00E81195"/>
    <w:rsid w:val="00E81978"/>
    <w:rsid w:val="00E929A3"/>
    <w:rsid w:val="00E96979"/>
    <w:rsid w:val="00EB6B1D"/>
    <w:rsid w:val="00EB6C54"/>
    <w:rsid w:val="00EC0924"/>
    <w:rsid w:val="00EE6524"/>
    <w:rsid w:val="00EF2D07"/>
    <w:rsid w:val="00F10AB9"/>
    <w:rsid w:val="00F10D5A"/>
    <w:rsid w:val="00F13C75"/>
    <w:rsid w:val="00F14CB0"/>
    <w:rsid w:val="00F20910"/>
    <w:rsid w:val="00F32D8B"/>
    <w:rsid w:val="00F379B7"/>
    <w:rsid w:val="00F4378E"/>
    <w:rsid w:val="00F52242"/>
    <w:rsid w:val="00F525FA"/>
    <w:rsid w:val="00F61EFB"/>
    <w:rsid w:val="00F61EFC"/>
    <w:rsid w:val="00F629DC"/>
    <w:rsid w:val="00F85818"/>
    <w:rsid w:val="00F90F63"/>
    <w:rsid w:val="00F9155F"/>
    <w:rsid w:val="00FA662A"/>
    <w:rsid w:val="00FA73B3"/>
    <w:rsid w:val="00FB727C"/>
    <w:rsid w:val="00FC36A7"/>
    <w:rsid w:val="00FD0948"/>
    <w:rsid w:val="00FD5BE1"/>
    <w:rsid w:val="00FE0948"/>
    <w:rsid w:val="00FE4FCF"/>
    <w:rsid w:val="00FE5B36"/>
    <w:rsid w:val="00FF2002"/>
    <w:rsid w:val="00FF20DD"/>
    <w:rsid w:val="00FF3052"/>
    <w:rsid w:val="00FF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DE1B0"/>
  <w15:chartTrackingRefBased/>
  <w15:docId w15:val="{DE72F57A-7E91-4635-8FDD-4068DAAF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057B"/>
  </w:style>
  <w:style w:type="paragraph" w:styleId="Heading1">
    <w:name w:val="heading 1"/>
    <w:basedOn w:val="Normal"/>
    <w:next w:val="Normal"/>
    <w:link w:val="Heading1Char"/>
    <w:uiPriority w:val="9"/>
    <w:qFormat/>
    <w:rsid w:val="0085057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5057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5057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85057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85057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057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5057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5057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5057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85057B"/>
    <w:rPr>
      <w:b/>
      <w:bCs/>
      <w:color w:val="auto"/>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85057B"/>
    <w:pPr>
      <w:spacing w:after="0" w:line="240" w:lineRule="auto"/>
    </w:pPr>
  </w:style>
  <w:style w:type="character" w:customStyle="1" w:styleId="Heading1Char">
    <w:name w:val="Heading 1 Char"/>
    <w:basedOn w:val="DefaultParagraphFont"/>
    <w:link w:val="Heading1"/>
    <w:uiPriority w:val="9"/>
    <w:rsid w:val="0085057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5057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85057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5057B"/>
    <w:rPr>
      <w:rFonts w:asciiTheme="majorHAnsi" w:eastAsiaTheme="majorEastAsia" w:hAnsiTheme="majorHAnsi" w:cstheme="majorBidi"/>
      <w:b/>
      <w:bCs/>
      <w:spacing w:val="-7"/>
      <w:sz w:val="48"/>
      <w:szCs w:val="48"/>
    </w:rPr>
  </w:style>
  <w:style w:type="character" w:styleId="Emphasis">
    <w:name w:val="Emphasis"/>
    <w:basedOn w:val="DefaultParagraphFont"/>
    <w:uiPriority w:val="20"/>
    <w:qFormat/>
    <w:rsid w:val="0085057B"/>
    <w:rPr>
      <w:i/>
      <w:iCs/>
      <w:color w:val="auto"/>
    </w:rPr>
  </w:style>
  <w:style w:type="character" w:customStyle="1" w:styleId="Heading3Char">
    <w:name w:val="Heading 3 Char"/>
    <w:basedOn w:val="DefaultParagraphFont"/>
    <w:link w:val="Heading3"/>
    <w:uiPriority w:val="9"/>
    <w:rsid w:val="0085057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85057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85057B"/>
    <w:rPr>
      <w:rFonts w:asciiTheme="majorHAnsi" w:eastAsiaTheme="majorEastAsia" w:hAnsiTheme="majorHAnsi" w:cstheme="majorBidi"/>
      <w:b/>
      <w:bCs/>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85057B"/>
    <w:rPr>
      <w:b/>
      <w:bCs/>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rsid w:val="0085057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5057B"/>
    <w:rPr>
      <w:i/>
      <w:iCs/>
    </w:rPr>
  </w:style>
  <w:style w:type="character" w:customStyle="1" w:styleId="Heading8Char">
    <w:name w:val="Heading 8 Char"/>
    <w:basedOn w:val="DefaultParagraphFont"/>
    <w:link w:val="Heading8"/>
    <w:uiPriority w:val="9"/>
    <w:semiHidden/>
    <w:rsid w:val="0085057B"/>
    <w:rPr>
      <w:b/>
      <w:bCs/>
    </w:rPr>
  </w:style>
  <w:style w:type="character" w:customStyle="1" w:styleId="Heading9Char">
    <w:name w:val="Heading 9 Char"/>
    <w:basedOn w:val="DefaultParagraphFont"/>
    <w:link w:val="Heading9"/>
    <w:uiPriority w:val="9"/>
    <w:semiHidden/>
    <w:rsid w:val="0085057B"/>
    <w:rPr>
      <w:i/>
      <w:iCs/>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5057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5057B"/>
    <w:rPr>
      <w:rFonts w:asciiTheme="majorHAnsi" w:eastAsiaTheme="majorEastAsia" w:hAnsiTheme="majorHAnsi" w:cstheme="majorBidi"/>
      <w:sz w:val="26"/>
      <w:szCs w:val="26"/>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85057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5057B"/>
    <w:rPr>
      <w:rFonts w:asciiTheme="majorHAnsi" w:eastAsiaTheme="majorEastAsia" w:hAnsiTheme="majorHAnsi" w:cstheme="majorBidi"/>
      <w:i/>
      <w:iCs/>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85057B"/>
    <w:rPr>
      <w:b/>
      <w:bCs/>
      <w:i/>
      <w:iCs/>
      <w:color w:val="auto"/>
    </w:rPr>
  </w:style>
  <w:style w:type="character" w:styleId="IntenseReference">
    <w:name w:val="Intense Reference"/>
    <w:basedOn w:val="DefaultParagraphFont"/>
    <w:uiPriority w:val="32"/>
    <w:qFormat/>
    <w:rsid w:val="0085057B"/>
    <w:rPr>
      <w:b/>
      <w:bCs/>
      <w:smallCaps/>
      <w:color w:val="auto"/>
      <w:u w:val="single"/>
    </w:rPr>
  </w:style>
  <w:style w:type="paragraph" w:styleId="TOCHeading">
    <w:name w:val="TOC Heading"/>
    <w:basedOn w:val="Heading1"/>
    <w:next w:val="Normal"/>
    <w:uiPriority w:val="39"/>
    <w:unhideWhenUsed/>
    <w:qFormat/>
    <w:rsid w:val="0085057B"/>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TOC1">
    <w:name w:val="toc 1"/>
    <w:basedOn w:val="Normal"/>
    <w:next w:val="Normal"/>
    <w:autoRedefine/>
    <w:uiPriority w:val="39"/>
    <w:unhideWhenUsed/>
    <w:rsid w:val="004F753A"/>
    <w:pPr>
      <w:spacing w:after="100"/>
    </w:pPr>
  </w:style>
  <w:style w:type="paragraph" w:styleId="TOC2">
    <w:name w:val="toc 2"/>
    <w:basedOn w:val="Normal"/>
    <w:next w:val="Normal"/>
    <w:autoRedefine/>
    <w:uiPriority w:val="39"/>
    <w:unhideWhenUsed/>
    <w:rsid w:val="004F753A"/>
    <w:pPr>
      <w:spacing w:after="100"/>
      <w:ind w:left="240"/>
    </w:pPr>
  </w:style>
  <w:style w:type="paragraph" w:styleId="TOC3">
    <w:name w:val="toc 3"/>
    <w:basedOn w:val="Normal"/>
    <w:next w:val="Normal"/>
    <w:autoRedefine/>
    <w:uiPriority w:val="39"/>
    <w:unhideWhenUsed/>
    <w:rsid w:val="004F753A"/>
    <w:pPr>
      <w:spacing w:after="100"/>
      <w:ind w:left="480"/>
    </w:pPr>
  </w:style>
  <w:style w:type="character" w:styleId="Hyperlink">
    <w:name w:val="Hyperlink"/>
    <w:basedOn w:val="DefaultParagraphFont"/>
    <w:uiPriority w:val="99"/>
    <w:unhideWhenUsed/>
    <w:rsid w:val="004F753A"/>
    <w:rPr>
      <w:color w:val="5F5F5F" w:themeColor="hyperlink"/>
      <w:u w:val="single"/>
    </w:rPr>
  </w:style>
  <w:style w:type="character" w:styleId="UnresolvedMention">
    <w:name w:val="Unresolved Mention"/>
    <w:basedOn w:val="DefaultParagraphFont"/>
    <w:uiPriority w:val="99"/>
    <w:semiHidden/>
    <w:unhideWhenUsed/>
    <w:rsid w:val="006356E2"/>
    <w:rPr>
      <w:color w:val="605E5C"/>
      <w:shd w:val="clear" w:color="auto" w:fill="E1DFDD"/>
    </w:rPr>
  </w:style>
  <w:style w:type="paragraph" w:styleId="Subtitle">
    <w:name w:val="Subtitle"/>
    <w:basedOn w:val="Normal"/>
    <w:next w:val="Normal"/>
    <w:link w:val="SubtitleChar"/>
    <w:uiPriority w:val="11"/>
    <w:qFormat/>
    <w:rsid w:val="0085057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5057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5057B"/>
    <w:rPr>
      <w:i/>
      <w:iCs/>
      <w:color w:val="auto"/>
    </w:rPr>
  </w:style>
  <w:style w:type="character" w:styleId="SubtleReference">
    <w:name w:val="Subtle Reference"/>
    <w:basedOn w:val="DefaultParagraphFont"/>
    <w:uiPriority w:val="31"/>
    <w:qFormat/>
    <w:rsid w:val="0085057B"/>
    <w:rPr>
      <w:smallCaps/>
      <w:color w:val="auto"/>
      <w:u w:val="single" w:color="7F7F7F" w:themeColor="text1" w:themeTint="80"/>
    </w:rPr>
  </w:style>
  <w:style w:type="character" w:styleId="BookTitle">
    <w:name w:val="Book Title"/>
    <w:basedOn w:val="DefaultParagraphFont"/>
    <w:uiPriority w:val="33"/>
    <w:qFormat/>
    <w:rsid w:val="0085057B"/>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155701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ify.com/what-is-sdl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ogiwa.com/blog/online-sales-inventory-manag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telligencenode.com/blog/10-ways-inventory-management-software-increases-sales-profit/" TargetMode="External"/><Relationship Id="rId4" Type="http://schemas.openxmlformats.org/officeDocument/2006/relationships/styles" Target="styles.xml"/><Relationship Id="rId9" Type="http://schemas.openxmlformats.org/officeDocument/2006/relationships/hyperlink" Target="https://www.clearspider.com/blog-customized-inventory-management/"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C4B910AC1D4C1F9C9C2DAC049D7B90"/>
        <w:category>
          <w:name w:val="General"/>
          <w:gallery w:val="placeholder"/>
        </w:category>
        <w:types>
          <w:type w:val="bbPlcHdr"/>
        </w:types>
        <w:behaviors>
          <w:behavior w:val="content"/>
        </w:behaviors>
        <w:guid w:val="{A5A0676D-3143-4C65-8550-15BBA38C3905}"/>
      </w:docPartPr>
      <w:docPartBody>
        <w:p w:rsidR="00745EA5" w:rsidRDefault="00D146FB">
          <w:pPr>
            <w:pStyle w:val="B7C4B910AC1D4C1F9C9C2DAC049D7B90"/>
          </w:pPr>
          <w:r>
            <w:t>[Title Here, up to 12 Words, on One to Two Lines]</w:t>
          </w:r>
        </w:p>
      </w:docPartBody>
    </w:docPart>
    <w:docPart>
      <w:docPartPr>
        <w:name w:val="F369A0AD699A4A76BCDABB9A577F2771"/>
        <w:category>
          <w:name w:val="General"/>
          <w:gallery w:val="placeholder"/>
        </w:category>
        <w:types>
          <w:type w:val="bbPlcHdr"/>
        </w:types>
        <w:behaviors>
          <w:behavior w:val="content"/>
        </w:behaviors>
        <w:guid w:val="{D334EBAD-AC93-447B-952D-5F0C20DB070C}"/>
      </w:docPartPr>
      <w:docPartBody>
        <w:p w:rsidR="00745EA5" w:rsidRDefault="00D146FB">
          <w:pPr>
            <w:pStyle w:val="F369A0AD699A4A76BCDABB9A577F2771"/>
          </w:pPr>
          <w:r w:rsidRPr="005D3A03">
            <w:t>Figures title:</w:t>
          </w:r>
        </w:p>
      </w:docPartBody>
    </w:docPart>
    <w:docPart>
      <w:docPartPr>
        <w:name w:val="FA7B1CEF83F646F5BE262196F4589F25"/>
        <w:category>
          <w:name w:val="General"/>
          <w:gallery w:val="placeholder"/>
        </w:category>
        <w:types>
          <w:type w:val="bbPlcHdr"/>
        </w:types>
        <w:behaviors>
          <w:behavior w:val="content"/>
        </w:behaviors>
        <w:guid w:val="{CA5D4ED5-9D92-4B9F-B65C-191EAC243FD2}"/>
      </w:docPartPr>
      <w:docPartBody>
        <w:p w:rsidR="00745EA5" w:rsidRDefault="00D146FB">
          <w:pPr>
            <w:pStyle w:val="FA7B1CEF83F646F5BE262196F4589F2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FB"/>
    <w:rsid w:val="00214E7C"/>
    <w:rsid w:val="0037429E"/>
    <w:rsid w:val="004C6A19"/>
    <w:rsid w:val="00663B0F"/>
    <w:rsid w:val="00745EA5"/>
    <w:rsid w:val="008C3E6E"/>
    <w:rsid w:val="00D146FB"/>
    <w:rsid w:val="00EE3BE2"/>
    <w:rsid w:val="00F1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C4B910AC1D4C1F9C9C2DAC049D7B90">
    <w:name w:val="B7C4B910AC1D4C1F9C9C2DAC049D7B90"/>
  </w:style>
  <w:style w:type="paragraph" w:customStyle="1" w:styleId="31AC4718064F42008FCD0D88A1354572">
    <w:name w:val="31AC4718064F42008FCD0D88A1354572"/>
  </w:style>
  <w:style w:type="paragraph" w:customStyle="1" w:styleId="E13C7C899ADB4FC1B37A168688C5BC7A">
    <w:name w:val="E13C7C899ADB4FC1B37A168688C5BC7A"/>
  </w:style>
  <w:style w:type="paragraph" w:customStyle="1" w:styleId="47AD323C842145D787A35132A02EBBDA">
    <w:name w:val="47AD323C842145D787A35132A02EBBDA"/>
  </w:style>
  <w:style w:type="paragraph" w:customStyle="1" w:styleId="25BA2D9EA7C84FD491CFACCCEDF9B666">
    <w:name w:val="25BA2D9EA7C84FD491CFACCCEDF9B666"/>
  </w:style>
  <w:style w:type="paragraph" w:customStyle="1" w:styleId="3646B740FECB42809D5C0E7368234AF3">
    <w:name w:val="3646B740FECB42809D5C0E7368234AF3"/>
  </w:style>
  <w:style w:type="character" w:styleId="Emphasis">
    <w:name w:val="Emphasis"/>
    <w:basedOn w:val="DefaultParagraphFont"/>
    <w:uiPriority w:val="4"/>
    <w:unhideWhenUsed/>
    <w:qFormat/>
    <w:rPr>
      <w:i/>
      <w:iCs/>
    </w:rPr>
  </w:style>
  <w:style w:type="paragraph" w:customStyle="1" w:styleId="FBB8F4F039C24C718C5F7C38453020DD">
    <w:name w:val="FBB8F4F039C24C718C5F7C38453020DD"/>
  </w:style>
  <w:style w:type="paragraph" w:customStyle="1" w:styleId="E1E9A74866FA4F63913F6D961004B1AC">
    <w:name w:val="E1E9A74866FA4F63913F6D961004B1AC"/>
  </w:style>
  <w:style w:type="paragraph" w:customStyle="1" w:styleId="ABDAEB0377424D97815B075FCB94D8A9">
    <w:name w:val="ABDAEB0377424D97815B075FCB94D8A9"/>
  </w:style>
  <w:style w:type="paragraph" w:customStyle="1" w:styleId="7672AC329D3547BD9404EC504C4AA88C">
    <w:name w:val="7672AC329D3547BD9404EC504C4AA88C"/>
  </w:style>
  <w:style w:type="paragraph" w:customStyle="1" w:styleId="F177588D5DAC4FB299766334C6D02BD6">
    <w:name w:val="F177588D5DAC4FB299766334C6D02BD6"/>
  </w:style>
  <w:style w:type="paragraph" w:customStyle="1" w:styleId="B41E3021E6094256A1F23AE25DFD927E">
    <w:name w:val="B41E3021E6094256A1F23AE25DFD927E"/>
  </w:style>
  <w:style w:type="paragraph" w:customStyle="1" w:styleId="355858AEAD1A41A4BDCB2D73B1A69346">
    <w:name w:val="355858AEAD1A41A4BDCB2D73B1A69346"/>
  </w:style>
  <w:style w:type="paragraph" w:customStyle="1" w:styleId="650B79B7806A46A5B7BEAA66C64C1B5E">
    <w:name w:val="650B79B7806A46A5B7BEAA66C64C1B5E"/>
  </w:style>
  <w:style w:type="paragraph" w:customStyle="1" w:styleId="5AD96ACF32034AF19AEBFBC072C232BA">
    <w:name w:val="5AD96ACF32034AF19AEBFBC072C232BA"/>
  </w:style>
  <w:style w:type="paragraph" w:customStyle="1" w:styleId="0BEF65CDD6574FE2BBAB42BE64D0C1CD">
    <w:name w:val="0BEF65CDD6574FE2BBAB42BE64D0C1CD"/>
  </w:style>
  <w:style w:type="paragraph" w:customStyle="1" w:styleId="EA609D1B06974E6E9B602CF7BC0F792B">
    <w:name w:val="EA609D1B06974E6E9B602CF7BC0F792B"/>
  </w:style>
  <w:style w:type="paragraph" w:customStyle="1" w:styleId="91686200E3D4494F8ABF7D3BD3B546F8">
    <w:name w:val="91686200E3D4494F8ABF7D3BD3B546F8"/>
  </w:style>
  <w:style w:type="paragraph" w:customStyle="1" w:styleId="F3602D63C96D4937A4FE23562C6AB8CC">
    <w:name w:val="F3602D63C96D4937A4FE23562C6AB8CC"/>
  </w:style>
  <w:style w:type="paragraph" w:customStyle="1" w:styleId="B55506490C5B4C0B991D1750A60B318E">
    <w:name w:val="B55506490C5B4C0B991D1750A60B318E"/>
  </w:style>
  <w:style w:type="paragraph" w:customStyle="1" w:styleId="D60797377EFE4ED58BB8FAF71BF91128">
    <w:name w:val="D60797377EFE4ED58BB8FAF71BF91128"/>
  </w:style>
  <w:style w:type="paragraph" w:customStyle="1" w:styleId="01F7FD1AE9C74288BD9C59C2705E79A8">
    <w:name w:val="01F7FD1AE9C74288BD9C59C2705E79A8"/>
  </w:style>
  <w:style w:type="paragraph" w:customStyle="1" w:styleId="0794B6BF904746F6BD4D37FEB1F90787">
    <w:name w:val="0794B6BF904746F6BD4D37FEB1F90787"/>
  </w:style>
  <w:style w:type="paragraph" w:customStyle="1" w:styleId="9CF51288EF14435F9E6FDD9FFD3DF02A">
    <w:name w:val="9CF51288EF14435F9E6FDD9FFD3DF02A"/>
  </w:style>
  <w:style w:type="paragraph" w:customStyle="1" w:styleId="077222753CF143F7A0B71D788D8258DD">
    <w:name w:val="077222753CF143F7A0B71D788D8258DD"/>
  </w:style>
  <w:style w:type="paragraph" w:customStyle="1" w:styleId="1CDBC14950C34EAD8565D2472344EA5A">
    <w:name w:val="1CDBC14950C34EAD8565D2472344EA5A"/>
  </w:style>
  <w:style w:type="paragraph" w:customStyle="1" w:styleId="17EADCCD518844AABC3084DC75459019">
    <w:name w:val="17EADCCD518844AABC3084DC75459019"/>
  </w:style>
  <w:style w:type="paragraph" w:customStyle="1" w:styleId="13F673C6A7DD4119B65C10E168D03D12">
    <w:name w:val="13F673C6A7DD4119B65C10E168D03D12"/>
  </w:style>
  <w:style w:type="paragraph" w:customStyle="1" w:styleId="A20F849561914CB5ADD847AED31EE440">
    <w:name w:val="A20F849561914CB5ADD847AED31EE440"/>
  </w:style>
  <w:style w:type="paragraph" w:customStyle="1" w:styleId="106C54E1DEE44AB097C519165AF12D3C">
    <w:name w:val="106C54E1DEE44AB097C519165AF12D3C"/>
  </w:style>
  <w:style w:type="paragraph" w:customStyle="1" w:styleId="BCA34259D08A457BBBA7EE3868B8937C">
    <w:name w:val="BCA34259D08A457BBBA7EE3868B8937C"/>
  </w:style>
  <w:style w:type="paragraph" w:customStyle="1" w:styleId="D102233C98E340FAB62D07582B1D7117">
    <w:name w:val="D102233C98E340FAB62D07582B1D7117"/>
  </w:style>
  <w:style w:type="paragraph" w:customStyle="1" w:styleId="AC0207E1D070455EAA766DE8A73EA5D5">
    <w:name w:val="AC0207E1D070455EAA766DE8A73EA5D5"/>
  </w:style>
  <w:style w:type="paragraph" w:customStyle="1" w:styleId="A9373428F7CA45FA8EBF7BB2D9C8279C">
    <w:name w:val="A9373428F7CA45FA8EBF7BB2D9C8279C"/>
  </w:style>
  <w:style w:type="paragraph" w:customStyle="1" w:styleId="0CB0B5925BE542A2907E28C85AC3FEC9">
    <w:name w:val="0CB0B5925BE542A2907E28C85AC3FEC9"/>
  </w:style>
  <w:style w:type="paragraph" w:customStyle="1" w:styleId="10DE91951C4548208388C1BD18DAB90C">
    <w:name w:val="10DE91951C4548208388C1BD18DAB90C"/>
  </w:style>
  <w:style w:type="paragraph" w:customStyle="1" w:styleId="CE1598AA5F014C099A803801C6121B13">
    <w:name w:val="CE1598AA5F014C099A803801C6121B13"/>
  </w:style>
  <w:style w:type="paragraph" w:customStyle="1" w:styleId="C4F7286C9B30432FAE16C700D2BCF36F">
    <w:name w:val="C4F7286C9B30432FAE16C700D2BCF36F"/>
  </w:style>
  <w:style w:type="paragraph" w:customStyle="1" w:styleId="ECC85A3D435643ADB8FA49483B5C41CD">
    <w:name w:val="ECC85A3D435643ADB8FA49483B5C41CD"/>
  </w:style>
  <w:style w:type="paragraph" w:customStyle="1" w:styleId="7DC93FBD3DCE40048D5C98A98B8730E7">
    <w:name w:val="7DC93FBD3DCE40048D5C98A98B8730E7"/>
  </w:style>
  <w:style w:type="paragraph" w:customStyle="1" w:styleId="D96A1FDB2C674707B78624C7684D950B">
    <w:name w:val="D96A1FDB2C674707B78624C7684D950B"/>
  </w:style>
  <w:style w:type="paragraph" w:customStyle="1" w:styleId="A39BFE5AD3CC46D19CAD8E3EB201BBB7">
    <w:name w:val="A39BFE5AD3CC46D19CAD8E3EB201BBB7"/>
  </w:style>
  <w:style w:type="paragraph" w:customStyle="1" w:styleId="3CE477F63A2547C8A305DEA924CD8809">
    <w:name w:val="3CE477F63A2547C8A305DEA924CD8809"/>
  </w:style>
  <w:style w:type="paragraph" w:customStyle="1" w:styleId="1D92A53336E1481994AAE15E08B6F917">
    <w:name w:val="1D92A53336E1481994AAE15E08B6F917"/>
  </w:style>
  <w:style w:type="paragraph" w:customStyle="1" w:styleId="2DE08CF37DB3439591A729BE9CA84B90">
    <w:name w:val="2DE08CF37DB3439591A729BE9CA84B90"/>
  </w:style>
  <w:style w:type="paragraph" w:customStyle="1" w:styleId="7662B5B735E04CAB835272221ABE5FA7">
    <w:name w:val="7662B5B735E04CAB835272221ABE5FA7"/>
  </w:style>
  <w:style w:type="paragraph" w:customStyle="1" w:styleId="67FEC049264D4AF1BDE9ACD6B3EF3674">
    <w:name w:val="67FEC049264D4AF1BDE9ACD6B3EF3674"/>
  </w:style>
  <w:style w:type="paragraph" w:customStyle="1" w:styleId="8F0D84BA3335412EBF6F2BCAC41B6B07">
    <w:name w:val="8F0D84BA3335412EBF6F2BCAC41B6B07"/>
  </w:style>
  <w:style w:type="paragraph" w:customStyle="1" w:styleId="9FF75E17AB234E318D2A4DFD4F803D15">
    <w:name w:val="9FF75E17AB234E318D2A4DFD4F803D15"/>
  </w:style>
  <w:style w:type="paragraph" w:customStyle="1" w:styleId="140F1D9E3F5F46CB8EB330AF77DDA1F3">
    <w:name w:val="140F1D9E3F5F46CB8EB330AF77DDA1F3"/>
  </w:style>
  <w:style w:type="paragraph" w:customStyle="1" w:styleId="F65DB528B11E4BA08E91633CFEDBC12E">
    <w:name w:val="F65DB528B11E4BA08E91633CFEDBC12E"/>
  </w:style>
  <w:style w:type="paragraph" w:customStyle="1" w:styleId="3648ADF128D5435B8442D255FA2F8FD8">
    <w:name w:val="3648ADF128D5435B8442D255FA2F8FD8"/>
  </w:style>
  <w:style w:type="paragraph" w:customStyle="1" w:styleId="3A6B8FAECB674F7683E10F19E9287D46">
    <w:name w:val="3A6B8FAECB674F7683E10F19E9287D46"/>
  </w:style>
  <w:style w:type="paragraph" w:customStyle="1" w:styleId="3BB93E215C4844668221F4DC432FE874">
    <w:name w:val="3BB93E215C4844668221F4DC432FE874"/>
  </w:style>
  <w:style w:type="paragraph" w:customStyle="1" w:styleId="A3D22BA8E9E44BD3AF5BFF3AD123D716">
    <w:name w:val="A3D22BA8E9E44BD3AF5BFF3AD123D716"/>
  </w:style>
  <w:style w:type="paragraph" w:customStyle="1" w:styleId="EB58D714359F408DACE52EDE5C25B5D9">
    <w:name w:val="EB58D714359F408DACE52EDE5C25B5D9"/>
  </w:style>
  <w:style w:type="paragraph" w:customStyle="1" w:styleId="5C775065A35F4578AC6715F3E2FF199F">
    <w:name w:val="5C775065A35F4578AC6715F3E2FF199F"/>
  </w:style>
  <w:style w:type="paragraph" w:customStyle="1" w:styleId="A34B3B3BB81F40CE852ABBDF01FF0C2B">
    <w:name w:val="A34B3B3BB81F40CE852ABBDF01FF0C2B"/>
  </w:style>
  <w:style w:type="paragraph" w:customStyle="1" w:styleId="82D7B28454CB4778913740FA80CFC6DC">
    <w:name w:val="82D7B28454CB4778913740FA80CFC6DC"/>
  </w:style>
  <w:style w:type="paragraph" w:customStyle="1" w:styleId="F007D05B086C4BB2925C9B95BA460D7D">
    <w:name w:val="F007D05B086C4BB2925C9B95BA460D7D"/>
  </w:style>
  <w:style w:type="paragraph" w:customStyle="1" w:styleId="5BC7DFBB99354BA58811135D322316D2">
    <w:name w:val="5BC7DFBB99354BA58811135D322316D2"/>
  </w:style>
  <w:style w:type="paragraph" w:customStyle="1" w:styleId="F369A0AD699A4A76BCDABB9A577F2771">
    <w:name w:val="F369A0AD699A4A76BCDABB9A577F2771"/>
  </w:style>
  <w:style w:type="paragraph" w:customStyle="1" w:styleId="FA7B1CEF83F646F5BE262196F4589F25">
    <w:name w:val="FA7B1CEF83F646F5BE262196F4589F25"/>
  </w:style>
  <w:style w:type="paragraph" w:customStyle="1" w:styleId="73C72243E15F47A78C1C0AF858F8F20A">
    <w:name w:val="73C72243E15F47A78C1C0AF858F8F20A"/>
    <w:rsid w:val="004C6A19"/>
  </w:style>
  <w:style w:type="paragraph" w:customStyle="1" w:styleId="DB1003F39ACB4EDF91CEB34CA332EEF0">
    <w:name w:val="DB1003F39ACB4EDF91CEB34CA332EEF0"/>
    <w:rsid w:val="004C6A19"/>
  </w:style>
  <w:style w:type="paragraph" w:customStyle="1" w:styleId="6CBB939BC4854AF4BC2A6BF4F69F6B78">
    <w:name w:val="6CBB939BC4854AF4BC2A6BF4F69F6B78"/>
    <w:rsid w:val="004C6A19"/>
  </w:style>
  <w:style w:type="paragraph" w:customStyle="1" w:styleId="5555FEA47D3C4A7C9004962F9289E6D9">
    <w:name w:val="5555FEA47D3C4A7C9004962F9289E6D9"/>
    <w:rsid w:val="004C6A19"/>
  </w:style>
  <w:style w:type="paragraph" w:customStyle="1" w:styleId="7A7BF09F56534130AF74682CB99415D9">
    <w:name w:val="7A7BF09F56534130AF74682CB99415D9"/>
    <w:rsid w:val="004C6A19"/>
  </w:style>
  <w:style w:type="paragraph" w:customStyle="1" w:styleId="6E53CD37AFB3410683064A319CE313EB">
    <w:name w:val="6E53CD37AFB3410683064A319CE313EB"/>
    <w:rsid w:val="004C6A19"/>
  </w:style>
  <w:style w:type="paragraph" w:customStyle="1" w:styleId="CAC51E2BC1B34A7BA0D761F73F2949CF">
    <w:name w:val="CAC51E2BC1B34A7BA0D761F73F2949CF"/>
    <w:rsid w:val="00EE3BE2"/>
  </w:style>
  <w:style w:type="paragraph" w:customStyle="1" w:styleId="53449DF6E1934A1BA0144675C3228FF8">
    <w:name w:val="53449DF6E1934A1BA0144675C3228FF8"/>
    <w:rsid w:val="00EE3BE2"/>
  </w:style>
  <w:style w:type="paragraph" w:customStyle="1" w:styleId="8AEB84A312F8487DB062335FE022EDED">
    <w:name w:val="8AEB84A312F8487DB062335FE022EDED"/>
    <w:rsid w:val="00EE3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INVENTORY MANAGEMENT SOLUTION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8A443F-8068-449E-8D81-438606AE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668</TotalTime>
  <Pages>22</Pages>
  <Words>4371</Words>
  <Characters>24920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Proposal for Inventory Management 
Application</vt:lpstr>
    </vt:vector>
  </TitlesOfParts>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Inventory Management 
Application</dc:title>
  <dc:subject/>
  <dc:creator>there</dc:creator>
  <cp:keywords/>
  <dc:description/>
  <cp:lastModifiedBy>thereseparks@outlook.com</cp:lastModifiedBy>
  <cp:revision>434</cp:revision>
  <dcterms:created xsi:type="dcterms:W3CDTF">2019-10-10T15:15:00Z</dcterms:created>
  <dcterms:modified xsi:type="dcterms:W3CDTF">2019-10-15T12:22:00Z</dcterms:modified>
</cp:coreProperties>
</file>